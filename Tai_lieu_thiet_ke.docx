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1562" w:rsidRDefault="00E24BB4" w:rsidP="00152422">
      <w:pPr>
        <w:tabs>
          <w:tab w:val="left" w:pos="2117"/>
        </w:tabs>
        <w:rPr>
          <w:lang w:val="en-US"/>
        </w:rPr>
      </w:pPr>
      <w:r>
        <w:rPr>
          <w:lang w:val="en-US"/>
        </w:rPr>
        <w:t>c</w:t>
      </w:r>
      <w:r w:rsidR="00152422">
        <w:rPr>
          <w:lang w:val="en-US"/>
        </w:rPr>
        <w:tab/>
      </w:r>
    </w:p>
    <w:p w:rsidR="00301562" w:rsidRDefault="00301562" w:rsidP="003548A8">
      <w:pPr>
        <w:rPr>
          <w:lang w:val="en-US"/>
        </w:rPr>
      </w:pPr>
    </w:p>
    <w:p w:rsidR="007C1CAA" w:rsidRPr="007C1CAA" w:rsidRDefault="007C1CAA" w:rsidP="007C1CAA">
      <w:pPr>
        <w:widowControl/>
        <w:spacing w:after="160" w:line="259" w:lineRule="auto"/>
        <w:jc w:val="center"/>
        <w:rPr>
          <w:b/>
          <w:color w:val="2E74B5"/>
          <w:sz w:val="26"/>
          <w:szCs w:val="26"/>
          <w:lang w:val="en-US"/>
        </w:rPr>
      </w:pPr>
      <w:r w:rsidRPr="007C1CAA">
        <w:rPr>
          <w:b/>
          <w:color w:val="2E74B5"/>
          <w:sz w:val="26"/>
          <w:szCs w:val="26"/>
          <w:lang w:val="en-US"/>
        </w:rPr>
        <w:t>TRƯỜNG ĐẠI HỌC KHOA HỌC TỰ NHIÊN</w:t>
      </w:r>
    </w:p>
    <w:p w:rsidR="007C1CAA" w:rsidRPr="007C1CAA" w:rsidRDefault="007C1CAA" w:rsidP="007C1CAA">
      <w:pPr>
        <w:widowControl/>
        <w:spacing w:after="160" w:line="259" w:lineRule="auto"/>
        <w:jc w:val="center"/>
        <w:rPr>
          <w:color w:val="2E74B5"/>
          <w:sz w:val="26"/>
          <w:szCs w:val="26"/>
          <w:lang w:val="en-US"/>
        </w:rPr>
      </w:pPr>
      <w:r w:rsidRPr="007C1CAA">
        <w:rPr>
          <w:color w:val="2E74B5"/>
          <w:sz w:val="26"/>
          <w:szCs w:val="26"/>
          <w:lang w:val="en-US"/>
        </w:rPr>
        <w:t>Khoa Công nghệ thông tin</w:t>
      </w:r>
    </w:p>
    <w:p w:rsidR="007C1CAA" w:rsidRPr="007C1CAA" w:rsidRDefault="007C1CAA" w:rsidP="007C1CAA">
      <w:pPr>
        <w:widowControl/>
        <w:spacing w:after="160" w:line="259" w:lineRule="auto"/>
        <w:jc w:val="center"/>
        <w:rPr>
          <w:color w:val="2E74B5"/>
          <w:sz w:val="26"/>
          <w:szCs w:val="26"/>
          <w:lang w:val="en-US"/>
        </w:rPr>
      </w:pPr>
      <w:r w:rsidRPr="007C1CAA">
        <w:rPr>
          <w:color w:val="2E74B5"/>
          <w:sz w:val="26"/>
          <w:szCs w:val="26"/>
          <w:lang w:val="en-US"/>
        </w:rPr>
        <w:t>--------~O~--------</w:t>
      </w:r>
    </w:p>
    <w:p w:rsidR="007C1CAA" w:rsidRPr="007C1CAA" w:rsidRDefault="007C1CAA" w:rsidP="007C1CAA">
      <w:pPr>
        <w:widowControl/>
        <w:spacing w:after="160" w:line="259" w:lineRule="auto"/>
        <w:jc w:val="center"/>
        <w:rPr>
          <w:color w:val="2E74B5"/>
          <w:sz w:val="26"/>
          <w:szCs w:val="26"/>
          <w:lang w:val="en-US"/>
        </w:rPr>
      </w:pPr>
      <w:r w:rsidRPr="007C1CAA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92AF665" wp14:editId="103B6267">
                <wp:simplePos x="0" y="0"/>
                <wp:positionH relativeFrom="column">
                  <wp:posOffset>-182880</wp:posOffset>
                </wp:positionH>
                <wp:positionV relativeFrom="paragraph">
                  <wp:posOffset>177063</wp:posOffset>
                </wp:positionV>
                <wp:extent cx="6438900" cy="2136039"/>
                <wp:effectExtent l="0" t="0" r="19050" b="17145"/>
                <wp:wrapNone/>
                <wp:docPr id="305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8900" cy="2136039"/>
                        </a:xfrm>
                        <a:prstGeom prst="roundRect">
                          <a:avLst/>
                        </a:prstGeom>
                        <a:solidFill>
                          <a:srgbClr val="4472C4">
                            <a:lumMod val="40000"/>
                            <a:lumOff val="60000"/>
                          </a:srgbClr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575465" id="Rectangle: Rounded Corners 8" o:spid="_x0000_s1026" style="position:absolute;margin-left:-14.4pt;margin-top:13.95pt;width:507pt;height:168.2pt;z-index:251896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" fillcolor="#b4c7e7" strokecolor="#41719c" strokeweight="1pt">
                <v:stroke joinstyle="miter"/>
              </v:roundrect>
            </w:pict>
          </mc:Fallback>
        </mc:AlternateContent>
      </w:r>
    </w:p>
    <w:p w:rsidR="001411CC" w:rsidRPr="007C1CAA" w:rsidRDefault="00D6206A" w:rsidP="007C1CAA">
      <w:pPr>
        <w:widowControl/>
        <w:spacing w:after="160" w:line="259" w:lineRule="auto"/>
        <w:rPr>
          <w:color w:val="2E74B5"/>
          <w:sz w:val="26"/>
          <w:szCs w:val="26"/>
          <w:lang w:val="en-US"/>
        </w:rPr>
      </w:pPr>
      <w:r w:rsidRPr="007C1CAA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508FC37" wp14:editId="44C079A3">
                <wp:simplePos x="0" y="0"/>
                <wp:positionH relativeFrom="column">
                  <wp:posOffset>43892</wp:posOffset>
                </wp:positionH>
                <wp:positionV relativeFrom="paragraph">
                  <wp:posOffset>3674262</wp:posOffset>
                </wp:positionV>
                <wp:extent cx="5812612" cy="1828800"/>
                <wp:effectExtent l="0" t="0" r="0" b="0"/>
                <wp:wrapNone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2612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24BB4" w:rsidRPr="007C1CAA" w:rsidRDefault="00E24BB4" w:rsidP="007C1CAA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noProof/>
                                <w:sz w:val="144"/>
                                <w:szCs w:val="72"/>
                                <w14:textOutline w14:w="12700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57000">
                                        <w14:srgbClr w14:val="FFC000"/>
                                      </w14:gs>
                                      <w14:gs w14:pos="56000">
                                        <w14:srgbClr w14:val="FFC000">
                                          <w14:lumMod w14:val="60000"/>
                                          <w14:lumOff w14:val="40000"/>
                                        </w14:srgbClr>
                                      </w14:gs>
                                      <w14:gs w14:pos="87000">
                                        <w14:srgbClr w14:val="FFC000">
                                          <w14:lumMod w14:val="20000"/>
                                          <w14:lumOff w14:val="8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7C1CAA">
                              <w:rPr>
                                <w:rFonts w:ascii="Cambria" w:hAnsi="Cambria"/>
                                <w:b/>
                                <w:noProof/>
                                <w:sz w:val="144"/>
                                <w:szCs w:val="72"/>
                                <w14:textOutline w14:w="12700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57000">
                                        <w14:srgbClr w14:val="FFC000"/>
                                      </w14:gs>
                                      <w14:gs w14:pos="56000">
                                        <w14:srgbClr w14:val="FFC000">
                                          <w14:lumMod w14:val="60000"/>
                                          <w14:lumOff w14:val="40000"/>
                                        </w14:srgbClr>
                                      </w14:gs>
                                      <w14:gs w14:pos="87000">
                                        <w14:srgbClr w14:val="FFC000">
                                          <w14:lumMod w14:val="20000"/>
                                          <w14:lumOff w14:val="8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CITY TRAVEL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508FC37" id="_x0000_t202" coordsize="21600,21600" o:spt="202" path="m,l,21600r21600,l21600,xe">
                <v:stroke joinstyle="miter"/>
                <v:path gradientshapeok="t" o:connecttype="rect"/>
              </v:shapetype>
              <v:shape id="Text Box 314" o:spid="_x0000_s1026" type="#_x0000_t202" style="position:absolute;margin-left:3.45pt;margin-top:289.3pt;width:457.7pt;height:2in;z-index:251899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" filled="f" stroked="f">
                <v:textbox style="mso-fit-shape-to-text:t">
                  <w:txbxContent>
                    <w:p w:rsidR="00E24BB4" w:rsidRPr="007C1CAA" w:rsidRDefault="00E24BB4" w:rsidP="007C1CAA">
                      <w:pPr>
                        <w:jc w:val="center"/>
                        <w:rPr>
                          <w:rFonts w:ascii="Cambria" w:hAnsi="Cambria"/>
                          <w:b/>
                          <w:noProof/>
                          <w:sz w:val="144"/>
                          <w:szCs w:val="72"/>
                          <w14:textOutline w14:w="12700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57000">
                                  <w14:srgbClr w14:val="FFC000"/>
                                </w14:gs>
                                <w14:gs w14:pos="56000">
                                  <w14:srgbClr w14:val="FFC000">
                                    <w14:lumMod w14:val="60000"/>
                                    <w14:lumOff w14:val="40000"/>
                                  </w14:srgbClr>
                                </w14:gs>
                                <w14:gs w14:pos="87000">
                                  <w14:srgbClr w14:val="FFC000">
                                    <w14:lumMod w14:val="20000"/>
                                    <w14:lumOff w14:val="8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7C1CAA">
                        <w:rPr>
                          <w:rFonts w:ascii="Cambria" w:hAnsi="Cambria"/>
                          <w:b/>
                          <w:noProof/>
                          <w:sz w:val="144"/>
                          <w:szCs w:val="72"/>
                          <w14:textOutline w14:w="12700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57000">
                                  <w14:srgbClr w14:val="FFC000"/>
                                </w14:gs>
                                <w14:gs w14:pos="56000">
                                  <w14:srgbClr w14:val="FFC000">
                                    <w14:lumMod w14:val="60000"/>
                                    <w14:lumOff w14:val="40000"/>
                                  </w14:srgbClr>
                                </w14:gs>
                                <w14:gs w14:pos="87000">
                                  <w14:srgbClr w14:val="FFC000">
                                    <w14:lumMod w14:val="20000"/>
                                    <w14:lumOff w14:val="8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CITY TRAVEL</w:t>
                      </w:r>
                    </w:p>
                  </w:txbxContent>
                </v:textbox>
              </v:shape>
            </w:pict>
          </mc:Fallback>
        </mc:AlternateContent>
      </w:r>
      <w:r w:rsidR="007C1CAA" w:rsidRPr="007C1CAA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46825F67" wp14:editId="1292DD6B">
                <wp:simplePos x="0" y="0"/>
                <wp:positionH relativeFrom="column">
                  <wp:posOffset>2517570</wp:posOffset>
                </wp:positionH>
                <wp:positionV relativeFrom="paragraph">
                  <wp:posOffset>5899010</wp:posOffset>
                </wp:positionV>
                <wp:extent cx="3476262" cy="914400"/>
                <wp:effectExtent l="0" t="0" r="0" b="0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6262" cy="9144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24BB4" w:rsidRPr="00861C5F" w:rsidRDefault="00E24BB4" w:rsidP="007C1CAA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GVLT</w:t>
                            </w:r>
                            <w:r w:rsidRPr="00861C5F">
                              <w:rPr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Pr="00861C5F">
                              <w:rPr>
                                <w:b/>
                                <w:sz w:val="32"/>
                                <w:szCs w:val="32"/>
                              </w:rPr>
                              <w:t>Ngô Huy Biên</w:t>
                            </w:r>
                          </w:p>
                          <w:p w:rsidR="00E24BB4" w:rsidRPr="00861C5F" w:rsidRDefault="00E24BB4" w:rsidP="007C1CAA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861C5F">
                              <w:rPr>
                                <w:sz w:val="32"/>
                                <w:szCs w:val="32"/>
                              </w:rPr>
                              <w:t xml:space="preserve">Nhóm thực hiện: </w:t>
                            </w:r>
                            <w:r w:rsidRPr="00861C5F">
                              <w:rPr>
                                <w:b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825F67" id="Text Box 306" o:spid="_x0000_s1027" type="#_x0000_t202" style="position:absolute;margin-left:198.25pt;margin-top:464.5pt;width:273.7pt;height:1in;z-index:251906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" fillcolor="window" stroked="f" strokeweight=".5pt">
                <v:textbox>
                  <w:txbxContent>
                    <w:p w:rsidR="00E24BB4" w:rsidRPr="00861C5F" w:rsidRDefault="00E24BB4" w:rsidP="007C1CAA">
                      <w:pPr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GVLT</w:t>
                      </w:r>
                      <w:r w:rsidRPr="00861C5F">
                        <w:rPr>
                          <w:sz w:val="32"/>
                          <w:szCs w:val="32"/>
                        </w:rPr>
                        <w:t xml:space="preserve">: </w:t>
                      </w:r>
                      <w:r w:rsidRPr="00861C5F">
                        <w:rPr>
                          <w:b/>
                          <w:sz w:val="32"/>
                          <w:szCs w:val="32"/>
                        </w:rPr>
                        <w:t>Ngô Huy Biên</w:t>
                      </w:r>
                    </w:p>
                    <w:p w:rsidR="00E24BB4" w:rsidRPr="00861C5F" w:rsidRDefault="00E24BB4" w:rsidP="007C1CAA">
                      <w:pPr>
                        <w:rPr>
                          <w:sz w:val="32"/>
                          <w:szCs w:val="32"/>
                        </w:rPr>
                      </w:pPr>
                      <w:r w:rsidRPr="00861C5F">
                        <w:rPr>
                          <w:sz w:val="32"/>
                          <w:szCs w:val="32"/>
                        </w:rPr>
                        <w:t xml:space="preserve">Nhóm thực hiện: </w:t>
                      </w:r>
                      <w:r w:rsidRPr="00861C5F">
                        <w:rPr>
                          <w:b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7C1CAA" w:rsidRPr="007C1CAA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52C7F7D" wp14:editId="2723B4BB">
                <wp:simplePos x="0" y="0"/>
                <wp:positionH relativeFrom="column">
                  <wp:posOffset>2514600</wp:posOffset>
                </wp:positionH>
                <wp:positionV relativeFrom="paragraph">
                  <wp:posOffset>3345815</wp:posOffset>
                </wp:positionV>
                <wp:extent cx="800100" cy="0"/>
                <wp:effectExtent l="0" t="0" r="19050" b="19050"/>
                <wp:wrapNone/>
                <wp:docPr id="315" name="Straight Connector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6EE779" id="Straight Connector 315" o:spid="_x0000_s1026" style="position:absolute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pt,263.45pt" to="261pt,26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" strokecolor="windowText" strokeweight="1pt">
                <v:stroke joinstyle="miter"/>
              </v:line>
            </w:pict>
          </mc:Fallback>
        </mc:AlternateContent>
      </w:r>
      <w:r w:rsidR="007C1CAA" w:rsidRPr="007C1CAA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FD92701" wp14:editId="68BA0643">
                <wp:simplePos x="0" y="0"/>
                <wp:positionH relativeFrom="column">
                  <wp:posOffset>-19050</wp:posOffset>
                </wp:positionH>
                <wp:positionV relativeFrom="paragraph">
                  <wp:posOffset>3112453</wp:posOffset>
                </wp:positionV>
                <wp:extent cx="2762250" cy="4762"/>
                <wp:effectExtent l="0" t="0" r="19050" b="33655"/>
                <wp:wrapNone/>
                <wp:docPr id="316" name="Straight Connector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0" cy="4762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3B6FC2" id="Straight Connector 316" o:spid="_x0000_s1026" style="position:absolute;flip:y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.5pt,245.1pt" to="3in,24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" strokecolor="windowText" strokeweight="1pt">
                <v:stroke joinstyle="miter"/>
              </v:line>
            </w:pict>
          </mc:Fallback>
        </mc:AlternateContent>
      </w:r>
      <w:r w:rsidR="007C1CAA" w:rsidRPr="007C1CAA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38F1B52" wp14:editId="6417F09A">
                <wp:simplePos x="0" y="0"/>
                <wp:positionH relativeFrom="column">
                  <wp:posOffset>3086100</wp:posOffset>
                </wp:positionH>
                <wp:positionV relativeFrom="paragraph">
                  <wp:posOffset>3112453</wp:posOffset>
                </wp:positionV>
                <wp:extent cx="2857500" cy="0"/>
                <wp:effectExtent l="0" t="0" r="19050" b="19050"/>
                <wp:wrapNone/>
                <wp:docPr id="317" name="Straight Connector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0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302CAE" id="Straight Connector 317" o:spid="_x0000_s1026" style="position:absolute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3pt,245.1pt" to="468pt,24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" strokecolor="windowText" strokeweight="1pt">
                <v:stroke joinstyle="miter"/>
              </v:line>
            </w:pict>
          </mc:Fallback>
        </mc:AlternateContent>
      </w:r>
      <w:r w:rsidR="007C1CAA" w:rsidRPr="007C1CAA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5763FA8" wp14:editId="2474BF3D">
                <wp:simplePos x="0" y="0"/>
                <wp:positionH relativeFrom="column">
                  <wp:posOffset>2286000</wp:posOffset>
                </wp:positionH>
                <wp:positionV relativeFrom="paragraph">
                  <wp:posOffset>3231515</wp:posOffset>
                </wp:positionV>
                <wp:extent cx="1257300" cy="0"/>
                <wp:effectExtent l="0" t="0" r="19050" b="19050"/>
                <wp:wrapNone/>
                <wp:docPr id="318" name="Straight Connector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7300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B9AEA4F" id="Straight Connector 318" o:spid="_x0000_s1026" style="position:absolute;z-index:251902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0pt,254.45pt" to="279pt,25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" strokecolor="windowText" strokeweight="1pt">
                <v:stroke joinstyle="miter"/>
              </v:line>
            </w:pict>
          </mc:Fallback>
        </mc:AlternateContent>
      </w:r>
      <w:r w:rsidR="007C1CAA" w:rsidRPr="007C1CAA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DD94B45" wp14:editId="0429742E">
                <wp:simplePos x="0" y="0"/>
                <wp:positionH relativeFrom="column">
                  <wp:posOffset>-19050</wp:posOffset>
                </wp:positionH>
                <wp:positionV relativeFrom="paragraph">
                  <wp:posOffset>145415</wp:posOffset>
                </wp:positionV>
                <wp:extent cx="6019800" cy="1695450"/>
                <wp:effectExtent l="0" t="0" r="0" b="0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9800" cy="1695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24BB4" w:rsidRPr="00D6206A" w:rsidRDefault="00E24BB4" w:rsidP="007C1CAA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outline/>
                                <w:color w:val="E5B8B7" w:themeColor="accent2" w:themeTint="66"/>
                                <w:sz w:val="96"/>
                                <w:szCs w:val="6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6206A">
                              <w:rPr>
                                <w:rFonts w:ascii="Cambria" w:hAnsi="Cambria"/>
                                <w:b/>
                                <w:outline/>
                                <w:color w:val="E5B8B7" w:themeColor="accent2" w:themeTint="66"/>
                                <w:sz w:val="96"/>
                                <w:szCs w:val="6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QUẢN LÝ QUY TRÌNH PHẦN MỀM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94B45" id="Text Box 319" o:spid="_x0000_s1028" type="#_x0000_t202" style="position:absolute;margin-left:-1.5pt;margin-top:11.45pt;width:474pt;height:133.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" filled="f" stroked="f" strokeweight=".5pt">
                <v:textbox>
                  <w:txbxContent>
                    <w:p w:rsidR="00E24BB4" w:rsidRPr="00D6206A" w:rsidRDefault="00E24BB4" w:rsidP="007C1CAA">
                      <w:pPr>
                        <w:jc w:val="center"/>
                        <w:rPr>
                          <w:rFonts w:ascii="Cambria" w:hAnsi="Cambria"/>
                          <w:b/>
                          <w:outline/>
                          <w:color w:val="E5B8B7" w:themeColor="accent2" w:themeTint="66"/>
                          <w:sz w:val="96"/>
                          <w:szCs w:val="6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6206A">
                        <w:rPr>
                          <w:rFonts w:ascii="Cambria" w:hAnsi="Cambria"/>
                          <w:b/>
                          <w:outline/>
                          <w:color w:val="E5B8B7" w:themeColor="accent2" w:themeTint="66"/>
                          <w:sz w:val="96"/>
                          <w:szCs w:val="6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QUẢN LÝ QUY TRÌNH PHẦN MỀM</w:t>
                      </w:r>
                    </w:p>
                  </w:txbxContent>
                </v:textbox>
              </v:shape>
            </w:pict>
          </mc:Fallback>
        </mc:AlternateContent>
      </w:r>
      <w:r w:rsidR="007C1CAA" w:rsidRPr="007C1CAA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455AC195" wp14:editId="45C145CC">
                <wp:simplePos x="0" y="0"/>
                <wp:positionH relativeFrom="column">
                  <wp:posOffset>123825</wp:posOffset>
                </wp:positionH>
                <wp:positionV relativeFrom="paragraph">
                  <wp:posOffset>2488565</wp:posOffset>
                </wp:positionV>
                <wp:extent cx="5591175" cy="485775"/>
                <wp:effectExtent l="0" t="0" r="0" b="0"/>
                <wp:wrapNone/>
                <wp:docPr id="347" name="Text Box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1175" cy="485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24BB4" w:rsidRPr="007C1CAA" w:rsidRDefault="00E24BB4" w:rsidP="007C1CAA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color w:val="7030A0"/>
                                <w:sz w:val="56"/>
                                <w:lang w:val="en-US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color w:val="7030A0"/>
                                <w:sz w:val="56"/>
                                <w:lang w:val="en-US"/>
                              </w:rPr>
                              <w:t>TÀI LIỆU THIẾT KẾ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AC195" id="Text Box 347" o:spid="_x0000_s1029" type="#_x0000_t202" style="position:absolute;margin-left:9.75pt;margin-top:195.95pt;width:440.25pt;height:38.25pt;z-index:251898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" filled="f" stroked="f" strokeweight=".5pt">
                <v:textbox>
                  <w:txbxContent>
                    <w:p w:rsidR="00E24BB4" w:rsidRPr="007C1CAA" w:rsidRDefault="00E24BB4" w:rsidP="007C1CAA">
                      <w:pPr>
                        <w:jc w:val="center"/>
                        <w:rPr>
                          <w:rFonts w:ascii="Cambria" w:hAnsi="Cambria"/>
                          <w:b/>
                          <w:color w:val="7030A0"/>
                          <w:sz w:val="56"/>
                          <w:lang w:val="en-US"/>
                        </w:rPr>
                      </w:pPr>
                      <w:r>
                        <w:rPr>
                          <w:rFonts w:ascii="Cambria" w:hAnsi="Cambria"/>
                          <w:b/>
                          <w:color w:val="7030A0"/>
                          <w:sz w:val="56"/>
                          <w:lang w:val="en-US"/>
                        </w:rPr>
                        <w:t>TÀI LIỆU THIẾT KẾ</w:t>
                      </w:r>
                    </w:p>
                  </w:txbxContent>
                </v:textbox>
              </v:shape>
            </w:pict>
          </mc:Fallback>
        </mc:AlternateContent>
      </w:r>
      <w:r w:rsidR="001411CC">
        <w:rPr>
          <w:rFonts w:ascii="Arial" w:hAnsi="Arial" w:cs="Arial"/>
          <w:color w:val="0000FF"/>
          <w:sz w:val="30"/>
          <w:szCs w:val="30"/>
          <w:lang w:val="en-US"/>
        </w:rPr>
        <w:br w:type="page"/>
      </w:r>
    </w:p>
    <w:p w:rsidR="007A1DE8" w:rsidRPr="007A1DE8" w:rsidRDefault="007A1DE8" w:rsidP="007A1DE8">
      <w:pPr>
        <w:spacing w:line="240" w:lineRule="auto"/>
        <w:jc w:val="center"/>
        <w:rPr>
          <w:rFonts w:ascii="Arial" w:eastAsia="SimSun" w:hAnsi="Arial"/>
          <w:b/>
          <w:sz w:val="36"/>
          <w:lang w:val="en-US"/>
        </w:rPr>
      </w:pPr>
      <w:r w:rsidRPr="007A1DE8">
        <w:rPr>
          <w:rFonts w:ascii="Arial" w:eastAsia="SimSun" w:hAnsi="Arial"/>
          <w:b/>
          <w:sz w:val="36"/>
          <w:lang w:val="en-US"/>
        </w:rPr>
        <w:lastRenderedPageBreak/>
        <w:t>Bả</w:t>
      </w:r>
      <w:bookmarkStart w:id="0" w:name="_GoBack"/>
      <w:bookmarkEnd w:id="0"/>
      <w:r w:rsidRPr="007A1DE8">
        <w:rPr>
          <w:rFonts w:ascii="Arial" w:eastAsia="SimSun" w:hAnsi="Arial"/>
          <w:b/>
          <w:sz w:val="36"/>
          <w:lang w:val="en-US"/>
        </w:rPr>
        <w:t>ng ghi nhận thay đổi tài liệu</w:t>
      </w:r>
      <w:r w:rsidR="0099744F">
        <w:rPr>
          <w:rFonts w:ascii="Arial" w:eastAsia="SimSun" w:hAnsi="Arial"/>
          <w:b/>
          <w:sz w:val="36"/>
          <w:lang w:val="en-US"/>
        </w:rPr>
        <w:t xml:space="preserve"> </w:t>
      </w:r>
    </w:p>
    <w:p w:rsidR="007A1DE8" w:rsidRPr="007A1DE8" w:rsidRDefault="007A1DE8" w:rsidP="007A1DE8">
      <w:pPr>
        <w:jc w:val="both"/>
        <w:rPr>
          <w:rFonts w:eastAsia="SimSun"/>
          <w:lang w:val="en-US"/>
        </w:rPr>
      </w:pP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1363"/>
        <w:gridCol w:w="2656"/>
        <w:gridCol w:w="3392"/>
      </w:tblGrid>
      <w:tr w:rsidR="00E95D0C" w:rsidRPr="007A1DE8" w:rsidTr="00460510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 w:rsidRPr="007A1DE8">
              <w:rPr>
                <w:rFonts w:eastAsia="SimSun"/>
                <w:b/>
                <w:lang w:val="en-US"/>
              </w:rPr>
              <w:t>Ngày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Phiên bản</w:t>
            </w:r>
          </w:p>
        </w:tc>
        <w:tc>
          <w:tcPr>
            <w:tcW w:w="2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 w:rsidRPr="007A1DE8">
              <w:rPr>
                <w:rFonts w:eastAsia="SimSun"/>
                <w:b/>
                <w:lang w:val="en-US"/>
              </w:rPr>
              <w:t>Mô tả</w:t>
            </w:r>
          </w:p>
        </w:tc>
        <w:tc>
          <w:tcPr>
            <w:tcW w:w="33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95D0C" w:rsidRPr="007A1DE8" w:rsidRDefault="00DC363E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Người thay đổi</w:t>
            </w:r>
          </w:p>
        </w:tc>
      </w:tr>
      <w:tr w:rsidR="007C1CAA" w:rsidRPr="000C0CA8" w:rsidTr="00152422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1CAA" w:rsidRPr="00D6206A" w:rsidRDefault="007C1CAA" w:rsidP="004176B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 w:rsidRPr="00D6206A">
              <w:rPr>
                <w:rFonts w:eastAsia="SimSun"/>
                <w:lang w:val="en-US"/>
              </w:rPr>
              <w:t>11/10/2016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1CAA" w:rsidRPr="00D6206A" w:rsidRDefault="007C1CAA" w:rsidP="004176B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 w:rsidRPr="00D6206A">
              <w:rPr>
                <w:rFonts w:eastAsia="SimSun"/>
                <w:lang w:val="en-US"/>
              </w:rPr>
              <w:t>1.0</w:t>
            </w:r>
          </w:p>
        </w:tc>
        <w:tc>
          <w:tcPr>
            <w:tcW w:w="2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1CAA" w:rsidRPr="00D6206A" w:rsidRDefault="007C1CAA" w:rsidP="007C1CAA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 w:rsidRPr="00D6206A">
              <w:rPr>
                <w:rFonts w:eastAsia="SimSun"/>
                <w:lang w:val="en-US"/>
              </w:rPr>
              <w:t>Tài liệu thiết kế kiến trúc</w:t>
            </w:r>
          </w:p>
        </w:tc>
        <w:tc>
          <w:tcPr>
            <w:tcW w:w="339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7C1CAA" w:rsidRPr="00D6206A" w:rsidRDefault="007C1CAA" w:rsidP="00D6206A">
            <w:pPr>
              <w:keepLines/>
              <w:spacing w:after="120" w:line="360" w:lineRule="auto"/>
              <w:jc w:val="center"/>
              <w:rPr>
                <w:rFonts w:eastAsia="SimSun"/>
                <w:lang w:val="en-US"/>
              </w:rPr>
            </w:pPr>
            <w:r w:rsidRPr="00D6206A">
              <w:rPr>
                <w:rFonts w:eastAsia="SimSun"/>
                <w:lang w:val="en-US"/>
              </w:rPr>
              <w:t>Nguyễn Linh Vũ Huy</w:t>
            </w:r>
          </w:p>
          <w:p w:rsidR="007C1CAA" w:rsidRPr="00D6206A" w:rsidRDefault="007C1CAA" w:rsidP="00D6206A">
            <w:pPr>
              <w:keepLines/>
              <w:spacing w:after="120" w:line="360" w:lineRule="auto"/>
              <w:jc w:val="center"/>
              <w:rPr>
                <w:rFonts w:eastAsia="SimSun"/>
                <w:lang w:val="en-US"/>
              </w:rPr>
            </w:pPr>
            <w:r w:rsidRPr="00D6206A">
              <w:rPr>
                <w:rFonts w:eastAsia="SimSun"/>
                <w:lang w:val="en-US"/>
              </w:rPr>
              <w:t>Nguyễn Thanh Hiền</w:t>
            </w:r>
          </w:p>
          <w:p w:rsidR="007C1CAA" w:rsidRPr="00D6206A" w:rsidRDefault="007C1CAA" w:rsidP="00D6206A">
            <w:pPr>
              <w:keepLines/>
              <w:spacing w:after="120" w:line="360" w:lineRule="auto"/>
              <w:jc w:val="center"/>
              <w:rPr>
                <w:rFonts w:eastAsia="SimSun"/>
                <w:lang w:val="en-US"/>
              </w:rPr>
            </w:pPr>
            <w:r w:rsidRPr="00D6206A">
              <w:rPr>
                <w:rFonts w:eastAsia="SimSun"/>
                <w:lang w:val="en-US"/>
              </w:rPr>
              <w:t>Nguyễn Thị Kiều Khanh</w:t>
            </w:r>
            <w:r w:rsidRPr="00D6206A">
              <w:rPr>
                <w:rFonts w:eastAsia="SimSun"/>
                <w:lang w:val="en-US"/>
              </w:rPr>
              <w:br/>
              <w:t>Phan Thị Lệ Hiền</w:t>
            </w:r>
          </w:p>
        </w:tc>
      </w:tr>
      <w:tr w:rsidR="007C1CAA" w:rsidRPr="007A1DE8" w:rsidTr="00152422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1CAA" w:rsidRPr="00D6206A" w:rsidRDefault="007C1CAA" w:rsidP="007C1CAA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 w:rsidRPr="00D6206A">
              <w:rPr>
                <w:rFonts w:eastAsia="SimSun"/>
                <w:lang w:val="en-US"/>
              </w:rPr>
              <w:t>11/10/2016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1CAA" w:rsidRPr="00D6206A" w:rsidRDefault="007C1CAA" w:rsidP="007C1CAA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 w:rsidRPr="00D6206A">
              <w:rPr>
                <w:rFonts w:eastAsia="SimSun"/>
                <w:lang w:val="en-US"/>
              </w:rPr>
              <w:t>1.0</w:t>
            </w:r>
          </w:p>
        </w:tc>
        <w:tc>
          <w:tcPr>
            <w:tcW w:w="2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1CAA" w:rsidRPr="00D6206A" w:rsidRDefault="007C1CAA" w:rsidP="007C1CAA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  <w:r w:rsidRPr="00D6206A">
              <w:rPr>
                <w:rFonts w:eastAsia="SimSun"/>
                <w:lang w:val="en-US"/>
              </w:rPr>
              <w:t>Thiết kế cơ sở dữ liệu</w:t>
            </w:r>
          </w:p>
        </w:tc>
        <w:tc>
          <w:tcPr>
            <w:tcW w:w="3392" w:type="dxa"/>
            <w:vMerge/>
            <w:tcBorders>
              <w:left w:val="single" w:sz="6" w:space="0" w:color="auto"/>
              <w:right w:val="single" w:sz="6" w:space="0" w:color="auto"/>
            </w:tcBorders>
          </w:tcPr>
          <w:p w:rsidR="007C1CAA" w:rsidRPr="00460510" w:rsidRDefault="007C1CAA" w:rsidP="007C1CAA">
            <w:pPr>
              <w:keepLines/>
              <w:spacing w:after="120" w:line="360" w:lineRule="auto"/>
              <w:rPr>
                <w:rFonts w:eastAsia="SimSun"/>
                <w:color w:val="0000FF"/>
                <w:lang w:val="en-US"/>
              </w:rPr>
            </w:pPr>
          </w:p>
        </w:tc>
      </w:tr>
      <w:tr w:rsidR="007C1CAA" w:rsidRPr="007A1DE8" w:rsidTr="00152422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1CAA" w:rsidRPr="00D6206A" w:rsidRDefault="007C1CAA" w:rsidP="00D6206A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 w:rsidRPr="00D6206A">
              <w:rPr>
                <w:rFonts w:eastAsia="SimSun"/>
                <w:lang w:val="en-US"/>
              </w:rPr>
              <w:t>11/10/2016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1CAA" w:rsidRPr="00D6206A" w:rsidRDefault="007C1CAA" w:rsidP="007C1CAA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 w:rsidRPr="00D6206A">
              <w:rPr>
                <w:rFonts w:eastAsia="SimSun"/>
                <w:lang w:val="en-US"/>
              </w:rPr>
              <w:t>1.0</w:t>
            </w:r>
          </w:p>
        </w:tc>
        <w:tc>
          <w:tcPr>
            <w:tcW w:w="26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1CAA" w:rsidRPr="00D6206A" w:rsidRDefault="007C1CAA" w:rsidP="007C1CAA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  <w:r w:rsidRPr="00D6206A">
              <w:rPr>
                <w:rFonts w:eastAsia="SimSun"/>
                <w:lang w:val="en-US"/>
              </w:rPr>
              <w:t>Thiết kế giao diện</w:t>
            </w:r>
          </w:p>
        </w:tc>
        <w:tc>
          <w:tcPr>
            <w:tcW w:w="339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1CAA" w:rsidRPr="007A1DE8" w:rsidRDefault="007C1CAA" w:rsidP="007C1CAA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</w:p>
        </w:tc>
      </w:tr>
    </w:tbl>
    <w:p w:rsidR="007C1CAA" w:rsidRDefault="007A1DE8">
      <w:pPr>
        <w:widowControl/>
        <w:spacing w:line="240" w:lineRule="auto"/>
      </w:pPr>
      <w: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0"/>
          <w:lang w:val="vi-VN"/>
        </w:rPr>
        <w:id w:val="-5963304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7C1CAA" w:rsidRDefault="007C1CAA" w:rsidP="00D6206A">
          <w:pPr>
            <w:pStyle w:val="TOCHeading"/>
            <w:jc w:val="center"/>
          </w:pPr>
          <w:r>
            <w:t>Mục Lục</w:t>
          </w:r>
        </w:p>
        <w:p w:rsidR="00F91C3F" w:rsidRDefault="007C1CAA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136958" w:history="1">
            <w:r w:rsidR="00F91C3F" w:rsidRPr="009502E8">
              <w:rPr>
                <w:rStyle w:val="Hyperlink"/>
                <w:noProof/>
                <w:lang w:val="en-US"/>
              </w:rPr>
              <w:t>1.</w:t>
            </w:r>
            <w:r w:rsidR="00F91C3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F91C3F" w:rsidRPr="009502E8">
              <w:rPr>
                <w:rStyle w:val="Hyperlink"/>
                <w:noProof/>
                <w:lang w:val="en-US"/>
              </w:rPr>
              <w:t>Thiết kế dữ liệu:</w:t>
            </w:r>
            <w:r w:rsidR="00F91C3F">
              <w:rPr>
                <w:noProof/>
                <w:webHidden/>
              </w:rPr>
              <w:tab/>
            </w:r>
            <w:r w:rsidR="00F91C3F">
              <w:rPr>
                <w:noProof/>
                <w:webHidden/>
              </w:rPr>
              <w:fldChar w:fldCharType="begin"/>
            </w:r>
            <w:r w:rsidR="00F91C3F">
              <w:rPr>
                <w:noProof/>
                <w:webHidden/>
              </w:rPr>
              <w:instrText xml:space="preserve"> PAGEREF _Toc464136958 \h </w:instrText>
            </w:r>
            <w:r w:rsidR="00F91C3F">
              <w:rPr>
                <w:noProof/>
                <w:webHidden/>
              </w:rPr>
            </w:r>
            <w:r w:rsidR="00F91C3F">
              <w:rPr>
                <w:noProof/>
                <w:webHidden/>
              </w:rPr>
              <w:fldChar w:fldCharType="separate"/>
            </w:r>
            <w:r w:rsidR="00F91C3F">
              <w:rPr>
                <w:noProof/>
                <w:webHidden/>
              </w:rPr>
              <w:t>4</w:t>
            </w:r>
            <w:r w:rsidR="00F91C3F"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59" w:history="1">
            <w:r w:rsidRPr="009502E8">
              <w:rPr>
                <w:rStyle w:val="Hyperlink"/>
                <w:noProof/>
                <w:lang w:val="en-US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60" w:history="1">
            <w:r w:rsidRPr="009502E8">
              <w:rPr>
                <w:rStyle w:val="Hyperlink"/>
                <w:noProof/>
                <w:lang w:val="en-US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Khó khăn: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61" w:history="1">
            <w:r w:rsidRPr="009502E8">
              <w:rPr>
                <w:rStyle w:val="Hyperlink"/>
                <w:noProof/>
                <w:lang w:val="en-US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Sơ đồ LOGIC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62" w:history="1">
            <w:r w:rsidRPr="009502E8">
              <w:rPr>
                <w:rStyle w:val="Hyperlink"/>
                <w:noProof/>
                <w:lang w:val="en-US"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Mô tả chi tiết trong sơ đồ LOGIC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63" w:history="1">
            <w:r w:rsidRPr="009502E8">
              <w:rPr>
                <w:rStyle w:val="Hyperlink"/>
                <w:noProof/>
                <w:lang w:val="en-US"/>
              </w:rPr>
              <w:t>1.4.1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DICHVU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64" w:history="1">
            <w:r w:rsidRPr="009502E8">
              <w:rPr>
                <w:rStyle w:val="Hyperlink"/>
                <w:noProof/>
                <w:lang w:val="en-US"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TUKHOADICHVU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65" w:history="1">
            <w:r w:rsidRPr="009502E8">
              <w:rPr>
                <w:rStyle w:val="Hyperlink"/>
                <w:noProof/>
                <w:lang w:val="en-US"/>
              </w:rPr>
              <w:t>1.5.1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DIADIEM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66" w:history="1">
            <w:r w:rsidRPr="009502E8">
              <w:rPr>
                <w:rStyle w:val="Hyperlink"/>
                <w:noProof/>
                <w:lang w:val="en-US"/>
              </w:rPr>
              <w:t>1.5.2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TUKHOADIADIEM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67" w:history="1">
            <w:r w:rsidRPr="009502E8">
              <w:rPr>
                <w:rStyle w:val="Hyperlink"/>
                <w:noProof/>
                <w:lang w:val="en-US"/>
              </w:rPr>
              <w:t>1.5.3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PHUONG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68" w:history="1">
            <w:r w:rsidRPr="009502E8">
              <w:rPr>
                <w:rStyle w:val="Hyperlink"/>
                <w:noProof/>
                <w:lang w:val="en-US"/>
              </w:rPr>
              <w:t>1.5.4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TUKHOAPHUONG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69" w:history="1">
            <w:r w:rsidRPr="009502E8">
              <w:rPr>
                <w:rStyle w:val="Hyperlink"/>
                <w:noProof/>
                <w:lang w:val="en-US"/>
              </w:rPr>
              <w:t>1.5.5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QUANHUYEN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70" w:history="1">
            <w:r w:rsidRPr="009502E8">
              <w:rPr>
                <w:rStyle w:val="Hyperlink"/>
                <w:iCs/>
                <w:noProof/>
              </w:rPr>
              <w:t>1.5.6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TUKHOAQUANHUYEN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71" w:history="1">
            <w:r w:rsidRPr="009502E8">
              <w:rPr>
                <w:rStyle w:val="Hyperlink"/>
                <w:noProof/>
                <w:lang w:val="en-US"/>
              </w:rPr>
              <w:t>1.5.7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TINHTHANH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72" w:history="1">
            <w:r w:rsidRPr="009502E8">
              <w:rPr>
                <w:rStyle w:val="Hyperlink"/>
                <w:noProof/>
                <w:lang w:val="en-US"/>
              </w:rPr>
              <w:t>1.5.8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TUKHOATINHTHANH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73" w:history="1">
            <w:r w:rsidRPr="009502E8">
              <w:rPr>
                <w:rStyle w:val="Hyperlink"/>
                <w:noProof/>
                <w:lang w:val="en-US"/>
              </w:rPr>
              <w:t>1.5.9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DUONG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8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74" w:history="1">
            <w:r w:rsidRPr="009502E8">
              <w:rPr>
                <w:rStyle w:val="Hyperlink"/>
                <w:noProof/>
                <w:lang w:val="en-US"/>
              </w:rPr>
              <w:t>1.5.10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TUKHOADUONG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8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75" w:history="1">
            <w:r w:rsidRPr="009502E8">
              <w:rPr>
                <w:rStyle w:val="Hyperlink"/>
                <w:noProof/>
                <w:lang w:val="en-US"/>
              </w:rPr>
              <w:t>1.5.11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DULIEU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8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76" w:history="1">
            <w:r w:rsidRPr="009502E8">
              <w:rPr>
                <w:rStyle w:val="Hyperlink"/>
                <w:noProof/>
                <w:lang w:val="en-US"/>
              </w:rPr>
              <w:t>1.5.12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TAIKHOAN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8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77" w:history="1">
            <w:r w:rsidRPr="009502E8">
              <w:rPr>
                <w:rStyle w:val="Hyperlink"/>
                <w:noProof/>
                <w:lang w:val="en-US"/>
              </w:rPr>
              <w:t>1.5.13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BINHLUAN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78" w:history="1">
            <w:r w:rsidRPr="009502E8">
              <w:rPr>
                <w:rStyle w:val="Hyperlink"/>
                <w:noProof/>
                <w:lang w:val="en-US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Thiết kế kiến trúc: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79" w:history="1">
            <w:r w:rsidRPr="009502E8">
              <w:rPr>
                <w:rStyle w:val="Hyperlink"/>
                <w:noProof/>
                <w:lang w:val="en-US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80" w:history="1">
            <w:r w:rsidRPr="009502E8">
              <w:rPr>
                <w:rStyle w:val="Hyperlink"/>
                <w:noProof/>
                <w:lang w:val="en-US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Sơ đồ màn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81" w:history="1">
            <w:r w:rsidRPr="009502E8">
              <w:rPr>
                <w:rStyle w:val="Hyperlink"/>
                <w:noProof/>
                <w:lang w:val="en-US"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82" w:history="1">
            <w:r w:rsidRPr="009502E8">
              <w:rPr>
                <w:rStyle w:val="Hyperlink"/>
                <w:noProof/>
                <w:lang w:val="en-US"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Đăng ký: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83" w:history="1">
            <w:r w:rsidRPr="009502E8">
              <w:rPr>
                <w:rStyle w:val="Hyperlink"/>
                <w:noProof/>
                <w:lang w:val="en-US"/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Lấy lại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84" w:history="1">
            <w:r w:rsidRPr="009502E8">
              <w:rPr>
                <w:rStyle w:val="Hyperlink"/>
                <w:noProof/>
                <w:lang w:val="en-US"/>
              </w:rPr>
              <w:t>3.1.4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Comment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85" w:history="1">
            <w:r w:rsidRPr="009502E8">
              <w:rPr>
                <w:rStyle w:val="Hyperlink"/>
                <w:noProof/>
                <w:lang w:val="en-US"/>
              </w:rPr>
              <w:t>3.1.5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Quản lý bình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86" w:history="1">
            <w:r w:rsidRPr="009502E8">
              <w:rPr>
                <w:rStyle w:val="Hyperlink"/>
                <w:noProof/>
                <w:lang w:val="en-US"/>
              </w:rPr>
              <w:t>3.1.6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Chỉnh sửa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87" w:history="1">
            <w:r w:rsidRPr="009502E8">
              <w:rPr>
                <w:rStyle w:val="Hyperlink"/>
                <w:noProof/>
              </w:rPr>
              <w:t>3.1.7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88" w:history="1">
            <w:r w:rsidRPr="009502E8">
              <w:rPr>
                <w:rStyle w:val="Hyperlink"/>
                <w:noProof/>
                <w:lang w:val="en-US"/>
              </w:rPr>
              <w:t>3.1.8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Màn hình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89" w:history="1">
            <w:r w:rsidRPr="009502E8">
              <w:rPr>
                <w:rStyle w:val="Hyperlink"/>
                <w:noProof/>
                <w:lang w:val="en-US"/>
              </w:rPr>
              <w:t>3.1.9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8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90" w:history="1">
            <w:r w:rsidRPr="009502E8">
              <w:rPr>
                <w:rStyle w:val="Hyperlink"/>
                <w:noProof/>
                <w:lang w:val="en-US"/>
              </w:rPr>
              <w:t>3.1.10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Lịch sử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8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91" w:history="1">
            <w:r w:rsidRPr="009502E8">
              <w:rPr>
                <w:rStyle w:val="Hyperlink"/>
                <w:noProof/>
                <w:lang w:val="en-US"/>
              </w:rPr>
              <w:t>3.1.11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Lưu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8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92" w:history="1">
            <w:r w:rsidRPr="009502E8">
              <w:rPr>
                <w:rStyle w:val="Hyperlink"/>
                <w:noProof/>
                <w:lang w:val="en-US"/>
              </w:rPr>
              <w:t>3.1.12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Chi tiết dịch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8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93" w:history="1">
            <w:r w:rsidRPr="009502E8">
              <w:rPr>
                <w:rStyle w:val="Hyperlink"/>
                <w:noProof/>
                <w:lang w:val="en-US"/>
              </w:rPr>
              <w:t>3.1.13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Quản lý địa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8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94" w:history="1">
            <w:r w:rsidRPr="009502E8">
              <w:rPr>
                <w:rStyle w:val="Hyperlink"/>
                <w:noProof/>
                <w:lang w:val="en-US"/>
              </w:rPr>
              <w:t>3.1.14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Thêm dịch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8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95" w:history="1">
            <w:r w:rsidRPr="009502E8">
              <w:rPr>
                <w:rStyle w:val="Hyperlink"/>
                <w:noProof/>
                <w:lang w:val="en-US"/>
              </w:rPr>
              <w:t>3.1.15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Thêm địa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8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96" w:history="1">
            <w:r w:rsidRPr="009502E8">
              <w:rPr>
                <w:rStyle w:val="Hyperlink"/>
                <w:noProof/>
                <w:lang w:val="en-US"/>
              </w:rPr>
              <w:t>3.1.16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Chỉnh sửa địa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8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97" w:history="1">
            <w:r w:rsidRPr="009502E8">
              <w:rPr>
                <w:rStyle w:val="Hyperlink"/>
                <w:noProof/>
                <w:lang w:val="en-US"/>
              </w:rPr>
              <w:t>3.1.17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Quản lý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91C3F" w:rsidRDefault="00F91C3F">
          <w:pPr>
            <w:pStyle w:val="TOC3"/>
            <w:tabs>
              <w:tab w:val="left" w:pos="168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464136998" w:history="1">
            <w:r w:rsidRPr="009502E8">
              <w:rPr>
                <w:rStyle w:val="Hyperlink"/>
                <w:noProof/>
                <w:lang w:val="en-US"/>
              </w:rPr>
              <w:t>3.1.18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9502E8">
              <w:rPr>
                <w:rStyle w:val="Hyperlink"/>
                <w:noProof/>
                <w:lang w:val="en-US"/>
              </w:rPr>
              <w:t>Người quản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_Toc464136998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1CAA" w:rsidRDefault="007C1CAA">
          <w:r>
            <w:rPr>
              <w:b/>
              <w:bCs/>
              <w:noProof/>
            </w:rPr>
            <w:fldChar w:fldCharType="end"/>
          </w:r>
        </w:p>
      </w:sdtContent>
    </w:sdt>
    <w:p w:rsidR="007C1CAA" w:rsidRDefault="007C1CAA">
      <w:pPr>
        <w:widowControl/>
        <w:spacing w:line="240" w:lineRule="auto"/>
      </w:pPr>
      <w:r>
        <w:br w:type="page"/>
      </w:r>
    </w:p>
    <w:p w:rsidR="00562E49" w:rsidRDefault="00562E49">
      <w:pPr>
        <w:widowControl/>
        <w:spacing w:line="240" w:lineRule="auto"/>
        <w:rPr>
          <w:rFonts w:ascii="Arial" w:hAnsi="Arial"/>
          <w:b/>
          <w:sz w:val="36"/>
        </w:rPr>
      </w:pPr>
    </w:p>
    <w:p w:rsidR="0011725F" w:rsidRDefault="00716267" w:rsidP="00562E49">
      <w:pPr>
        <w:pStyle w:val="Heading1"/>
        <w:rPr>
          <w:lang w:val="en-US"/>
        </w:rPr>
      </w:pPr>
      <w:bookmarkStart w:id="1" w:name="_Toc464136958"/>
      <w:r>
        <w:rPr>
          <w:lang w:val="en-US"/>
        </w:rPr>
        <w:t>Thiết kế dữ liệu</w:t>
      </w:r>
      <w:r w:rsidR="0011725F">
        <w:rPr>
          <w:lang w:val="en-US"/>
        </w:rPr>
        <w:t>:</w:t>
      </w:r>
      <w:bookmarkEnd w:id="1"/>
    </w:p>
    <w:p w:rsidR="00716267" w:rsidRPr="00716267" w:rsidRDefault="00716267" w:rsidP="00716267">
      <w:pPr>
        <w:pStyle w:val="Heading2"/>
        <w:rPr>
          <w:lang w:val="en-US"/>
        </w:rPr>
      </w:pPr>
      <w:bookmarkStart w:id="2" w:name="_Toc464136959"/>
      <w:r>
        <w:rPr>
          <w:lang w:val="en-US"/>
        </w:rPr>
        <w:t>Vấn đề</w:t>
      </w:r>
      <w:bookmarkEnd w:id="2"/>
    </w:p>
    <w:p w:rsidR="0011725F" w:rsidRDefault="0011725F" w:rsidP="0011725F">
      <w:pPr>
        <w:pStyle w:val="ListParagraph"/>
        <w:widowControl/>
        <w:numPr>
          <w:ilvl w:val="0"/>
          <w:numId w:val="39"/>
        </w:numPr>
        <w:spacing w:after="160" w:line="259" w:lineRule="auto"/>
      </w:pPr>
      <w:r>
        <w:t>Yêu cầu xây dựng một hệ thống lưu trữ dữ liệu các địa điểm.</w:t>
      </w:r>
    </w:p>
    <w:p w:rsidR="0011725F" w:rsidRDefault="0011725F" w:rsidP="0011725F">
      <w:pPr>
        <w:pStyle w:val="ListParagraph"/>
        <w:widowControl/>
        <w:numPr>
          <w:ilvl w:val="0"/>
          <w:numId w:val="39"/>
        </w:numPr>
        <w:spacing w:after="160" w:line="259" w:lineRule="auto"/>
      </w:pPr>
      <w:r>
        <w:t>Chư</w:t>
      </w:r>
      <w:r w:rsidR="00E24BB4">
        <w:t xml:space="preserve">ơng trình có thể sử dụng </w:t>
      </w:r>
      <w:r w:rsidR="00E24BB4">
        <w:rPr>
          <w:lang w:val="en-US"/>
        </w:rPr>
        <w:t>trực tuyến.</w:t>
      </w:r>
    </w:p>
    <w:p w:rsidR="0011725F" w:rsidRDefault="0011725F" w:rsidP="0011725F">
      <w:pPr>
        <w:pStyle w:val="ListParagraph"/>
        <w:widowControl/>
        <w:numPr>
          <w:ilvl w:val="0"/>
          <w:numId w:val="39"/>
        </w:numPr>
        <w:spacing w:after="160" w:line="259" w:lineRule="auto"/>
      </w:pPr>
      <w:r>
        <w:t>Việc xây dựng cơ sở dữ liệu phải đảm bảo việc truy cập nhanh bởi khối lượng dữ liệu lớn</w:t>
      </w:r>
    </w:p>
    <w:p w:rsidR="0011725F" w:rsidRPr="0011725F" w:rsidRDefault="0011725F" w:rsidP="0011725F">
      <w:pPr>
        <w:pStyle w:val="ListParagraph"/>
        <w:widowControl/>
        <w:numPr>
          <w:ilvl w:val="0"/>
          <w:numId w:val="39"/>
        </w:numPr>
        <w:spacing w:after="160" w:line="259" w:lineRule="auto"/>
      </w:pPr>
      <w:r>
        <w:t>Các dữ liệu cập nhập thường xuyên giữa máy client và máy chủ.</w:t>
      </w:r>
    </w:p>
    <w:p w:rsidR="0011725F" w:rsidRDefault="0011725F" w:rsidP="00716267">
      <w:pPr>
        <w:pStyle w:val="Heading2"/>
        <w:rPr>
          <w:lang w:val="en-US"/>
        </w:rPr>
      </w:pPr>
      <w:bookmarkStart w:id="3" w:name="_Toc464136960"/>
      <w:r>
        <w:rPr>
          <w:lang w:val="en-US"/>
        </w:rPr>
        <w:t>Khó khăn:</w:t>
      </w:r>
      <w:bookmarkEnd w:id="3"/>
    </w:p>
    <w:p w:rsidR="0011725F" w:rsidRPr="00737E25" w:rsidRDefault="0011725F" w:rsidP="0011725F">
      <w:pPr>
        <w:pStyle w:val="ListParagraph"/>
        <w:widowControl/>
        <w:numPr>
          <w:ilvl w:val="0"/>
          <w:numId w:val="40"/>
        </w:numPr>
        <w:spacing w:after="160" w:line="259" w:lineRule="auto"/>
      </w:pPr>
      <w:r>
        <w:t xml:space="preserve">Sử dụng cơ sở dữ liệu có sẵn từ trang web </w:t>
      </w:r>
      <w:hyperlink r:id="rId8" w:history="1">
        <w:r w:rsidRPr="00867962">
          <w:rPr>
            <w:rStyle w:val="Hyperlink"/>
            <w:rFonts w:ascii="Helvetica" w:hAnsi="Helvetica" w:cs="Helvetica"/>
            <w:sz w:val="20"/>
            <w:shd w:val="clear" w:color="auto" w:fill="FFFFFF"/>
          </w:rPr>
          <w:t>http://vnfinder.com/</w:t>
        </w:r>
      </w:hyperlink>
    </w:p>
    <w:p w:rsidR="0011725F" w:rsidRPr="0011725F" w:rsidRDefault="0011725F" w:rsidP="0011725F">
      <w:pPr>
        <w:pStyle w:val="ListParagraph"/>
        <w:widowControl/>
        <w:numPr>
          <w:ilvl w:val="0"/>
          <w:numId w:val="40"/>
        </w:numPr>
        <w:spacing w:after="160" w:line="259" w:lineRule="auto"/>
      </w:pPr>
      <w:r>
        <w:t xml:space="preserve">Xây dựng web service để thực hiện các tác vụ. </w:t>
      </w:r>
    </w:p>
    <w:p w:rsidR="00C86AA3" w:rsidRDefault="00E65CB3" w:rsidP="00716267">
      <w:pPr>
        <w:pStyle w:val="Heading2"/>
        <w:rPr>
          <w:lang w:val="en-US"/>
        </w:rPr>
      </w:pPr>
      <w:bookmarkStart w:id="4" w:name="_Toc464136961"/>
      <w:r>
        <w:rPr>
          <w:lang w:val="en-US"/>
        </w:rPr>
        <w:t>Sơ đồ LOGIC</w:t>
      </w:r>
      <w:bookmarkEnd w:id="4"/>
    </w:p>
    <w:p w:rsidR="00E65CB3" w:rsidRPr="00E65CB3" w:rsidRDefault="00E65CB3" w:rsidP="00E65CB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1A8ACE" wp14:editId="714BA805">
            <wp:extent cx="5882640" cy="3930015"/>
            <wp:effectExtent l="0" t="0" r="381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2016-10-1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E" w:rsidRDefault="00F643DE">
      <w:pPr>
        <w:widowControl/>
        <w:spacing w:line="240" w:lineRule="auto"/>
        <w:rPr>
          <w:lang w:val="en-US"/>
        </w:rPr>
      </w:pPr>
    </w:p>
    <w:p w:rsidR="00F643DE" w:rsidRDefault="00F643DE" w:rsidP="00D6206A">
      <w:pPr>
        <w:widowControl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F643DE" w:rsidRDefault="00F643DE" w:rsidP="00F643DE">
      <w:pPr>
        <w:rPr>
          <w:lang w:val="en-US"/>
        </w:rPr>
      </w:pPr>
    </w:p>
    <w:p w:rsidR="00511FFA" w:rsidRDefault="00E65CB3" w:rsidP="00716267">
      <w:pPr>
        <w:pStyle w:val="Heading2"/>
        <w:rPr>
          <w:lang w:val="en-US"/>
        </w:rPr>
      </w:pPr>
      <w:bookmarkStart w:id="5" w:name="_Toc464136962"/>
      <w:r>
        <w:rPr>
          <w:lang w:val="en-US"/>
        </w:rPr>
        <w:t>Mô tả chi tiết trong sơ đồ LOGIC</w:t>
      </w:r>
      <w:bookmarkEnd w:id="5"/>
    </w:p>
    <w:p w:rsidR="00562E49" w:rsidRDefault="00562E49" w:rsidP="00716267">
      <w:pPr>
        <w:pStyle w:val="Heading3"/>
        <w:rPr>
          <w:lang w:val="en-US"/>
        </w:rPr>
      </w:pPr>
      <w:bookmarkStart w:id="6" w:name="_Toc464136963"/>
      <w:r>
        <w:rPr>
          <w:lang w:val="en-US"/>
        </w:rPr>
        <w:t>DICHVU</w:t>
      </w:r>
      <w:bookmarkEnd w:id="6"/>
    </w:p>
    <w:p w:rsidR="00BC4605" w:rsidRDefault="00BC4605" w:rsidP="00BC4605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Ý nghĩa: chứa danh sách các dịch vụ</w:t>
      </w:r>
    </w:p>
    <w:p w:rsidR="00BC4605" w:rsidRDefault="00BC4605" w:rsidP="00BC4605">
      <w:pPr>
        <w:pStyle w:val="ListParagraph"/>
        <w:rPr>
          <w:lang w:val="en-US"/>
        </w:rPr>
      </w:pP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670"/>
        <w:gridCol w:w="2070"/>
        <w:gridCol w:w="1980"/>
        <w:gridCol w:w="4185"/>
      </w:tblGrid>
      <w:tr w:rsidR="00BC4605" w:rsidTr="00A43E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BC4605" w:rsidRDefault="00BC4605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2070" w:type="dxa"/>
          </w:tcPr>
          <w:p w:rsidR="00BC4605" w:rsidRDefault="00BC4605" w:rsidP="00A43E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Thuộc tính</w:t>
            </w:r>
          </w:p>
        </w:tc>
        <w:tc>
          <w:tcPr>
            <w:tcW w:w="1980" w:type="dxa"/>
          </w:tcPr>
          <w:p w:rsidR="00BC4605" w:rsidRDefault="00BC4605" w:rsidP="00A43E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Kiểu dữ liệu</w:t>
            </w:r>
          </w:p>
        </w:tc>
        <w:tc>
          <w:tcPr>
            <w:tcW w:w="4185" w:type="dxa"/>
          </w:tcPr>
          <w:p w:rsidR="00BC4605" w:rsidRDefault="00BC4605" w:rsidP="00A43E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Ý nghĩa</w:t>
            </w:r>
          </w:p>
        </w:tc>
      </w:tr>
      <w:tr w:rsidR="00BC4605" w:rsidTr="00A43E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BC4605" w:rsidRDefault="00BC4605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70" w:type="dxa"/>
          </w:tcPr>
          <w:p w:rsidR="00BC4605" w:rsidRDefault="00BC460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MaDichVu</w:t>
            </w:r>
          </w:p>
        </w:tc>
        <w:tc>
          <w:tcPr>
            <w:tcW w:w="1980" w:type="dxa"/>
          </w:tcPr>
          <w:p w:rsidR="00BC4605" w:rsidRDefault="00BC460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85" w:type="dxa"/>
          </w:tcPr>
          <w:p w:rsidR="00BC4605" w:rsidRDefault="00BC460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Mã dịch vụ, mỗi loại dịch vụ có 1 mã duy nhất</w:t>
            </w:r>
          </w:p>
        </w:tc>
      </w:tr>
      <w:tr w:rsidR="00BC4605" w:rsidTr="00A43E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BC4605" w:rsidRDefault="00BC4605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070" w:type="dxa"/>
          </w:tcPr>
          <w:p w:rsidR="00BC4605" w:rsidRDefault="00BC4605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TenDichVu</w:t>
            </w:r>
          </w:p>
        </w:tc>
        <w:tc>
          <w:tcPr>
            <w:tcW w:w="1980" w:type="dxa"/>
          </w:tcPr>
          <w:p w:rsidR="00BC4605" w:rsidRDefault="00BC4605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Nvarchar(</w:t>
            </w:r>
            <w:proofErr w:type="gramEnd"/>
            <w:r>
              <w:rPr>
                <w:lang w:val="en-US"/>
              </w:rPr>
              <w:t>500)</w:t>
            </w:r>
          </w:p>
        </w:tc>
        <w:tc>
          <w:tcPr>
            <w:tcW w:w="4185" w:type="dxa"/>
          </w:tcPr>
          <w:p w:rsidR="00BC4605" w:rsidRDefault="00BC4605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Tên của loại dịch vụ</w:t>
            </w:r>
          </w:p>
        </w:tc>
      </w:tr>
    </w:tbl>
    <w:p w:rsidR="00BC4605" w:rsidRPr="00BC4605" w:rsidRDefault="00BC4605" w:rsidP="00BC4605">
      <w:pPr>
        <w:pStyle w:val="NoSpacing"/>
        <w:rPr>
          <w:rStyle w:val="Emphasis"/>
          <w:i w:val="0"/>
        </w:rPr>
      </w:pPr>
    </w:p>
    <w:p w:rsidR="00BC4605" w:rsidRDefault="00BC4605" w:rsidP="00BC4605">
      <w:pPr>
        <w:pStyle w:val="Heading2"/>
        <w:rPr>
          <w:lang w:val="en-US"/>
        </w:rPr>
      </w:pPr>
      <w:bookmarkStart w:id="7" w:name="_Toc464136964"/>
      <w:r>
        <w:rPr>
          <w:lang w:val="en-US"/>
        </w:rPr>
        <w:t>TUKHOADICHVU</w:t>
      </w:r>
      <w:bookmarkEnd w:id="7"/>
    </w:p>
    <w:p w:rsidR="00BC4605" w:rsidRDefault="00BC4605" w:rsidP="00BC4605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Ý nghĩa: chứa các từ khóa liên quan đến dịch vụ</w:t>
      </w:r>
    </w:p>
    <w:p w:rsidR="00BC4605" w:rsidRPr="00BC4605" w:rsidRDefault="00BC4605" w:rsidP="00BC4605">
      <w:pPr>
        <w:rPr>
          <w:lang w:val="en-US"/>
        </w:rPr>
      </w:pP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670"/>
        <w:gridCol w:w="2136"/>
        <w:gridCol w:w="1974"/>
        <w:gridCol w:w="4125"/>
      </w:tblGrid>
      <w:tr w:rsidR="00BC4605" w:rsidTr="00A43E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BC4605" w:rsidRDefault="00BC4605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2136" w:type="dxa"/>
          </w:tcPr>
          <w:p w:rsidR="00BC4605" w:rsidRDefault="00BC4605" w:rsidP="00A43E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Thuộc tính</w:t>
            </w:r>
          </w:p>
        </w:tc>
        <w:tc>
          <w:tcPr>
            <w:tcW w:w="1974" w:type="dxa"/>
          </w:tcPr>
          <w:p w:rsidR="00BC4605" w:rsidRDefault="00BC4605" w:rsidP="00A43E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Kiểu dữ liệu</w:t>
            </w:r>
          </w:p>
        </w:tc>
        <w:tc>
          <w:tcPr>
            <w:tcW w:w="4125" w:type="dxa"/>
          </w:tcPr>
          <w:p w:rsidR="00BC4605" w:rsidRDefault="00BC4605" w:rsidP="00A43E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Ý nghĩa</w:t>
            </w:r>
          </w:p>
        </w:tc>
      </w:tr>
      <w:tr w:rsidR="00BC4605" w:rsidTr="00A43E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BC4605" w:rsidRDefault="00BC4605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136" w:type="dxa"/>
          </w:tcPr>
          <w:p w:rsidR="00BC4605" w:rsidRDefault="00BC460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MaTuKhoaDichVu</w:t>
            </w:r>
          </w:p>
        </w:tc>
        <w:tc>
          <w:tcPr>
            <w:tcW w:w="1974" w:type="dxa"/>
          </w:tcPr>
          <w:p w:rsidR="00BC4605" w:rsidRDefault="00BC460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BC4605" w:rsidRDefault="00BC460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Mã </w:t>
            </w:r>
            <w:r w:rsidR="00173051">
              <w:rPr>
                <w:lang w:val="en-US"/>
              </w:rPr>
              <w:t xml:space="preserve">từ khóa </w:t>
            </w:r>
            <w:r>
              <w:rPr>
                <w:lang w:val="en-US"/>
              </w:rPr>
              <w:t>dịch vụ, mỗi loại</w:t>
            </w:r>
            <w:r w:rsidR="00173051">
              <w:rPr>
                <w:lang w:val="en-US"/>
              </w:rPr>
              <w:t xml:space="preserve"> từ khóa</w:t>
            </w:r>
            <w:r>
              <w:rPr>
                <w:lang w:val="en-US"/>
              </w:rPr>
              <w:t xml:space="preserve"> dịch vụ có 1 mã duy nhất</w:t>
            </w:r>
          </w:p>
        </w:tc>
      </w:tr>
      <w:tr w:rsidR="00BC4605" w:rsidTr="00A43E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BC4605" w:rsidRDefault="00BC4605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136" w:type="dxa"/>
          </w:tcPr>
          <w:p w:rsidR="00BC4605" w:rsidRDefault="00BC4605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TenTuKhoaDichVu</w:t>
            </w:r>
          </w:p>
        </w:tc>
        <w:tc>
          <w:tcPr>
            <w:tcW w:w="1974" w:type="dxa"/>
          </w:tcPr>
          <w:p w:rsidR="00BC4605" w:rsidRDefault="00BC4605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Nvarchar(</w:t>
            </w:r>
            <w:proofErr w:type="gramEnd"/>
            <w:r>
              <w:rPr>
                <w:lang w:val="en-US"/>
              </w:rPr>
              <w:t>500)</w:t>
            </w:r>
          </w:p>
        </w:tc>
        <w:tc>
          <w:tcPr>
            <w:tcW w:w="4125" w:type="dxa"/>
          </w:tcPr>
          <w:p w:rsidR="00BC4605" w:rsidRDefault="00173051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Từ khóa liên quân đến dịch vụ người dùng nhập vào</w:t>
            </w:r>
          </w:p>
        </w:tc>
      </w:tr>
      <w:tr w:rsidR="00BC4605" w:rsidTr="00A43E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BC4605" w:rsidRDefault="00BC4605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136" w:type="dxa"/>
          </w:tcPr>
          <w:p w:rsidR="00BC4605" w:rsidRDefault="00BC4605" w:rsidP="00BC46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MaDichVu</w:t>
            </w:r>
          </w:p>
        </w:tc>
        <w:tc>
          <w:tcPr>
            <w:tcW w:w="1974" w:type="dxa"/>
          </w:tcPr>
          <w:p w:rsidR="00BC4605" w:rsidRDefault="00BC4605" w:rsidP="00BC46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BC4605" w:rsidRDefault="00BC4605" w:rsidP="00BC46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Mã dịch vụ của từ khóa</w:t>
            </w:r>
          </w:p>
        </w:tc>
      </w:tr>
    </w:tbl>
    <w:p w:rsidR="00BC4605" w:rsidRDefault="00BC4605" w:rsidP="00D6206A">
      <w:pPr>
        <w:pStyle w:val="Heading3"/>
        <w:rPr>
          <w:lang w:val="en-US"/>
        </w:rPr>
      </w:pPr>
      <w:bookmarkStart w:id="8" w:name="_Toc464136965"/>
      <w:r>
        <w:rPr>
          <w:lang w:val="en-US"/>
        </w:rPr>
        <w:t>DIADIEM</w:t>
      </w:r>
      <w:bookmarkEnd w:id="8"/>
    </w:p>
    <w:p w:rsidR="00BC4605" w:rsidRDefault="00BC4605" w:rsidP="00BC4605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Ý nghĩa: chứa tên tất cả các địa điểm</w:t>
      </w:r>
    </w:p>
    <w:p w:rsidR="00BC4605" w:rsidRPr="00BC4605" w:rsidRDefault="00BC4605" w:rsidP="00BC4605">
      <w:pPr>
        <w:rPr>
          <w:lang w:val="en-US"/>
        </w:rPr>
      </w:pP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670"/>
        <w:gridCol w:w="2136"/>
        <w:gridCol w:w="1974"/>
        <w:gridCol w:w="4125"/>
      </w:tblGrid>
      <w:tr w:rsidR="00BC4605" w:rsidTr="00A43E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BC4605" w:rsidRDefault="00BC4605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2136" w:type="dxa"/>
          </w:tcPr>
          <w:p w:rsidR="00BC4605" w:rsidRDefault="00BC4605" w:rsidP="00A43E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Thuộc tính</w:t>
            </w:r>
          </w:p>
        </w:tc>
        <w:tc>
          <w:tcPr>
            <w:tcW w:w="1974" w:type="dxa"/>
          </w:tcPr>
          <w:p w:rsidR="00BC4605" w:rsidRDefault="00BC4605" w:rsidP="00A43E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Kiểu dữ liệu</w:t>
            </w:r>
          </w:p>
        </w:tc>
        <w:tc>
          <w:tcPr>
            <w:tcW w:w="4125" w:type="dxa"/>
          </w:tcPr>
          <w:p w:rsidR="00BC4605" w:rsidRDefault="00BC4605" w:rsidP="00A43E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Ý nghĩa</w:t>
            </w:r>
          </w:p>
        </w:tc>
      </w:tr>
      <w:tr w:rsidR="00BC4605" w:rsidTr="00A43E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BC4605" w:rsidRDefault="00BC4605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136" w:type="dxa"/>
          </w:tcPr>
          <w:p w:rsidR="00BC4605" w:rsidRDefault="00BC460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MaDiaDiem</w:t>
            </w:r>
          </w:p>
        </w:tc>
        <w:tc>
          <w:tcPr>
            <w:tcW w:w="1974" w:type="dxa"/>
          </w:tcPr>
          <w:p w:rsidR="00BC4605" w:rsidRDefault="00BC460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BC4605" w:rsidRDefault="00173051" w:rsidP="001730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Mã địa điểm</w:t>
            </w:r>
            <w:r w:rsidR="00BC4605">
              <w:rPr>
                <w:lang w:val="en-US"/>
              </w:rPr>
              <w:t xml:space="preserve">, mỗi </w:t>
            </w:r>
            <w:r>
              <w:rPr>
                <w:lang w:val="en-US"/>
              </w:rPr>
              <w:t>địa điểm</w:t>
            </w:r>
            <w:r w:rsidR="00BC4605">
              <w:rPr>
                <w:lang w:val="en-US"/>
              </w:rPr>
              <w:t xml:space="preserve"> có 1 mã duy nhất</w:t>
            </w:r>
          </w:p>
        </w:tc>
      </w:tr>
      <w:tr w:rsidR="00BC4605" w:rsidTr="00A43E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BC4605" w:rsidRDefault="00BC4605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136" w:type="dxa"/>
          </w:tcPr>
          <w:p w:rsidR="00BC4605" w:rsidRDefault="00BC4605" w:rsidP="001730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Ten</w:t>
            </w:r>
            <w:r w:rsidR="00173051">
              <w:rPr>
                <w:lang w:val="en-US"/>
              </w:rPr>
              <w:t>DiaDiem</w:t>
            </w:r>
          </w:p>
        </w:tc>
        <w:tc>
          <w:tcPr>
            <w:tcW w:w="1974" w:type="dxa"/>
          </w:tcPr>
          <w:p w:rsidR="00BC4605" w:rsidRDefault="00BC4605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Nvarchar(</w:t>
            </w:r>
            <w:proofErr w:type="gramEnd"/>
            <w:r>
              <w:rPr>
                <w:lang w:val="en-US"/>
              </w:rPr>
              <w:t>500)</w:t>
            </w:r>
          </w:p>
        </w:tc>
        <w:tc>
          <w:tcPr>
            <w:tcW w:w="4125" w:type="dxa"/>
          </w:tcPr>
          <w:p w:rsidR="00BC4605" w:rsidRDefault="00BC4605" w:rsidP="001730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Tên </w:t>
            </w:r>
            <w:r w:rsidR="00173051">
              <w:rPr>
                <w:lang w:val="en-US"/>
              </w:rPr>
              <w:t>của địa điểm</w:t>
            </w:r>
          </w:p>
        </w:tc>
      </w:tr>
    </w:tbl>
    <w:p w:rsidR="00BC4605" w:rsidRPr="00BC4605" w:rsidRDefault="00BC4605" w:rsidP="00173051">
      <w:pPr>
        <w:rPr>
          <w:lang w:val="en-US"/>
        </w:rPr>
      </w:pPr>
    </w:p>
    <w:p w:rsidR="00562E49" w:rsidRDefault="00562E49" w:rsidP="00716267">
      <w:pPr>
        <w:pStyle w:val="Heading3"/>
        <w:rPr>
          <w:lang w:val="en-US"/>
        </w:rPr>
      </w:pPr>
      <w:bookmarkStart w:id="9" w:name="_Toc464136966"/>
      <w:r>
        <w:rPr>
          <w:lang w:val="en-US"/>
        </w:rPr>
        <w:t>TUKHOADIADIEM</w:t>
      </w:r>
      <w:bookmarkEnd w:id="9"/>
    </w:p>
    <w:p w:rsidR="00173051" w:rsidRDefault="00173051" w:rsidP="00173051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Ý nghĩa: chứa các từ khóa liên quan đến tên địa điểm</w:t>
      </w:r>
    </w:p>
    <w:p w:rsidR="00173051" w:rsidRPr="00BC4605" w:rsidRDefault="00173051" w:rsidP="00173051">
      <w:pPr>
        <w:rPr>
          <w:lang w:val="en-US"/>
        </w:rPr>
      </w:pP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670"/>
        <w:gridCol w:w="2256"/>
        <w:gridCol w:w="1973"/>
        <w:gridCol w:w="4118"/>
      </w:tblGrid>
      <w:tr w:rsidR="00173051" w:rsidTr="00A43E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173051" w:rsidRDefault="00173051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2136" w:type="dxa"/>
          </w:tcPr>
          <w:p w:rsidR="00173051" w:rsidRDefault="00173051" w:rsidP="00A43E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Thuộc tính</w:t>
            </w:r>
          </w:p>
        </w:tc>
        <w:tc>
          <w:tcPr>
            <w:tcW w:w="1974" w:type="dxa"/>
          </w:tcPr>
          <w:p w:rsidR="00173051" w:rsidRDefault="00173051" w:rsidP="00A43E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Kiểu dữ liệu</w:t>
            </w:r>
          </w:p>
        </w:tc>
        <w:tc>
          <w:tcPr>
            <w:tcW w:w="4125" w:type="dxa"/>
          </w:tcPr>
          <w:p w:rsidR="00173051" w:rsidRDefault="00173051" w:rsidP="00A43E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Ý nghĩa</w:t>
            </w:r>
          </w:p>
        </w:tc>
      </w:tr>
      <w:tr w:rsidR="00173051" w:rsidTr="00A43E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173051" w:rsidRDefault="00173051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136" w:type="dxa"/>
          </w:tcPr>
          <w:p w:rsidR="00173051" w:rsidRDefault="00173051" w:rsidP="001730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MaTuKhoaDiaDiem</w:t>
            </w:r>
          </w:p>
        </w:tc>
        <w:tc>
          <w:tcPr>
            <w:tcW w:w="1974" w:type="dxa"/>
          </w:tcPr>
          <w:p w:rsidR="00173051" w:rsidRDefault="00173051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173051" w:rsidRDefault="00173051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Mỗi từ khóa liên quan đến địa điểm có 1 mã duy nhất</w:t>
            </w:r>
          </w:p>
        </w:tc>
      </w:tr>
      <w:tr w:rsidR="00173051" w:rsidTr="00A43E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173051" w:rsidRDefault="00173051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136" w:type="dxa"/>
          </w:tcPr>
          <w:p w:rsidR="00173051" w:rsidRDefault="00173051" w:rsidP="001730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TenTuKhoaDiaDiem</w:t>
            </w:r>
          </w:p>
        </w:tc>
        <w:tc>
          <w:tcPr>
            <w:tcW w:w="1974" w:type="dxa"/>
          </w:tcPr>
          <w:p w:rsidR="00173051" w:rsidRDefault="00173051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Nvarchar(</w:t>
            </w:r>
            <w:proofErr w:type="gramEnd"/>
            <w:r>
              <w:rPr>
                <w:lang w:val="en-US"/>
              </w:rPr>
              <w:t>500)</w:t>
            </w:r>
          </w:p>
        </w:tc>
        <w:tc>
          <w:tcPr>
            <w:tcW w:w="4125" w:type="dxa"/>
          </w:tcPr>
          <w:p w:rsidR="00173051" w:rsidRDefault="00173051" w:rsidP="001730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Từ khóa liên quan đến địa điểm</w:t>
            </w:r>
          </w:p>
        </w:tc>
      </w:tr>
      <w:tr w:rsidR="00173051" w:rsidTr="00A43E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173051" w:rsidRDefault="00173051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136" w:type="dxa"/>
          </w:tcPr>
          <w:p w:rsidR="00173051" w:rsidRDefault="00173051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MaDiaDiem</w:t>
            </w:r>
          </w:p>
        </w:tc>
        <w:tc>
          <w:tcPr>
            <w:tcW w:w="1974" w:type="dxa"/>
          </w:tcPr>
          <w:p w:rsidR="00173051" w:rsidRDefault="00173051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173051" w:rsidRDefault="00173051" w:rsidP="001730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Mã địa điểm của từ khóa địa điểm</w:t>
            </w:r>
          </w:p>
        </w:tc>
      </w:tr>
    </w:tbl>
    <w:p w:rsidR="00173051" w:rsidRPr="00173051" w:rsidRDefault="00173051" w:rsidP="00173051">
      <w:pPr>
        <w:rPr>
          <w:lang w:val="en-US"/>
        </w:rPr>
      </w:pPr>
    </w:p>
    <w:p w:rsidR="00562E49" w:rsidRDefault="00562E49" w:rsidP="00716267">
      <w:pPr>
        <w:pStyle w:val="Heading3"/>
        <w:rPr>
          <w:lang w:val="en-US"/>
        </w:rPr>
      </w:pPr>
      <w:bookmarkStart w:id="10" w:name="_Toc464136967"/>
      <w:r>
        <w:rPr>
          <w:lang w:val="en-US"/>
        </w:rPr>
        <w:t>PHUONG</w:t>
      </w:r>
      <w:bookmarkEnd w:id="10"/>
    </w:p>
    <w:p w:rsidR="00173051" w:rsidRDefault="00173051" w:rsidP="00173051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Ý nghĩa: chứa danh sách các phường</w:t>
      </w:r>
    </w:p>
    <w:p w:rsidR="00173051" w:rsidRPr="00BC4605" w:rsidRDefault="00173051" w:rsidP="00173051">
      <w:pPr>
        <w:rPr>
          <w:lang w:val="en-US"/>
        </w:rPr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670"/>
        <w:gridCol w:w="2136"/>
        <w:gridCol w:w="1974"/>
        <w:gridCol w:w="4125"/>
      </w:tblGrid>
      <w:tr w:rsidR="00173051" w:rsidTr="00A43E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173051" w:rsidRDefault="00173051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2136" w:type="dxa"/>
          </w:tcPr>
          <w:p w:rsidR="00173051" w:rsidRDefault="00173051" w:rsidP="00A43E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Thuộc tính</w:t>
            </w:r>
          </w:p>
        </w:tc>
        <w:tc>
          <w:tcPr>
            <w:tcW w:w="1974" w:type="dxa"/>
          </w:tcPr>
          <w:p w:rsidR="00173051" w:rsidRDefault="00173051" w:rsidP="00A43E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Kiểu dữ liệu</w:t>
            </w:r>
          </w:p>
        </w:tc>
        <w:tc>
          <w:tcPr>
            <w:tcW w:w="4125" w:type="dxa"/>
          </w:tcPr>
          <w:p w:rsidR="00173051" w:rsidRDefault="00173051" w:rsidP="00A43E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Ý nghĩa</w:t>
            </w:r>
          </w:p>
        </w:tc>
      </w:tr>
      <w:tr w:rsidR="00173051" w:rsidTr="00A43E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173051" w:rsidRDefault="00173051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136" w:type="dxa"/>
          </w:tcPr>
          <w:p w:rsidR="00173051" w:rsidRDefault="00173051" w:rsidP="001730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MaPhuong</w:t>
            </w:r>
          </w:p>
        </w:tc>
        <w:tc>
          <w:tcPr>
            <w:tcW w:w="1974" w:type="dxa"/>
          </w:tcPr>
          <w:p w:rsidR="00173051" w:rsidRDefault="00173051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173051" w:rsidRDefault="00173051" w:rsidP="001730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Mỗi phường có 1 mã duy nhất</w:t>
            </w:r>
          </w:p>
        </w:tc>
      </w:tr>
      <w:tr w:rsidR="00173051" w:rsidTr="00A43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173051" w:rsidRDefault="00173051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136" w:type="dxa"/>
          </w:tcPr>
          <w:p w:rsidR="00173051" w:rsidRDefault="00173051" w:rsidP="001730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TenPhuong</w:t>
            </w:r>
          </w:p>
        </w:tc>
        <w:tc>
          <w:tcPr>
            <w:tcW w:w="1974" w:type="dxa"/>
          </w:tcPr>
          <w:p w:rsidR="00173051" w:rsidRDefault="00173051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Nvarchar(</w:t>
            </w:r>
            <w:proofErr w:type="gramEnd"/>
            <w:r>
              <w:rPr>
                <w:lang w:val="en-US"/>
              </w:rPr>
              <w:t>500)</w:t>
            </w:r>
          </w:p>
        </w:tc>
        <w:tc>
          <w:tcPr>
            <w:tcW w:w="4125" w:type="dxa"/>
          </w:tcPr>
          <w:p w:rsidR="00173051" w:rsidRDefault="00173051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Tên phường</w:t>
            </w:r>
          </w:p>
        </w:tc>
      </w:tr>
      <w:tr w:rsidR="004D0085" w:rsidTr="00A43E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4D0085" w:rsidRDefault="004D0085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136" w:type="dxa"/>
          </w:tcPr>
          <w:p w:rsidR="004D0085" w:rsidRDefault="004D0085" w:rsidP="001730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MaQuanHuyen</w:t>
            </w:r>
          </w:p>
        </w:tc>
        <w:tc>
          <w:tcPr>
            <w:tcW w:w="1974" w:type="dxa"/>
          </w:tcPr>
          <w:p w:rsidR="004D0085" w:rsidRDefault="004D008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4D0085" w:rsidRDefault="004D008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Mã quận huyện ứng với phường</w:t>
            </w:r>
          </w:p>
        </w:tc>
      </w:tr>
    </w:tbl>
    <w:p w:rsidR="00173051" w:rsidRPr="00173051" w:rsidRDefault="00173051" w:rsidP="00173051">
      <w:pPr>
        <w:rPr>
          <w:lang w:val="en-US"/>
        </w:rPr>
      </w:pPr>
    </w:p>
    <w:p w:rsidR="00562E49" w:rsidRDefault="00562E49" w:rsidP="00716267">
      <w:pPr>
        <w:pStyle w:val="Heading3"/>
        <w:rPr>
          <w:lang w:val="en-US"/>
        </w:rPr>
      </w:pPr>
      <w:bookmarkStart w:id="11" w:name="_Toc464136968"/>
      <w:r>
        <w:rPr>
          <w:lang w:val="en-US"/>
        </w:rPr>
        <w:lastRenderedPageBreak/>
        <w:t>TUKHOAPHUONG</w:t>
      </w:r>
      <w:bookmarkEnd w:id="11"/>
    </w:p>
    <w:p w:rsidR="00173051" w:rsidRDefault="00173051" w:rsidP="00173051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Ý nghĩa: chứa các từ khóa liên quan đến phường</w:t>
      </w:r>
    </w:p>
    <w:p w:rsidR="00173051" w:rsidRPr="00BC4605" w:rsidRDefault="00173051" w:rsidP="00173051">
      <w:pPr>
        <w:rPr>
          <w:lang w:val="en-US"/>
        </w:rPr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670"/>
        <w:gridCol w:w="2136"/>
        <w:gridCol w:w="1974"/>
        <w:gridCol w:w="4125"/>
      </w:tblGrid>
      <w:tr w:rsidR="00173051" w:rsidTr="00A43E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173051" w:rsidRDefault="00173051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2136" w:type="dxa"/>
          </w:tcPr>
          <w:p w:rsidR="00173051" w:rsidRDefault="00173051" w:rsidP="00A43E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Thuộc tính</w:t>
            </w:r>
          </w:p>
        </w:tc>
        <w:tc>
          <w:tcPr>
            <w:tcW w:w="1974" w:type="dxa"/>
          </w:tcPr>
          <w:p w:rsidR="00173051" w:rsidRDefault="00173051" w:rsidP="00A43E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Kiểu dữ liệu</w:t>
            </w:r>
          </w:p>
        </w:tc>
        <w:tc>
          <w:tcPr>
            <w:tcW w:w="4125" w:type="dxa"/>
          </w:tcPr>
          <w:p w:rsidR="00173051" w:rsidRDefault="00173051" w:rsidP="00A43E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Ý nghĩa</w:t>
            </w:r>
          </w:p>
        </w:tc>
      </w:tr>
      <w:tr w:rsidR="00173051" w:rsidTr="00A43E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173051" w:rsidRDefault="00173051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136" w:type="dxa"/>
          </w:tcPr>
          <w:p w:rsidR="00173051" w:rsidRDefault="00173051" w:rsidP="001730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MaTuKhoaPhuong</w:t>
            </w:r>
          </w:p>
        </w:tc>
        <w:tc>
          <w:tcPr>
            <w:tcW w:w="1974" w:type="dxa"/>
          </w:tcPr>
          <w:p w:rsidR="00173051" w:rsidRDefault="00173051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173051" w:rsidRDefault="00173051" w:rsidP="001730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Mỗi từ khóa liên quan đến phường có 1 mã duy nhất</w:t>
            </w:r>
          </w:p>
        </w:tc>
      </w:tr>
      <w:tr w:rsidR="00173051" w:rsidTr="00A43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173051" w:rsidRDefault="00173051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136" w:type="dxa"/>
          </w:tcPr>
          <w:p w:rsidR="00173051" w:rsidRDefault="00173051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TenTuKhoaPhuong</w:t>
            </w:r>
          </w:p>
        </w:tc>
        <w:tc>
          <w:tcPr>
            <w:tcW w:w="1974" w:type="dxa"/>
          </w:tcPr>
          <w:p w:rsidR="00173051" w:rsidRDefault="00173051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Nvarchar(</w:t>
            </w:r>
            <w:proofErr w:type="gramEnd"/>
            <w:r>
              <w:rPr>
                <w:lang w:val="en-US"/>
              </w:rPr>
              <w:t>500)</w:t>
            </w:r>
          </w:p>
        </w:tc>
        <w:tc>
          <w:tcPr>
            <w:tcW w:w="4125" w:type="dxa"/>
          </w:tcPr>
          <w:p w:rsidR="00173051" w:rsidRDefault="00173051" w:rsidP="001730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Từ khóa liên quan đến phường</w:t>
            </w:r>
          </w:p>
        </w:tc>
      </w:tr>
      <w:tr w:rsidR="00173051" w:rsidTr="00A43E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173051" w:rsidRDefault="00173051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136" w:type="dxa"/>
          </w:tcPr>
          <w:p w:rsidR="00173051" w:rsidRDefault="00173051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MaPhuong</w:t>
            </w:r>
          </w:p>
        </w:tc>
        <w:tc>
          <w:tcPr>
            <w:tcW w:w="1974" w:type="dxa"/>
          </w:tcPr>
          <w:p w:rsidR="00173051" w:rsidRDefault="00173051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173051" w:rsidRDefault="00173051" w:rsidP="001730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Mã phường ứng với từ khóa phường </w:t>
            </w:r>
          </w:p>
        </w:tc>
      </w:tr>
    </w:tbl>
    <w:p w:rsidR="00173051" w:rsidRPr="00173051" w:rsidRDefault="00173051" w:rsidP="00173051">
      <w:pPr>
        <w:rPr>
          <w:lang w:val="en-US"/>
        </w:rPr>
      </w:pPr>
    </w:p>
    <w:p w:rsidR="00562E49" w:rsidRDefault="00562E49" w:rsidP="00716267">
      <w:pPr>
        <w:pStyle w:val="Heading3"/>
        <w:rPr>
          <w:lang w:val="en-US"/>
        </w:rPr>
      </w:pPr>
      <w:bookmarkStart w:id="12" w:name="_Toc464136969"/>
      <w:r>
        <w:rPr>
          <w:lang w:val="en-US"/>
        </w:rPr>
        <w:t>QUANHUYEN</w:t>
      </w:r>
      <w:bookmarkEnd w:id="12"/>
    </w:p>
    <w:p w:rsidR="00173051" w:rsidRDefault="00173051" w:rsidP="00173051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Ý nghĩa: chứa danh sách các quận/huyện</w:t>
      </w:r>
    </w:p>
    <w:p w:rsidR="00173051" w:rsidRPr="00BC4605" w:rsidRDefault="00173051" w:rsidP="00173051">
      <w:pPr>
        <w:rPr>
          <w:lang w:val="en-US"/>
        </w:rPr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670"/>
        <w:gridCol w:w="2136"/>
        <w:gridCol w:w="1974"/>
        <w:gridCol w:w="4125"/>
      </w:tblGrid>
      <w:tr w:rsidR="00173051" w:rsidTr="00A43E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173051" w:rsidRDefault="00173051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2136" w:type="dxa"/>
          </w:tcPr>
          <w:p w:rsidR="00173051" w:rsidRDefault="00173051" w:rsidP="00A43E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Thuộc tính</w:t>
            </w:r>
          </w:p>
        </w:tc>
        <w:tc>
          <w:tcPr>
            <w:tcW w:w="1974" w:type="dxa"/>
          </w:tcPr>
          <w:p w:rsidR="00173051" w:rsidRDefault="00173051" w:rsidP="00A43E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Kiểu dữ liệu</w:t>
            </w:r>
          </w:p>
        </w:tc>
        <w:tc>
          <w:tcPr>
            <w:tcW w:w="4125" w:type="dxa"/>
          </w:tcPr>
          <w:p w:rsidR="00173051" w:rsidRDefault="00173051" w:rsidP="00A43E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Ý nghĩa</w:t>
            </w:r>
          </w:p>
        </w:tc>
      </w:tr>
      <w:tr w:rsidR="00173051" w:rsidTr="00A43E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173051" w:rsidRDefault="00173051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136" w:type="dxa"/>
          </w:tcPr>
          <w:p w:rsidR="00173051" w:rsidRDefault="00173051" w:rsidP="001730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MaQuanHuyen</w:t>
            </w:r>
          </w:p>
        </w:tc>
        <w:tc>
          <w:tcPr>
            <w:tcW w:w="1974" w:type="dxa"/>
          </w:tcPr>
          <w:p w:rsidR="00173051" w:rsidRDefault="00173051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173051" w:rsidRDefault="00173051" w:rsidP="001730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Mỗi quận/huyện có 1 mã duy nhất</w:t>
            </w:r>
          </w:p>
        </w:tc>
      </w:tr>
      <w:tr w:rsidR="00173051" w:rsidTr="00A43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173051" w:rsidRDefault="00173051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136" w:type="dxa"/>
          </w:tcPr>
          <w:p w:rsidR="00173051" w:rsidRDefault="00173051" w:rsidP="0017305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TenQuanHuyen</w:t>
            </w:r>
          </w:p>
        </w:tc>
        <w:tc>
          <w:tcPr>
            <w:tcW w:w="1974" w:type="dxa"/>
          </w:tcPr>
          <w:p w:rsidR="00173051" w:rsidRDefault="00173051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Nvarchar(</w:t>
            </w:r>
            <w:proofErr w:type="gramEnd"/>
            <w:r>
              <w:rPr>
                <w:lang w:val="en-US"/>
              </w:rPr>
              <w:t>500)</w:t>
            </w:r>
          </w:p>
        </w:tc>
        <w:tc>
          <w:tcPr>
            <w:tcW w:w="4125" w:type="dxa"/>
          </w:tcPr>
          <w:p w:rsidR="00173051" w:rsidRDefault="00173051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Tên quận/huyện</w:t>
            </w:r>
          </w:p>
        </w:tc>
      </w:tr>
      <w:tr w:rsidR="004D0085" w:rsidTr="00A43E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4D0085" w:rsidRDefault="004D0085" w:rsidP="00A43E7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136" w:type="dxa"/>
          </w:tcPr>
          <w:p w:rsidR="004D0085" w:rsidRDefault="004D0085" w:rsidP="004D00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MaTinhThanh</w:t>
            </w:r>
          </w:p>
        </w:tc>
        <w:tc>
          <w:tcPr>
            <w:tcW w:w="1974" w:type="dxa"/>
          </w:tcPr>
          <w:p w:rsidR="004D0085" w:rsidRDefault="004D0085" w:rsidP="004D00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4D0085" w:rsidRDefault="004D0085" w:rsidP="004D00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Mã tỉnh/thành ứng với quận/huyện </w:t>
            </w:r>
          </w:p>
        </w:tc>
      </w:tr>
    </w:tbl>
    <w:p w:rsidR="006010C8" w:rsidRDefault="006010C8" w:rsidP="00F644B5">
      <w:pPr>
        <w:rPr>
          <w:rStyle w:val="Emphasis"/>
          <w:b/>
          <w:i w:val="0"/>
        </w:rPr>
      </w:pPr>
    </w:p>
    <w:p w:rsidR="00F644B5" w:rsidRPr="00D6206A" w:rsidRDefault="00F644B5" w:rsidP="00D6206A">
      <w:pPr>
        <w:pStyle w:val="Heading3"/>
        <w:rPr>
          <w:b/>
          <w:iCs/>
        </w:rPr>
      </w:pPr>
      <w:bookmarkStart w:id="13" w:name="_Toc464136970"/>
      <w:r>
        <w:rPr>
          <w:lang w:val="en-US"/>
        </w:rPr>
        <w:t>TUKHOAQUANHUYEN</w:t>
      </w:r>
      <w:bookmarkEnd w:id="13"/>
    </w:p>
    <w:p w:rsidR="00F644B5" w:rsidRDefault="00F644B5" w:rsidP="00F644B5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Ý nghĩa: chứa các từ khóa liên quan đến tên quận/huyện</w:t>
      </w:r>
    </w:p>
    <w:p w:rsidR="00F644B5" w:rsidRPr="00BC4605" w:rsidRDefault="00F644B5" w:rsidP="00F644B5">
      <w:pPr>
        <w:rPr>
          <w:lang w:val="en-US"/>
        </w:rPr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670"/>
        <w:gridCol w:w="2536"/>
        <w:gridCol w:w="1942"/>
        <w:gridCol w:w="3869"/>
      </w:tblGrid>
      <w:tr w:rsidR="00F644B5" w:rsidTr="00C74A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2136" w:type="dxa"/>
          </w:tcPr>
          <w:p w:rsidR="00F644B5" w:rsidRDefault="00F644B5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Thuộc tính</w:t>
            </w:r>
          </w:p>
        </w:tc>
        <w:tc>
          <w:tcPr>
            <w:tcW w:w="1974" w:type="dxa"/>
          </w:tcPr>
          <w:p w:rsidR="00F644B5" w:rsidRDefault="00F644B5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Kiểu dữ liệu</w:t>
            </w:r>
          </w:p>
        </w:tc>
        <w:tc>
          <w:tcPr>
            <w:tcW w:w="4125" w:type="dxa"/>
          </w:tcPr>
          <w:p w:rsidR="00F644B5" w:rsidRDefault="00F644B5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Ý nghĩa</w:t>
            </w:r>
          </w:p>
        </w:tc>
      </w:tr>
      <w:tr w:rsidR="00F644B5" w:rsidTr="00C74A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136" w:type="dxa"/>
          </w:tcPr>
          <w:p w:rsidR="00F644B5" w:rsidRDefault="00F644B5" w:rsidP="00F644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MaTuQuanHuyen</w:t>
            </w:r>
          </w:p>
        </w:tc>
        <w:tc>
          <w:tcPr>
            <w:tcW w:w="1974" w:type="dxa"/>
          </w:tcPr>
          <w:p w:rsidR="00F644B5" w:rsidRDefault="00F644B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F644B5" w:rsidRDefault="00F644B5" w:rsidP="00F644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Mỗi từ khóa liên quan đến quận/huyện có 1 mã duy nhất</w:t>
            </w:r>
          </w:p>
        </w:tc>
      </w:tr>
      <w:tr w:rsidR="00F644B5" w:rsidTr="00C74A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136" w:type="dxa"/>
          </w:tcPr>
          <w:p w:rsidR="00F644B5" w:rsidRDefault="00F644B5" w:rsidP="00F644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TenTuKhoaQuanHuyen</w:t>
            </w:r>
          </w:p>
        </w:tc>
        <w:tc>
          <w:tcPr>
            <w:tcW w:w="1974" w:type="dxa"/>
          </w:tcPr>
          <w:p w:rsidR="00F644B5" w:rsidRDefault="00F644B5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Nvarchar(</w:t>
            </w:r>
            <w:proofErr w:type="gramEnd"/>
            <w:r>
              <w:rPr>
                <w:lang w:val="en-US"/>
              </w:rPr>
              <w:t>500)</w:t>
            </w:r>
          </w:p>
        </w:tc>
        <w:tc>
          <w:tcPr>
            <w:tcW w:w="4125" w:type="dxa"/>
          </w:tcPr>
          <w:p w:rsidR="00F644B5" w:rsidRDefault="00F644B5" w:rsidP="00F644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Từ khóa liên quan đến quận/huyện</w:t>
            </w:r>
          </w:p>
        </w:tc>
      </w:tr>
      <w:tr w:rsidR="00F644B5" w:rsidTr="00C74A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136" w:type="dxa"/>
          </w:tcPr>
          <w:p w:rsidR="00F644B5" w:rsidRDefault="00F644B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MaQuanHuyen</w:t>
            </w:r>
          </w:p>
        </w:tc>
        <w:tc>
          <w:tcPr>
            <w:tcW w:w="1974" w:type="dxa"/>
          </w:tcPr>
          <w:p w:rsidR="00F644B5" w:rsidRDefault="00F644B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F644B5" w:rsidRDefault="00F644B5" w:rsidP="00F644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Mã quận/huyện ứng với từ khóa quận/huyện</w:t>
            </w:r>
          </w:p>
        </w:tc>
      </w:tr>
    </w:tbl>
    <w:p w:rsidR="00F644B5" w:rsidRPr="00F644B5" w:rsidRDefault="00F644B5" w:rsidP="00F644B5">
      <w:pPr>
        <w:rPr>
          <w:lang w:val="en-US"/>
        </w:rPr>
      </w:pPr>
    </w:p>
    <w:p w:rsidR="00562E49" w:rsidRDefault="00562E49" w:rsidP="00716267">
      <w:pPr>
        <w:pStyle w:val="Heading3"/>
        <w:rPr>
          <w:lang w:val="en-US"/>
        </w:rPr>
      </w:pPr>
      <w:bookmarkStart w:id="14" w:name="_Toc464136971"/>
      <w:r>
        <w:rPr>
          <w:lang w:val="en-US"/>
        </w:rPr>
        <w:t>TINHTHANH</w:t>
      </w:r>
      <w:bookmarkEnd w:id="14"/>
    </w:p>
    <w:p w:rsidR="00F644B5" w:rsidRDefault="00F644B5" w:rsidP="00F644B5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Ý nghĩa: chứa danh sách các tỉnh/thành phố</w:t>
      </w:r>
    </w:p>
    <w:p w:rsidR="00F644B5" w:rsidRPr="00BC4605" w:rsidRDefault="00F644B5" w:rsidP="00F644B5">
      <w:pPr>
        <w:rPr>
          <w:lang w:val="en-US"/>
        </w:rPr>
      </w:pP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670"/>
        <w:gridCol w:w="2136"/>
        <w:gridCol w:w="1974"/>
        <w:gridCol w:w="4125"/>
      </w:tblGrid>
      <w:tr w:rsidR="00F644B5" w:rsidTr="00C74A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2136" w:type="dxa"/>
          </w:tcPr>
          <w:p w:rsidR="00F644B5" w:rsidRDefault="00F644B5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Thuộc tính</w:t>
            </w:r>
          </w:p>
        </w:tc>
        <w:tc>
          <w:tcPr>
            <w:tcW w:w="1974" w:type="dxa"/>
          </w:tcPr>
          <w:p w:rsidR="00F644B5" w:rsidRDefault="00F644B5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Kiểu dữ liệu</w:t>
            </w:r>
          </w:p>
        </w:tc>
        <w:tc>
          <w:tcPr>
            <w:tcW w:w="4125" w:type="dxa"/>
          </w:tcPr>
          <w:p w:rsidR="00F644B5" w:rsidRDefault="00F644B5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Ý nghĩa</w:t>
            </w:r>
          </w:p>
        </w:tc>
      </w:tr>
      <w:tr w:rsidR="00F644B5" w:rsidTr="00C74A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136" w:type="dxa"/>
          </w:tcPr>
          <w:p w:rsidR="00F644B5" w:rsidRDefault="00F644B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MaTinhThanh</w:t>
            </w:r>
          </w:p>
        </w:tc>
        <w:tc>
          <w:tcPr>
            <w:tcW w:w="1974" w:type="dxa"/>
          </w:tcPr>
          <w:p w:rsidR="00F644B5" w:rsidRDefault="00F644B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F644B5" w:rsidRDefault="00F644B5" w:rsidP="00F644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Mỗi tỉnh/thành phố có 1 mã duy nhất</w:t>
            </w:r>
          </w:p>
        </w:tc>
      </w:tr>
      <w:tr w:rsidR="00F644B5" w:rsidTr="00C74A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136" w:type="dxa"/>
          </w:tcPr>
          <w:p w:rsidR="00F644B5" w:rsidRDefault="00F644B5" w:rsidP="00F644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TenTinhThanh</w:t>
            </w:r>
          </w:p>
        </w:tc>
        <w:tc>
          <w:tcPr>
            <w:tcW w:w="1974" w:type="dxa"/>
          </w:tcPr>
          <w:p w:rsidR="00F644B5" w:rsidRDefault="00F644B5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Nvarchar(</w:t>
            </w:r>
            <w:proofErr w:type="gramEnd"/>
            <w:r>
              <w:rPr>
                <w:lang w:val="en-US"/>
              </w:rPr>
              <w:t>500)</w:t>
            </w:r>
          </w:p>
        </w:tc>
        <w:tc>
          <w:tcPr>
            <w:tcW w:w="4125" w:type="dxa"/>
          </w:tcPr>
          <w:p w:rsidR="00F644B5" w:rsidRDefault="00F644B5" w:rsidP="00F644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Tên tỉnh/thành phố</w:t>
            </w:r>
          </w:p>
        </w:tc>
      </w:tr>
    </w:tbl>
    <w:p w:rsidR="00F644B5" w:rsidRPr="00F644B5" w:rsidRDefault="00F644B5" w:rsidP="00F644B5">
      <w:pPr>
        <w:rPr>
          <w:lang w:val="en-US"/>
        </w:rPr>
      </w:pPr>
    </w:p>
    <w:p w:rsidR="00562E49" w:rsidRDefault="00562E49" w:rsidP="00716267">
      <w:pPr>
        <w:pStyle w:val="Heading3"/>
        <w:rPr>
          <w:lang w:val="en-US"/>
        </w:rPr>
      </w:pPr>
      <w:bookmarkStart w:id="15" w:name="_Toc464136972"/>
      <w:r>
        <w:rPr>
          <w:lang w:val="en-US"/>
        </w:rPr>
        <w:t>TUKHOATINHTHANH</w:t>
      </w:r>
      <w:bookmarkEnd w:id="15"/>
    </w:p>
    <w:p w:rsidR="00F644B5" w:rsidRDefault="00F644B5" w:rsidP="00F644B5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Ý nghĩa: chứa các từ khóa liên quan đến tỉnh/thành phố</w:t>
      </w:r>
    </w:p>
    <w:p w:rsidR="00F644B5" w:rsidRPr="00BC4605" w:rsidRDefault="00F644B5" w:rsidP="00F644B5">
      <w:pPr>
        <w:rPr>
          <w:lang w:val="en-US"/>
        </w:rPr>
      </w:pP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670"/>
        <w:gridCol w:w="2442"/>
        <w:gridCol w:w="1958"/>
        <w:gridCol w:w="3835"/>
      </w:tblGrid>
      <w:tr w:rsidR="00F644B5" w:rsidTr="00C74A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2442" w:type="dxa"/>
          </w:tcPr>
          <w:p w:rsidR="00F644B5" w:rsidRDefault="00F644B5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Thuộc tính</w:t>
            </w:r>
          </w:p>
        </w:tc>
        <w:tc>
          <w:tcPr>
            <w:tcW w:w="1958" w:type="dxa"/>
          </w:tcPr>
          <w:p w:rsidR="00F644B5" w:rsidRDefault="00F644B5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Kiểu dữ liệu</w:t>
            </w:r>
          </w:p>
        </w:tc>
        <w:tc>
          <w:tcPr>
            <w:tcW w:w="3835" w:type="dxa"/>
          </w:tcPr>
          <w:p w:rsidR="00F644B5" w:rsidRDefault="00F644B5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Ý nghĩa</w:t>
            </w:r>
          </w:p>
        </w:tc>
      </w:tr>
      <w:tr w:rsidR="00F644B5" w:rsidTr="00C74A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42" w:type="dxa"/>
          </w:tcPr>
          <w:p w:rsidR="00F644B5" w:rsidRDefault="00F644B5" w:rsidP="00F644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MaTuKhoaTinhThanh</w:t>
            </w:r>
          </w:p>
        </w:tc>
        <w:tc>
          <w:tcPr>
            <w:tcW w:w="1958" w:type="dxa"/>
          </w:tcPr>
          <w:p w:rsidR="00F644B5" w:rsidRDefault="00F644B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3835" w:type="dxa"/>
          </w:tcPr>
          <w:p w:rsidR="00F644B5" w:rsidRDefault="00F644B5" w:rsidP="00F644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Mỗi từ khóa liên quan đến tỉnh/thành phố có 1 mã duy nhất</w:t>
            </w:r>
          </w:p>
        </w:tc>
      </w:tr>
      <w:tr w:rsidR="00F644B5" w:rsidTr="00C74A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442" w:type="dxa"/>
          </w:tcPr>
          <w:p w:rsidR="00F644B5" w:rsidRDefault="00F644B5" w:rsidP="00F644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TenTuKhoaTinhThanh</w:t>
            </w:r>
          </w:p>
        </w:tc>
        <w:tc>
          <w:tcPr>
            <w:tcW w:w="1958" w:type="dxa"/>
          </w:tcPr>
          <w:p w:rsidR="00F644B5" w:rsidRDefault="00F644B5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Nvarchar(</w:t>
            </w:r>
            <w:proofErr w:type="gramEnd"/>
            <w:r>
              <w:rPr>
                <w:lang w:val="en-US"/>
              </w:rPr>
              <w:t>500)</w:t>
            </w:r>
          </w:p>
        </w:tc>
        <w:tc>
          <w:tcPr>
            <w:tcW w:w="3835" w:type="dxa"/>
          </w:tcPr>
          <w:p w:rsidR="00F644B5" w:rsidRDefault="00F644B5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Từ khóa liên quan đến tỉnh/thành phố</w:t>
            </w:r>
          </w:p>
        </w:tc>
      </w:tr>
      <w:tr w:rsidR="00F644B5" w:rsidTr="00C74A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442" w:type="dxa"/>
          </w:tcPr>
          <w:p w:rsidR="00F644B5" w:rsidRDefault="00F644B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MaTinhThanh</w:t>
            </w:r>
          </w:p>
        </w:tc>
        <w:tc>
          <w:tcPr>
            <w:tcW w:w="1958" w:type="dxa"/>
          </w:tcPr>
          <w:p w:rsidR="00F644B5" w:rsidRDefault="00F644B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3835" w:type="dxa"/>
          </w:tcPr>
          <w:p w:rsidR="00F644B5" w:rsidRDefault="00F644B5" w:rsidP="00F644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Mã tỉnh/thành phố ứng với từ khóa tỉnh/thành phố</w:t>
            </w:r>
          </w:p>
        </w:tc>
      </w:tr>
    </w:tbl>
    <w:p w:rsidR="00F644B5" w:rsidRPr="00F644B5" w:rsidRDefault="00F644B5" w:rsidP="00F644B5">
      <w:pPr>
        <w:rPr>
          <w:lang w:val="en-US"/>
        </w:rPr>
      </w:pPr>
    </w:p>
    <w:p w:rsidR="00562E49" w:rsidRDefault="00562E49" w:rsidP="00716267">
      <w:pPr>
        <w:pStyle w:val="Heading3"/>
        <w:rPr>
          <w:lang w:val="en-US"/>
        </w:rPr>
      </w:pPr>
      <w:bookmarkStart w:id="16" w:name="_Toc464136973"/>
      <w:r>
        <w:rPr>
          <w:lang w:val="en-US"/>
        </w:rPr>
        <w:t>DUONG</w:t>
      </w:r>
      <w:bookmarkEnd w:id="16"/>
    </w:p>
    <w:p w:rsidR="00F644B5" w:rsidRDefault="00F644B5" w:rsidP="00F644B5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Ý nghĩa: danh sách tên đường</w:t>
      </w:r>
    </w:p>
    <w:p w:rsidR="00F644B5" w:rsidRPr="00BC4605" w:rsidRDefault="00F644B5" w:rsidP="00F644B5">
      <w:pPr>
        <w:rPr>
          <w:lang w:val="en-US"/>
        </w:rPr>
      </w:pP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670"/>
        <w:gridCol w:w="2136"/>
        <w:gridCol w:w="1974"/>
        <w:gridCol w:w="4125"/>
      </w:tblGrid>
      <w:tr w:rsidR="00F644B5" w:rsidTr="00C74A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2136" w:type="dxa"/>
          </w:tcPr>
          <w:p w:rsidR="00F644B5" w:rsidRDefault="00F644B5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Thuộc tính</w:t>
            </w:r>
          </w:p>
        </w:tc>
        <w:tc>
          <w:tcPr>
            <w:tcW w:w="1974" w:type="dxa"/>
          </w:tcPr>
          <w:p w:rsidR="00F644B5" w:rsidRDefault="00F644B5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Kiểu dữ liệu</w:t>
            </w:r>
          </w:p>
        </w:tc>
        <w:tc>
          <w:tcPr>
            <w:tcW w:w="4125" w:type="dxa"/>
          </w:tcPr>
          <w:p w:rsidR="00F644B5" w:rsidRDefault="00F644B5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Ý nghĩa</w:t>
            </w:r>
          </w:p>
        </w:tc>
      </w:tr>
      <w:tr w:rsidR="00F644B5" w:rsidTr="00C74A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136" w:type="dxa"/>
          </w:tcPr>
          <w:p w:rsidR="00F644B5" w:rsidRDefault="00F644B5" w:rsidP="00F644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MaDuong</w:t>
            </w:r>
          </w:p>
        </w:tc>
        <w:tc>
          <w:tcPr>
            <w:tcW w:w="1974" w:type="dxa"/>
          </w:tcPr>
          <w:p w:rsidR="00F644B5" w:rsidRDefault="00F644B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F644B5" w:rsidRDefault="00F644B5" w:rsidP="00F644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Mỗi tên đường có 1 mã duy nhất</w:t>
            </w:r>
          </w:p>
        </w:tc>
      </w:tr>
      <w:tr w:rsidR="00F644B5" w:rsidTr="00C74A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136" w:type="dxa"/>
          </w:tcPr>
          <w:p w:rsidR="00F644B5" w:rsidRDefault="00F644B5" w:rsidP="00F644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TenDuong</w:t>
            </w:r>
          </w:p>
        </w:tc>
        <w:tc>
          <w:tcPr>
            <w:tcW w:w="1974" w:type="dxa"/>
          </w:tcPr>
          <w:p w:rsidR="00F644B5" w:rsidRDefault="00F644B5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Nvarchar(</w:t>
            </w:r>
            <w:proofErr w:type="gramEnd"/>
            <w:r>
              <w:rPr>
                <w:lang w:val="en-US"/>
              </w:rPr>
              <w:t>500)</w:t>
            </w:r>
          </w:p>
        </w:tc>
        <w:tc>
          <w:tcPr>
            <w:tcW w:w="4125" w:type="dxa"/>
          </w:tcPr>
          <w:p w:rsidR="00F644B5" w:rsidRDefault="00F644B5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Tên đường</w:t>
            </w:r>
          </w:p>
        </w:tc>
      </w:tr>
      <w:tr w:rsidR="004D0085" w:rsidTr="00C74A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4D0085" w:rsidRDefault="004D008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136" w:type="dxa"/>
          </w:tcPr>
          <w:p w:rsidR="004D0085" w:rsidRDefault="004D0085" w:rsidP="004D00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MaPhuong</w:t>
            </w:r>
          </w:p>
        </w:tc>
        <w:tc>
          <w:tcPr>
            <w:tcW w:w="1974" w:type="dxa"/>
          </w:tcPr>
          <w:p w:rsidR="004D0085" w:rsidRDefault="004D0085" w:rsidP="004D00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4D0085" w:rsidRDefault="004D0085" w:rsidP="004D00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Mã phường ứng với tên đường</w:t>
            </w:r>
          </w:p>
        </w:tc>
      </w:tr>
    </w:tbl>
    <w:p w:rsidR="00F644B5" w:rsidRPr="00F644B5" w:rsidRDefault="00F644B5" w:rsidP="00F644B5">
      <w:pPr>
        <w:rPr>
          <w:lang w:val="en-US"/>
        </w:rPr>
      </w:pPr>
    </w:p>
    <w:p w:rsidR="00562E49" w:rsidRDefault="00562E49" w:rsidP="00716267">
      <w:pPr>
        <w:pStyle w:val="Heading3"/>
        <w:rPr>
          <w:lang w:val="en-US"/>
        </w:rPr>
      </w:pPr>
      <w:bookmarkStart w:id="17" w:name="_Toc464136974"/>
      <w:r>
        <w:rPr>
          <w:lang w:val="en-US"/>
        </w:rPr>
        <w:t>TUKHOADUONG</w:t>
      </w:r>
      <w:bookmarkEnd w:id="17"/>
    </w:p>
    <w:p w:rsidR="00F644B5" w:rsidRDefault="00F644B5" w:rsidP="00F644B5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Ý nghĩa: chứa các từ khóa liên quan đến tên đường</w:t>
      </w:r>
    </w:p>
    <w:p w:rsidR="00F644B5" w:rsidRPr="00BC4605" w:rsidRDefault="00F644B5" w:rsidP="00F644B5">
      <w:pPr>
        <w:rPr>
          <w:lang w:val="en-US"/>
        </w:rPr>
      </w:pP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670"/>
        <w:gridCol w:w="2136"/>
        <w:gridCol w:w="1974"/>
        <w:gridCol w:w="4125"/>
      </w:tblGrid>
      <w:tr w:rsidR="00F644B5" w:rsidTr="00C74A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2136" w:type="dxa"/>
          </w:tcPr>
          <w:p w:rsidR="00F644B5" w:rsidRDefault="00F644B5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Thuộc tính</w:t>
            </w:r>
          </w:p>
        </w:tc>
        <w:tc>
          <w:tcPr>
            <w:tcW w:w="1974" w:type="dxa"/>
          </w:tcPr>
          <w:p w:rsidR="00F644B5" w:rsidRDefault="00F644B5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Kiểu dữ liệu</w:t>
            </w:r>
          </w:p>
        </w:tc>
        <w:tc>
          <w:tcPr>
            <w:tcW w:w="4125" w:type="dxa"/>
          </w:tcPr>
          <w:p w:rsidR="00F644B5" w:rsidRDefault="00F644B5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Ý nghĩa</w:t>
            </w:r>
          </w:p>
        </w:tc>
      </w:tr>
      <w:tr w:rsidR="00F644B5" w:rsidTr="00C74A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136" w:type="dxa"/>
          </w:tcPr>
          <w:p w:rsidR="00F644B5" w:rsidRDefault="00F644B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MaTuKhoaDuong</w:t>
            </w:r>
          </w:p>
        </w:tc>
        <w:tc>
          <w:tcPr>
            <w:tcW w:w="1974" w:type="dxa"/>
          </w:tcPr>
          <w:p w:rsidR="00F644B5" w:rsidRDefault="00F644B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F644B5" w:rsidRDefault="00F644B5" w:rsidP="00F644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Mỗi từ khóa liên quan đến tên đường có 1 mã duy nhất</w:t>
            </w:r>
          </w:p>
        </w:tc>
      </w:tr>
      <w:tr w:rsidR="00F644B5" w:rsidTr="00C74A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136" w:type="dxa"/>
          </w:tcPr>
          <w:p w:rsidR="00F644B5" w:rsidRDefault="00F644B5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TenTuKhoaDuong</w:t>
            </w:r>
          </w:p>
        </w:tc>
        <w:tc>
          <w:tcPr>
            <w:tcW w:w="1974" w:type="dxa"/>
          </w:tcPr>
          <w:p w:rsidR="00F644B5" w:rsidRDefault="00F644B5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Nvarchar(</w:t>
            </w:r>
            <w:proofErr w:type="gramEnd"/>
            <w:r>
              <w:rPr>
                <w:lang w:val="en-US"/>
              </w:rPr>
              <w:t>500)</w:t>
            </w:r>
          </w:p>
        </w:tc>
        <w:tc>
          <w:tcPr>
            <w:tcW w:w="4125" w:type="dxa"/>
          </w:tcPr>
          <w:p w:rsidR="00F644B5" w:rsidRDefault="00F644B5" w:rsidP="00F644B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Từ khóa liên quan đến tên đường</w:t>
            </w:r>
          </w:p>
        </w:tc>
      </w:tr>
      <w:tr w:rsidR="00F644B5" w:rsidTr="00C74A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136" w:type="dxa"/>
          </w:tcPr>
          <w:p w:rsidR="00F644B5" w:rsidRDefault="00F644B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MaDuong</w:t>
            </w:r>
          </w:p>
        </w:tc>
        <w:tc>
          <w:tcPr>
            <w:tcW w:w="1974" w:type="dxa"/>
          </w:tcPr>
          <w:p w:rsidR="00F644B5" w:rsidRDefault="00F644B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F644B5" w:rsidRDefault="00F644B5" w:rsidP="00F644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Mã tên đường ứng với từ khóa tên đường </w:t>
            </w:r>
          </w:p>
        </w:tc>
      </w:tr>
    </w:tbl>
    <w:p w:rsidR="00F644B5" w:rsidRPr="00F644B5" w:rsidRDefault="00F644B5" w:rsidP="00F644B5">
      <w:pPr>
        <w:rPr>
          <w:lang w:val="en-US"/>
        </w:rPr>
      </w:pPr>
    </w:p>
    <w:p w:rsidR="00562E49" w:rsidRDefault="00562E49" w:rsidP="00716267">
      <w:pPr>
        <w:pStyle w:val="Heading3"/>
        <w:rPr>
          <w:lang w:val="en-US"/>
        </w:rPr>
      </w:pPr>
      <w:bookmarkStart w:id="18" w:name="_Toc464136975"/>
      <w:r>
        <w:rPr>
          <w:lang w:val="en-US"/>
        </w:rPr>
        <w:t>DULIEU</w:t>
      </w:r>
      <w:bookmarkEnd w:id="18"/>
    </w:p>
    <w:p w:rsidR="00F644B5" w:rsidRDefault="00F644B5" w:rsidP="00F644B5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Ý nghĩa: chứa thông tin liên quan đến địa điểm</w:t>
      </w:r>
    </w:p>
    <w:p w:rsidR="00F644B5" w:rsidRPr="00BC4605" w:rsidRDefault="00F644B5" w:rsidP="00F644B5">
      <w:pPr>
        <w:rPr>
          <w:lang w:val="en-US"/>
        </w:rPr>
      </w:pP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670"/>
        <w:gridCol w:w="2136"/>
        <w:gridCol w:w="1974"/>
        <w:gridCol w:w="4125"/>
      </w:tblGrid>
      <w:tr w:rsidR="00F644B5" w:rsidTr="00C74A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2136" w:type="dxa"/>
          </w:tcPr>
          <w:p w:rsidR="00F644B5" w:rsidRDefault="00F644B5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Thuộc tính</w:t>
            </w:r>
          </w:p>
        </w:tc>
        <w:tc>
          <w:tcPr>
            <w:tcW w:w="1974" w:type="dxa"/>
          </w:tcPr>
          <w:p w:rsidR="00F644B5" w:rsidRDefault="00F644B5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Kiểu dữ liệu</w:t>
            </w:r>
          </w:p>
        </w:tc>
        <w:tc>
          <w:tcPr>
            <w:tcW w:w="4125" w:type="dxa"/>
          </w:tcPr>
          <w:p w:rsidR="00F644B5" w:rsidRDefault="00F644B5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Ý nghĩa</w:t>
            </w:r>
          </w:p>
        </w:tc>
      </w:tr>
      <w:tr w:rsidR="00F644B5" w:rsidTr="00C74A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136" w:type="dxa"/>
          </w:tcPr>
          <w:p w:rsidR="00F644B5" w:rsidRDefault="00F644B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MaDuLieu</w:t>
            </w:r>
          </w:p>
        </w:tc>
        <w:tc>
          <w:tcPr>
            <w:tcW w:w="1974" w:type="dxa"/>
          </w:tcPr>
          <w:p w:rsidR="00F644B5" w:rsidRDefault="00F644B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F644B5" w:rsidRDefault="00F644B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Mỗi </w:t>
            </w:r>
            <w:r w:rsidR="00C45067">
              <w:rPr>
                <w:lang w:val="en-US"/>
              </w:rPr>
              <w:t>dữ liệu có 1 mã duy nhất</w:t>
            </w:r>
          </w:p>
        </w:tc>
      </w:tr>
      <w:tr w:rsidR="00F644B5" w:rsidTr="00C74A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136" w:type="dxa"/>
          </w:tcPr>
          <w:p w:rsidR="00F644B5" w:rsidRDefault="00F644B5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MaDichVu</w:t>
            </w:r>
          </w:p>
        </w:tc>
        <w:tc>
          <w:tcPr>
            <w:tcW w:w="1974" w:type="dxa"/>
          </w:tcPr>
          <w:p w:rsidR="00F644B5" w:rsidRDefault="00F644B5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Nvarchar(</w:t>
            </w:r>
            <w:proofErr w:type="gramEnd"/>
            <w:r>
              <w:rPr>
                <w:lang w:val="en-US"/>
              </w:rPr>
              <w:t>500)</w:t>
            </w:r>
          </w:p>
        </w:tc>
        <w:tc>
          <w:tcPr>
            <w:tcW w:w="4125" w:type="dxa"/>
          </w:tcPr>
          <w:p w:rsidR="00F644B5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Mã dịch vụ </w:t>
            </w:r>
          </w:p>
        </w:tc>
      </w:tr>
      <w:tr w:rsidR="00F644B5" w:rsidTr="00C74A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136" w:type="dxa"/>
          </w:tcPr>
          <w:p w:rsidR="00F644B5" w:rsidRDefault="00F644B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MaDiaDiem</w:t>
            </w:r>
          </w:p>
        </w:tc>
        <w:tc>
          <w:tcPr>
            <w:tcW w:w="1974" w:type="dxa"/>
          </w:tcPr>
          <w:p w:rsidR="00F644B5" w:rsidRDefault="00F644B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F644B5" w:rsidRDefault="00F644B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Mã</w:t>
            </w:r>
            <w:r w:rsidR="00C45067">
              <w:rPr>
                <w:lang w:val="en-US"/>
              </w:rPr>
              <w:t xml:space="preserve"> địa điểm</w:t>
            </w:r>
            <w:r>
              <w:rPr>
                <w:lang w:val="en-US"/>
              </w:rPr>
              <w:t xml:space="preserve"> </w:t>
            </w:r>
          </w:p>
        </w:tc>
      </w:tr>
      <w:tr w:rsidR="00F644B5" w:rsidTr="00C74A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F644B5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136" w:type="dxa"/>
          </w:tcPr>
          <w:p w:rsidR="00F644B5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SoNha</w:t>
            </w:r>
          </w:p>
        </w:tc>
        <w:tc>
          <w:tcPr>
            <w:tcW w:w="1974" w:type="dxa"/>
          </w:tcPr>
          <w:p w:rsidR="00F644B5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4125" w:type="dxa"/>
          </w:tcPr>
          <w:p w:rsidR="00F644B5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Số nhà</w:t>
            </w:r>
          </w:p>
        </w:tc>
      </w:tr>
      <w:tr w:rsidR="00F644B5" w:rsidTr="00C74A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C45067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136" w:type="dxa"/>
          </w:tcPr>
          <w:p w:rsidR="00F644B5" w:rsidRDefault="00C45067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MaDuong</w:t>
            </w:r>
          </w:p>
        </w:tc>
        <w:tc>
          <w:tcPr>
            <w:tcW w:w="1974" w:type="dxa"/>
          </w:tcPr>
          <w:p w:rsidR="00F644B5" w:rsidRDefault="00C45067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F644B5" w:rsidRDefault="00C45067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Mã đường</w:t>
            </w:r>
          </w:p>
        </w:tc>
      </w:tr>
      <w:tr w:rsidR="00F644B5" w:rsidTr="00C74A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C45067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136" w:type="dxa"/>
          </w:tcPr>
          <w:p w:rsidR="00F644B5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MaPhuong</w:t>
            </w:r>
          </w:p>
        </w:tc>
        <w:tc>
          <w:tcPr>
            <w:tcW w:w="1974" w:type="dxa"/>
          </w:tcPr>
          <w:p w:rsidR="00F644B5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F644B5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Mã phường</w:t>
            </w:r>
          </w:p>
        </w:tc>
      </w:tr>
      <w:tr w:rsidR="00F644B5" w:rsidTr="00C74A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C45067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136" w:type="dxa"/>
          </w:tcPr>
          <w:p w:rsidR="00F644B5" w:rsidRDefault="00C45067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MaQuanHuyen</w:t>
            </w:r>
          </w:p>
        </w:tc>
        <w:tc>
          <w:tcPr>
            <w:tcW w:w="1974" w:type="dxa"/>
          </w:tcPr>
          <w:p w:rsidR="00F644B5" w:rsidRDefault="00C45067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F644B5" w:rsidRDefault="00C45067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Mã quận/huyện</w:t>
            </w:r>
          </w:p>
        </w:tc>
      </w:tr>
      <w:tr w:rsidR="00F644B5" w:rsidTr="00C74A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C45067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136" w:type="dxa"/>
          </w:tcPr>
          <w:p w:rsidR="00F644B5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MaTinhThanh</w:t>
            </w:r>
          </w:p>
        </w:tc>
        <w:tc>
          <w:tcPr>
            <w:tcW w:w="1974" w:type="dxa"/>
          </w:tcPr>
          <w:p w:rsidR="00F644B5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F644B5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Mã tỉnh/thành phố</w:t>
            </w:r>
          </w:p>
        </w:tc>
      </w:tr>
      <w:tr w:rsidR="00F644B5" w:rsidTr="00C74A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C45067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136" w:type="dxa"/>
          </w:tcPr>
          <w:p w:rsidR="00F644B5" w:rsidRDefault="00C45067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KinhDo</w:t>
            </w:r>
          </w:p>
        </w:tc>
        <w:tc>
          <w:tcPr>
            <w:tcW w:w="1974" w:type="dxa"/>
          </w:tcPr>
          <w:p w:rsidR="00F644B5" w:rsidRDefault="00C45067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Nvarchar(</w:t>
            </w:r>
            <w:proofErr w:type="gramEnd"/>
            <w:r>
              <w:rPr>
                <w:lang w:val="en-US"/>
              </w:rPr>
              <w:t>500)</w:t>
            </w:r>
          </w:p>
        </w:tc>
        <w:tc>
          <w:tcPr>
            <w:tcW w:w="4125" w:type="dxa"/>
          </w:tcPr>
          <w:p w:rsidR="00F644B5" w:rsidRDefault="00C45067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Kinh độ</w:t>
            </w:r>
          </w:p>
        </w:tc>
      </w:tr>
      <w:tr w:rsidR="00F644B5" w:rsidTr="00C74A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C45067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136" w:type="dxa"/>
          </w:tcPr>
          <w:p w:rsidR="00F644B5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ViDo</w:t>
            </w:r>
          </w:p>
        </w:tc>
        <w:tc>
          <w:tcPr>
            <w:tcW w:w="1974" w:type="dxa"/>
          </w:tcPr>
          <w:p w:rsidR="00F644B5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Nvarchar(</w:t>
            </w:r>
            <w:proofErr w:type="gramEnd"/>
            <w:r>
              <w:rPr>
                <w:lang w:val="en-US"/>
              </w:rPr>
              <w:t>500)</w:t>
            </w:r>
          </w:p>
        </w:tc>
        <w:tc>
          <w:tcPr>
            <w:tcW w:w="4125" w:type="dxa"/>
          </w:tcPr>
          <w:p w:rsidR="00F644B5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Vĩ độ</w:t>
            </w:r>
          </w:p>
        </w:tc>
      </w:tr>
      <w:tr w:rsidR="00F644B5" w:rsidTr="00C74A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C45067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136" w:type="dxa"/>
          </w:tcPr>
          <w:p w:rsidR="00F644B5" w:rsidRDefault="00C45067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ChuThich</w:t>
            </w:r>
          </w:p>
        </w:tc>
        <w:tc>
          <w:tcPr>
            <w:tcW w:w="1974" w:type="dxa"/>
          </w:tcPr>
          <w:p w:rsidR="00F644B5" w:rsidRDefault="00C45067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Nvarchar(</w:t>
            </w:r>
            <w:proofErr w:type="gramEnd"/>
            <w:r>
              <w:rPr>
                <w:lang w:val="en-US"/>
              </w:rPr>
              <w:t>500)</w:t>
            </w:r>
          </w:p>
        </w:tc>
        <w:tc>
          <w:tcPr>
            <w:tcW w:w="4125" w:type="dxa"/>
          </w:tcPr>
          <w:p w:rsidR="00F644B5" w:rsidRDefault="00C45067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Chú thích cho dữ liệu</w:t>
            </w:r>
          </w:p>
        </w:tc>
      </w:tr>
      <w:tr w:rsidR="00F644B5" w:rsidTr="00C74A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C45067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136" w:type="dxa"/>
          </w:tcPr>
          <w:p w:rsidR="00F644B5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DanhGia</w:t>
            </w:r>
          </w:p>
        </w:tc>
        <w:tc>
          <w:tcPr>
            <w:tcW w:w="1974" w:type="dxa"/>
          </w:tcPr>
          <w:p w:rsidR="00F644B5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4125" w:type="dxa"/>
          </w:tcPr>
          <w:p w:rsidR="00F644B5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Đánh giá của người dùng</w:t>
            </w:r>
          </w:p>
        </w:tc>
      </w:tr>
      <w:tr w:rsidR="00F644B5" w:rsidTr="00C74A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F644B5" w:rsidRDefault="00C45067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136" w:type="dxa"/>
          </w:tcPr>
          <w:p w:rsidR="00F644B5" w:rsidRDefault="00C45067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MaBinhLuan</w:t>
            </w:r>
          </w:p>
        </w:tc>
        <w:tc>
          <w:tcPr>
            <w:tcW w:w="1974" w:type="dxa"/>
          </w:tcPr>
          <w:p w:rsidR="00F644B5" w:rsidRDefault="00C45067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F644B5" w:rsidRDefault="00C45067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Mã bình luận</w:t>
            </w:r>
          </w:p>
        </w:tc>
      </w:tr>
    </w:tbl>
    <w:p w:rsidR="00F644B5" w:rsidRPr="00F644B5" w:rsidRDefault="00F644B5" w:rsidP="00F644B5">
      <w:pPr>
        <w:rPr>
          <w:lang w:val="en-US"/>
        </w:rPr>
      </w:pPr>
    </w:p>
    <w:p w:rsidR="00562E49" w:rsidRDefault="00C45067" w:rsidP="00716267">
      <w:pPr>
        <w:pStyle w:val="Heading3"/>
        <w:rPr>
          <w:lang w:val="en-US"/>
        </w:rPr>
      </w:pPr>
      <w:bookmarkStart w:id="19" w:name="_Toc464136976"/>
      <w:r>
        <w:rPr>
          <w:lang w:val="en-US"/>
        </w:rPr>
        <w:t>TAIKHOAN</w:t>
      </w:r>
      <w:bookmarkEnd w:id="19"/>
    </w:p>
    <w:p w:rsidR="00C45067" w:rsidRDefault="00C45067" w:rsidP="00C45067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Ý nghĩa: chứa danh sách các tài khoản người dùng</w:t>
      </w:r>
      <w:r w:rsidR="004D0085">
        <w:rPr>
          <w:lang w:val="en-US"/>
        </w:rPr>
        <w:t xml:space="preserve"> đã đăng ký</w:t>
      </w:r>
    </w:p>
    <w:p w:rsidR="00C45067" w:rsidRPr="00BC4605" w:rsidRDefault="00C45067" w:rsidP="00C45067">
      <w:pPr>
        <w:rPr>
          <w:lang w:val="en-US"/>
        </w:rPr>
      </w:pP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670"/>
        <w:gridCol w:w="2136"/>
        <w:gridCol w:w="1974"/>
        <w:gridCol w:w="4125"/>
      </w:tblGrid>
      <w:tr w:rsidR="00C45067" w:rsidTr="00C74A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C45067" w:rsidRDefault="00C45067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2136" w:type="dxa"/>
          </w:tcPr>
          <w:p w:rsidR="00C45067" w:rsidRDefault="00C45067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Thuộc tính</w:t>
            </w:r>
          </w:p>
        </w:tc>
        <w:tc>
          <w:tcPr>
            <w:tcW w:w="1974" w:type="dxa"/>
          </w:tcPr>
          <w:p w:rsidR="00C45067" w:rsidRDefault="00C45067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Kiểu dữ liệu</w:t>
            </w:r>
          </w:p>
        </w:tc>
        <w:tc>
          <w:tcPr>
            <w:tcW w:w="4125" w:type="dxa"/>
          </w:tcPr>
          <w:p w:rsidR="00C45067" w:rsidRDefault="00C45067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Ý nghĩa</w:t>
            </w:r>
          </w:p>
        </w:tc>
      </w:tr>
      <w:tr w:rsidR="00C45067" w:rsidTr="00C74A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C45067" w:rsidRDefault="00C45067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136" w:type="dxa"/>
          </w:tcPr>
          <w:p w:rsidR="00C45067" w:rsidRDefault="00C45067" w:rsidP="004D00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MaT</w:t>
            </w:r>
            <w:r w:rsidR="004D0085">
              <w:rPr>
                <w:lang w:val="en-US"/>
              </w:rPr>
              <w:t>aiKhoan</w:t>
            </w:r>
          </w:p>
        </w:tc>
        <w:tc>
          <w:tcPr>
            <w:tcW w:w="1974" w:type="dxa"/>
          </w:tcPr>
          <w:p w:rsidR="00C45067" w:rsidRDefault="00C45067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C45067" w:rsidRDefault="00C45067" w:rsidP="004D00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Mỗi </w:t>
            </w:r>
            <w:r w:rsidR="004D0085">
              <w:rPr>
                <w:lang w:val="en-US"/>
              </w:rPr>
              <w:t>tài khoản có một mã duy nhất</w:t>
            </w:r>
          </w:p>
        </w:tc>
      </w:tr>
      <w:tr w:rsidR="00C45067" w:rsidTr="00C74A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C45067" w:rsidRDefault="00C45067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136" w:type="dxa"/>
          </w:tcPr>
          <w:p w:rsidR="00C45067" w:rsidRDefault="00C45067" w:rsidP="004D00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Ten</w:t>
            </w:r>
            <w:r w:rsidR="004D0085">
              <w:rPr>
                <w:lang w:val="en-US"/>
              </w:rPr>
              <w:t>DangNhap</w:t>
            </w:r>
          </w:p>
        </w:tc>
        <w:tc>
          <w:tcPr>
            <w:tcW w:w="1974" w:type="dxa"/>
          </w:tcPr>
          <w:p w:rsidR="00C45067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Nvarchar(</w:t>
            </w:r>
            <w:proofErr w:type="gramEnd"/>
            <w:r>
              <w:rPr>
                <w:lang w:val="en-US"/>
              </w:rPr>
              <w:t>500)</w:t>
            </w:r>
          </w:p>
        </w:tc>
        <w:tc>
          <w:tcPr>
            <w:tcW w:w="4125" w:type="dxa"/>
          </w:tcPr>
          <w:p w:rsidR="00C45067" w:rsidRDefault="004D0085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Tên đăng nhập</w:t>
            </w:r>
          </w:p>
        </w:tc>
      </w:tr>
      <w:tr w:rsidR="00C45067" w:rsidTr="00C74A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C45067" w:rsidRDefault="00C45067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136" w:type="dxa"/>
          </w:tcPr>
          <w:p w:rsidR="00C45067" w:rsidRDefault="00C45067" w:rsidP="004D00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="004D0085">
              <w:rPr>
                <w:lang w:val="en-US"/>
              </w:rPr>
              <w:t>atKhau</w:t>
            </w:r>
          </w:p>
        </w:tc>
        <w:tc>
          <w:tcPr>
            <w:tcW w:w="1974" w:type="dxa"/>
          </w:tcPr>
          <w:p w:rsidR="00C45067" w:rsidRDefault="004D008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Nvarchar(</w:t>
            </w:r>
            <w:proofErr w:type="gramEnd"/>
            <w:r>
              <w:rPr>
                <w:lang w:val="en-US"/>
              </w:rPr>
              <w:t>500)</w:t>
            </w:r>
          </w:p>
        </w:tc>
        <w:tc>
          <w:tcPr>
            <w:tcW w:w="4125" w:type="dxa"/>
          </w:tcPr>
          <w:p w:rsidR="00C45067" w:rsidRDefault="004D0085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Mật khẩu</w:t>
            </w:r>
            <w:r w:rsidR="00C45067">
              <w:rPr>
                <w:lang w:val="en-US"/>
              </w:rPr>
              <w:t xml:space="preserve"> </w:t>
            </w:r>
          </w:p>
        </w:tc>
      </w:tr>
    </w:tbl>
    <w:p w:rsidR="00C45067" w:rsidRPr="00C45067" w:rsidRDefault="00C45067" w:rsidP="00C45067">
      <w:pPr>
        <w:rPr>
          <w:lang w:val="en-US"/>
        </w:rPr>
      </w:pPr>
    </w:p>
    <w:p w:rsidR="00562E49" w:rsidRDefault="00C45067" w:rsidP="00716267">
      <w:pPr>
        <w:pStyle w:val="Heading3"/>
        <w:rPr>
          <w:lang w:val="en-US"/>
        </w:rPr>
      </w:pPr>
      <w:bookmarkStart w:id="20" w:name="_Toc464136977"/>
      <w:r>
        <w:rPr>
          <w:lang w:val="en-US"/>
        </w:rPr>
        <w:t>BINHLUAN</w:t>
      </w:r>
      <w:bookmarkEnd w:id="20"/>
    </w:p>
    <w:p w:rsidR="00C45067" w:rsidRDefault="00C45067" w:rsidP="00C45067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Ý nghĩa: chứa danh sách các bình luận của người dùng</w:t>
      </w:r>
    </w:p>
    <w:p w:rsidR="00C45067" w:rsidRPr="00BC4605" w:rsidRDefault="00C45067" w:rsidP="00C45067">
      <w:pPr>
        <w:rPr>
          <w:lang w:val="en-US"/>
        </w:rPr>
      </w:pP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670"/>
        <w:gridCol w:w="2136"/>
        <w:gridCol w:w="1974"/>
        <w:gridCol w:w="4125"/>
      </w:tblGrid>
      <w:tr w:rsidR="00C45067" w:rsidTr="00C74A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C45067" w:rsidRDefault="00C45067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2136" w:type="dxa"/>
          </w:tcPr>
          <w:p w:rsidR="00C45067" w:rsidRDefault="00C45067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Thuộc tính</w:t>
            </w:r>
          </w:p>
        </w:tc>
        <w:tc>
          <w:tcPr>
            <w:tcW w:w="1974" w:type="dxa"/>
          </w:tcPr>
          <w:p w:rsidR="00C45067" w:rsidRDefault="00C45067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Kiểu dữ liệu</w:t>
            </w:r>
          </w:p>
        </w:tc>
        <w:tc>
          <w:tcPr>
            <w:tcW w:w="4125" w:type="dxa"/>
          </w:tcPr>
          <w:p w:rsidR="00C45067" w:rsidRDefault="00C45067" w:rsidP="00C74A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Ý nghĩa</w:t>
            </w:r>
          </w:p>
        </w:tc>
      </w:tr>
      <w:tr w:rsidR="00C45067" w:rsidTr="00C74A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C45067" w:rsidRDefault="00C45067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</w:t>
            </w:r>
          </w:p>
        </w:tc>
        <w:tc>
          <w:tcPr>
            <w:tcW w:w="2136" w:type="dxa"/>
          </w:tcPr>
          <w:p w:rsidR="00C45067" w:rsidRDefault="00C45067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MaBinhLuan</w:t>
            </w:r>
          </w:p>
        </w:tc>
        <w:tc>
          <w:tcPr>
            <w:tcW w:w="1974" w:type="dxa"/>
          </w:tcPr>
          <w:p w:rsidR="00C45067" w:rsidRDefault="00C45067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C45067" w:rsidRDefault="00C45067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Mỗi bình luận của người dùng có 1 mã duy nhất</w:t>
            </w:r>
          </w:p>
        </w:tc>
      </w:tr>
      <w:tr w:rsidR="00C45067" w:rsidTr="00C74A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C45067" w:rsidRDefault="00C45067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136" w:type="dxa"/>
          </w:tcPr>
          <w:p w:rsidR="00C45067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MaTaiKhoan</w:t>
            </w:r>
          </w:p>
        </w:tc>
        <w:tc>
          <w:tcPr>
            <w:tcW w:w="1974" w:type="dxa"/>
          </w:tcPr>
          <w:p w:rsidR="00C45067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Varchar(</w:t>
            </w:r>
            <w:proofErr w:type="gramEnd"/>
            <w:r>
              <w:rPr>
                <w:lang w:val="en-US"/>
              </w:rPr>
              <w:t>20)</w:t>
            </w:r>
          </w:p>
        </w:tc>
        <w:tc>
          <w:tcPr>
            <w:tcW w:w="4125" w:type="dxa"/>
          </w:tcPr>
          <w:p w:rsidR="00C45067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Mã tài khoản đăng nhập của người bình luận</w:t>
            </w:r>
          </w:p>
        </w:tc>
      </w:tr>
      <w:tr w:rsidR="00C45067" w:rsidTr="00C74A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C45067" w:rsidRDefault="00C45067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136" w:type="dxa"/>
          </w:tcPr>
          <w:p w:rsidR="00C45067" w:rsidRDefault="00C45067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NoiDung</w:t>
            </w:r>
          </w:p>
        </w:tc>
        <w:tc>
          <w:tcPr>
            <w:tcW w:w="1974" w:type="dxa"/>
          </w:tcPr>
          <w:p w:rsidR="00C45067" w:rsidRDefault="00C45067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gramStart"/>
            <w:r>
              <w:rPr>
                <w:lang w:val="en-US"/>
              </w:rPr>
              <w:t>Nvarchar(</w:t>
            </w:r>
            <w:proofErr w:type="gramEnd"/>
            <w:r>
              <w:rPr>
                <w:lang w:val="en-US"/>
              </w:rPr>
              <w:t>500)</w:t>
            </w:r>
          </w:p>
        </w:tc>
        <w:tc>
          <w:tcPr>
            <w:tcW w:w="4125" w:type="dxa"/>
          </w:tcPr>
          <w:p w:rsidR="00C45067" w:rsidRDefault="00C45067" w:rsidP="00C450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Nội dung bình luận về địa điểm</w:t>
            </w:r>
          </w:p>
        </w:tc>
      </w:tr>
      <w:tr w:rsidR="00C45067" w:rsidTr="00C74A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8" w:type="dxa"/>
          </w:tcPr>
          <w:p w:rsidR="00C45067" w:rsidRDefault="00C45067" w:rsidP="00C74A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136" w:type="dxa"/>
          </w:tcPr>
          <w:p w:rsidR="00C45067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ThoiGian</w:t>
            </w:r>
          </w:p>
        </w:tc>
        <w:tc>
          <w:tcPr>
            <w:tcW w:w="1974" w:type="dxa"/>
          </w:tcPr>
          <w:p w:rsidR="00C45067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4125" w:type="dxa"/>
          </w:tcPr>
          <w:p w:rsidR="00C45067" w:rsidRDefault="00C45067" w:rsidP="00C450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Thời gian người dùng bình luận</w:t>
            </w:r>
          </w:p>
        </w:tc>
      </w:tr>
    </w:tbl>
    <w:p w:rsidR="0085299F" w:rsidRDefault="0085299F" w:rsidP="00C45067">
      <w:pPr>
        <w:rPr>
          <w:lang w:val="en-US"/>
        </w:rPr>
      </w:pPr>
    </w:p>
    <w:p w:rsidR="0085299F" w:rsidRDefault="0085299F">
      <w:pPr>
        <w:widowControl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562E49" w:rsidRDefault="00562E49" w:rsidP="00C45067">
      <w:pPr>
        <w:rPr>
          <w:lang w:val="en-US"/>
        </w:rPr>
      </w:pPr>
    </w:p>
    <w:p w:rsidR="0085299F" w:rsidRDefault="0085299F" w:rsidP="0085299F">
      <w:pPr>
        <w:pStyle w:val="Heading1"/>
        <w:rPr>
          <w:lang w:val="en-US"/>
        </w:rPr>
      </w:pPr>
      <w:bookmarkStart w:id="21" w:name="_Toc464136978"/>
      <w:r>
        <w:rPr>
          <w:lang w:val="en-US"/>
        </w:rPr>
        <w:t>Thiết kế kiến trúc:</w:t>
      </w:r>
      <w:bookmarkEnd w:id="21"/>
    </w:p>
    <w:p w:rsidR="0085299F" w:rsidRPr="0085299F" w:rsidRDefault="0085299F" w:rsidP="008529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79C7F1" wp14:editId="20F859C5">
            <wp:extent cx="5732145" cy="554672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5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9F" w:rsidRPr="0085299F" w:rsidRDefault="0085299F" w:rsidP="0085299F">
      <w:pPr>
        <w:rPr>
          <w:lang w:val="en-US"/>
        </w:rPr>
      </w:pPr>
    </w:p>
    <w:p w:rsidR="0085299F" w:rsidRPr="0085299F" w:rsidRDefault="0085299F" w:rsidP="0085299F">
      <w:pPr>
        <w:rPr>
          <w:lang w:val="en-US"/>
        </w:rPr>
      </w:pPr>
    </w:p>
    <w:p w:rsidR="00EF09BD" w:rsidRPr="007D6272" w:rsidRDefault="00EF09BD" w:rsidP="00EF09BD">
      <w:pPr>
        <w:pStyle w:val="ListParagraph"/>
        <w:spacing w:line="360" w:lineRule="auto"/>
        <w:jc w:val="both"/>
        <w:rPr>
          <w:lang w:val="en-US"/>
        </w:rPr>
      </w:pPr>
    </w:p>
    <w:p w:rsidR="00453678" w:rsidRDefault="00453678" w:rsidP="009A0DA3">
      <w:pPr>
        <w:pStyle w:val="ListParagraph"/>
        <w:spacing w:line="360" w:lineRule="auto"/>
        <w:jc w:val="both"/>
        <w:rPr>
          <w:lang w:val="en-US"/>
        </w:rPr>
      </w:pPr>
    </w:p>
    <w:p w:rsidR="00453678" w:rsidRDefault="00453678" w:rsidP="00453678">
      <w:pPr>
        <w:rPr>
          <w:lang w:val="en-US"/>
        </w:rPr>
      </w:pPr>
    </w:p>
    <w:p w:rsidR="009A0DA3" w:rsidRDefault="00972E36" w:rsidP="00972E36">
      <w:pPr>
        <w:pStyle w:val="Heading1"/>
        <w:rPr>
          <w:lang w:val="en-US"/>
        </w:rPr>
      </w:pPr>
      <w:bookmarkStart w:id="22" w:name="_Toc464136979"/>
      <w:r>
        <w:rPr>
          <w:lang w:val="en-US"/>
        </w:rPr>
        <w:t>Thiết kế giao diện</w:t>
      </w:r>
      <w:bookmarkEnd w:id="22"/>
      <w:r w:rsidR="00453678">
        <w:rPr>
          <w:lang w:val="en-US"/>
        </w:rPr>
        <w:t xml:space="preserve"> </w:t>
      </w:r>
    </w:p>
    <w:p w:rsidR="00972E36" w:rsidRDefault="00972E36" w:rsidP="00972E36">
      <w:pPr>
        <w:pStyle w:val="Heading2"/>
        <w:rPr>
          <w:lang w:val="en-US"/>
        </w:rPr>
      </w:pPr>
      <w:bookmarkStart w:id="23" w:name="_Toc464136980"/>
      <w:r>
        <w:rPr>
          <w:lang w:val="en-US"/>
        </w:rPr>
        <w:t>Sơ đồ màn hình</w:t>
      </w:r>
      <w:bookmarkEnd w:id="23"/>
    </w:p>
    <w:p w:rsidR="00972E36" w:rsidRDefault="00972E36">
      <w:pPr>
        <w:widowControl/>
        <w:spacing w:line="240" w:lineRule="auto"/>
        <w:rPr>
          <w:rFonts w:ascii="Arial" w:hAnsi="Arial"/>
          <w:b/>
          <w:sz w:val="20"/>
          <w:lang w:val="en-US"/>
        </w:rPr>
      </w:pPr>
      <w:r>
        <w:rPr>
          <w:lang w:val="en-US"/>
        </w:rPr>
        <w:br w:type="page"/>
      </w:r>
    </w:p>
    <w:p w:rsidR="00972E36" w:rsidRDefault="00972E36" w:rsidP="00972E36">
      <w:pPr>
        <w:pStyle w:val="Heading2"/>
        <w:numPr>
          <w:ilvl w:val="0"/>
          <w:numId w:val="0"/>
        </w:numPr>
        <w:rPr>
          <w:lang w:val="en-US"/>
        </w:rPr>
      </w:pPr>
    </w:p>
    <w:p w:rsidR="00972E36" w:rsidRDefault="00972E36" w:rsidP="00972E36">
      <w:pPr>
        <w:rPr>
          <w:lang w:val="en-US"/>
        </w:rPr>
      </w:pPr>
    </w:p>
    <w:p w:rsidR="00972E36" w:rsidRDefault="00972E36" w:rsidP="00972E36">
      <w:pPr>
        <w:rPr>
          <w:lang w:val="en-US"/>
        </w:rPr>
      </w:pPr>
    </w:p>
    <w:p w:rsidR="00972E36" w:rsidRDefault="00972E36" w:rsidP="00972E36">
      <w:pPr>
        <w:rPr>
          <w:lang w:val="en-US"/>
        </w:rPr>
      </w:pPr>
    </w:p>
    <w:p w:rsidR="00972E36" w:rsidRDefault="00972E36" w:rsidP="00972E36">
      <w:pPr>
        <w:rPr>
          <w:lang w:val="en-US"/>
        </w:rPr>
      </w:pPr>
    </w:p>
    <w:p w:rsidR="00972E36" w:rsidRDefault="00972E36" w:rsidP="00972E36">
      <w:pPr>
        <w:rPr>
          <w:lang w:val="en-US"/>
        </w:rPr>
      </w:pPr>
    </w:p>
    <w:p w:rsidR="00972E36" w:rsidRDefault="00972E36" w:rsidP="00972E36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2989FB9" wp14:editId="64346F25">
                <wp:simplePos x="0" y="0"/>
                <wp:positionH relativeFrom="column">
                  <wp:posOffset>803031</wp:posOffset>
                </wp:positionH>
                <wp:positionV relativeFrom="paragraph">
                  <wp:posOffset>1066312</wp:posOffset>
                </wp:positionV>
                <wp:extent cx="17584" cy="281842"/>
                <wp:effectExtent l="76200" t="38100" r="59055" b="6159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84" cy="281842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383A1B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3" o:spid="_x0000_s1026" type="#_x0000_t32" style="position:absolute;margin-left:63.25pt;margin-top:83.95pt;width:1.4pt;height:22.2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" strokecolor="#4579b8 [3044]">
                <v:stroke startarrow="block"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A98D0DB" wp14:editId="63914968">
                <wp:simplePos x="0" y="0"/>
                <wp:positionH relativeFrom="column">
                  <wp:posOffset>4349262</wp:posOffset>
                </wp:positionH>
                <wp:positionV relativeFrom="paragraph">
                  <wp:posOffset>181708</wp:posOffset>
                </wp:positionV>
                <wp:extent cx="615461" cy="392723"/>
                <wp:effectExtent l="38100" t="38100" r="51435" b="6477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5461" cy="39272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AF967C" id="Straight Arrow Connector 32" o:spid="_x0000_s1026" type="#_x0000_t32" style="position:absolute;margin-left:342.45pt;margin-top:14.3pt;width:48.45pt;height:30.9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" strokecolor="#4579b8 [3044]">
                <v:stroke startarrow="block"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7BA118B" wp14:editId="183FD784">
                <wp:simplePos x="0" y="0"/>
                <wp:positionH relativeFrom="column">
                  <wp:posOffset>4378569</wp:posOffset>
                </wp:positionH>
                <wp:positionV relativeFrom="paragraph">
                  <wp:posOffset>234462</wp:posOffset>
                </wp:positionV>
                <wp:extent cx="685800" cy="1019907"/>
                <wp:effectExtent l="38100" t="38100" r="57150" b="4699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101990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9BFB3E" id="Straight Arrow Connector 31" o:spid="_x0000_s1026" type="#_x0000_t32" style="position:absolute;margin-left:344.75pt;margin-top:18.45pt;width:54pt;height:80.3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" strokecolor="#4579b8 [3044]">
                <v:stroke startarrow="block"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43BAA82" wp14:editId="600928F9">
                <wp:simplePos x="0" y="0"/>
                <wp:positionH relativeFrom="column">
                  <wp:posOffset>838200</wp:posOffset>
                </wp:positionH>
                <wp:positionV relativeFrom="paragraph">
                  <wp:posOffset>-252046</wp:posOffset>
                </wp:positionV>
                <wp:extent cx="838200" cy="943708"/>
                <wp:effectExtent l="38100" t="38100" r="57150" b="6604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200" cy="943708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E969BD" id="Straight Arrow Connector 21" o:spid="_x0000_s1026" type="#_x0000_t32" style="position:absolute;margin-left:66pt;margin-top:-19.85pt;width:66pt;height:74.3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" strokecolor="#4579b8 [3044]">
                <v:stroke startarrow="block"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A75B9F0" wp14:editId="716B1216">
                <wp:simplePos x="0" y="0"/>
                <wp:positionH relativeFrom="column">
                  <wp:posOffset>1682262</wp:posOffset>
                </wp:positionH>
                <wp:positionV relativeFrom="paragraph">
                  <wp:posOffset>-644769</wp:posOffset>
                </wp:positionV>
                <wp:extent cx="832338" cy="580292"/>
                <wp:effectExtent l="0" t="0" r="25400" b="10795"/>
                <wp:wrapNone/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338" cy="58029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DC1B98" w:rsidRDefault="00E24BB4" w:rsidP="00972E3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Lấy lại mật khẩu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75B9F0" id="Rounded Rectangle 20" o:spid="_x0000_s1030" style="position:absolute;margin-left:132.45pt;margin-top:-50.75pt;width:65.55pt;height:45.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" fillcolor="#4f81bd [3204]" strokecolor="#243f60 [1604]" strokeweight="2pt">
                <v:textbox>
                  <w:txbxContent>
                    <w:p w:rsidR="00E24BB4" w:rsidRPr="00DC1B98" w:rsidRDefault="00E24BB4" w:rsidP="00972E3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Lấy lại mật khẩu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3A1D765" wp14:editId="62D10BD7">
                <wp:simplePos x="0" y="0"/>
                <wp:positionH relativeFrom="column">
                  <wp:posOffset>4923008</wp:posOffset>
                </wp:positionH>
                <wp:positionV relativeFrom="paragraph">
                  <wp:posOffset>-327855</wp:posOffset>
                </wp:positionV>
                <wp:extent cx="1031631" cy="545123"/>
                <wp:effectExtent l="0" t="0" r="16510" b="26670"/>
                <wp:wrapNone/>
                <wp:docPr id="19" name="Rounded 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631" cy="54512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D94582" w:rsidRDefault="00E24BB4" w:rsidP="00972E3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Chi tiết dịch vụ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3A1D765" id="Rounded Rectangle 19" o:spid="_x0000_s1031" style="position:absolute;margin-left:387.65pt;margin-top:-25.8pt;width:81.25pt;height:42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" fillcolor="#4f81bd [3204]" strokecolor="#243f60 [1604]" strokeweight="2pt">
                <v:textbox>
                  <w:txbxContent>
                    <w:p w:rsidR="00E24BB4" w:rsidRPr="00D94582" w:rsidRDefault="00E24BB4" w:rsidP="00972E3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Chi tiết dịch vụ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8C02242" wp14:editId="4DEEE7B6">
                <wp:simplePos x="0" y="0"/>
                <wp:positionH relativeFrom="column">
                  <wp:posOffset>4284785</wp:posOffset>
                </wp:positionH>
                <wp:positionV relativeFrom="paragraph">
                  <wp:posOffset>-52754</wp:posOffset>
                </wp:positionV>
                <wp:extent cx="627184" cy="11723"/>
                <wp:effectExtent l="38100" t="76200" r="0" b="10287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7184" cy="1172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AB925A" id="Straight Arrow Connector 18" o:spid="_x0000_s1026" type="#_x0000_t32" style="position:absolute;margin-left:337.4pt;margin-top:-4.15pt;width:49.4pt;height:.9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" strokecolor="#4579b8 [3044]">
                <v:stroke startarrow="block"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13C11A0" wp14:editId="587CFF2A">
                <wp:simplePos x="0" y="0"/>
                <wp:positionH relativeFrom="column">
                  <wp:posOffset>4425315</wp:posOffset>
                </wp:positionH>
                <wp:positionV relativeFrom="paragraph">
                  <wp:posOffset>1987062</wp:posOffset>
                </wp:positionV>
                <wp:extent cx="586300" cy="11723"/>
                <wp:effectExtent l="19050" t="76200" r="61595" b="10287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300" cy="1172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F9C272" id="Straight Arrow Connector 17" o:spid="_x0000_s1026" type="#_x0000_t32" style="position:absolute;margin-left:348.45pt;margin-top:156.45pt;width:46.15pt;height: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" strokecolor="#4579b8 [3044]">
                <v:stroke startarrow="block"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E55D881" wp14:editId="4E5FBC6E">
                <wp:simplePos x="0" y="0"/>
                <wp:positionH relativeFrom="column">
                  <wp:posOffset>-234462</wp:posOffset>
                </wp:positionH>
                <wp:positionV relativeFrom="paragraph">
                  <wp:posOffset>1371600</wp:posOffset>
                </wp:positionV>
                <wp:extent cx="533400" cy="199292"/>
                <wp:effectExtent l="38100" t="38100" r="57150" b="6794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199292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72363F" id="Straight Arrow Connector 15" o:spid="_x0000_s1026" type="#_x0000_t32" style="position:absolute;margin-left:-18.45pt;margin-top:108pt;width:42pt;height:15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" strokecolor="#4579b8 [3044]">
                <v:stroke startarrow="block"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9CCB38F" wp14:editId="4D11487E">
                <wp:simplePos x="0" y="0"/>
                <wp:positionH relativeFrom="column">
                  <wp:posOffset>309147</wp:posOffset>
                </wp:positionH>
                <wp:positionV relativeFrom="paragraph">
                  <wp:posOffset>1388305</wp:posOffset>
                </wp:positionV>
                <wp:extent cx="896815" cy="375139"/>
                <wp:effectExtent l="0" t="0" r="17780" b="25400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815" cy="37513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FF0B30" w:rsidRDefault="00E24BB4" w:rsidP="00972E3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Đăng ký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CCB38F" id="Rounded Rectangle 14" o:spid="_x0000_s1032" style="position:absolute;margin-left:24.35pt;margin-top:109.3pt;width:70.6pt;height:29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" fillcolor="#4f81bd [3204]" strokecolor="#243f60 [1604]" strokeweight="2pt">
                <v:textbox>
                  <w:txbxContent>
                    <w:p w:rsidR="00E24BB4" w:rsidRPr="00FF0B30" w:rsidRDefault="00E24BB4" w:rsidP="00972E3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Đăng ký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B16F7EB" wp14:editId="2B31CCA9">
                <wp:simplePos x="0" y="0"/>
                <wp:positionH relativeFrom="column">
                  <wp:posOffset>2186353</wp:posOffset>
                </wp:positionH>
                <wp:positionV relativeFrom="paragraph">
                  <wp:posOffset>615462</wp:posOffset>
                </wp:positionV>
                <wp:extent cx="1301261" cy="1289538"/>
                <wp:effectExtent l="38100" t="38100" r="51435" b="635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1261" cy="1289538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20FF80" id="Straight Arrow Connector 13" o:spid="_x0000_s1026" type="#_x0000_t32" style="position:absolute;margin-left:172.15pt;margin-top:48.45pt;width:102.45pt;height:101.5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" strokecolor="#4579b8 [3044]">
                <v:stroke startarrow="block"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854484" wp14:editId="03A23C9F">
                <wp:simplePos x="0" y="0"/>
                <wp:positionH relativeFrom="column">
                  <wp:posOffset>2602523</wp:posOffset>
                </wp:positionH>
                <wp:positionV relativeFrom="paragraph">
                  <wp:posOffset>568569</wp:posOffset>
                </wp:positionV>
                <wp:extent cx="896815" cy="592016"/>
                <wp:effectExtent l="38100" t="38100" r="55880" b="5588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6815" cy="592016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36EE70" id="Straight Arrow Connector 12" o:spid="_x0000_s1026" type="#_x0000_t32" style="position:absolute;margin-left:204.9pt;margin-top:44.75pt;width:70.6pt;height:46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" strokecolor="#4579b8 [3044]">
                <v:stroke startarrow="block"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1FC49E0" wp14:editId="46AACCFF">
                <wp:simplePos x="0" y="0"/>
                <wp:positionH relativeFrom="column">
                  <wp:posOffset>3505200</wp:posOffset>
                </wp:positionH>
                <wp:positionV relativeFrom="paragraph">
                  <wp:posOffset>1764323</wp:posOffset>
                </wp:positionV>
                <wp:extent cx="920262" cy="504092"/>
                <wp:effectExtent l="0" t="0" r="13335" b="10795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262" cy="50409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9068F8" w:rsidRDefault="00E24BB4" w:rsidP="00972E3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Thông tin cá nhân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FC49E0" id="Rounded Rectangle 11" o:spid="_x0000_s1033" style="position:absolute;margin-left:276pt;margin-top:138.9pt;width:72.45pt;height:39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" fillcolor="#4f81bd [3204]" strokecolor="#243f60 [1604]" strokeweight="2pt">
                <v:textbox>
                  <w:txbxContent>
                    <w:p w:rsidR="00E24BB4" w:rsidRPr="009068F8" w:rsidRDefault="00E24BB4" w:rsidP="00972E3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Thông tin cá nhân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1873C71" wp14:editId="5C267173">
                <wp:simplePos x="0" y="0"/>
                <wp:positionH relativeFrom="column">
                  <wp:posOffset>3505199</wp:posOffset>
                </wp:positionH>
                <wp:positionV relativeFrom="paragraph">
                  <wp:posOffset>1125415</wp:posOffset>
                </wp:positionV>
                <wp:extent cx="855785" cy="398585"/>
                <wp:effectExtent l="0" t="0" r="20955" b="20955"/>
                <wp:wrapNone/>
                <wp:docPr id="10" name="Rounded 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785" cy="3985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9068F8" w:rsidRDefault="00E24BB4" w:rsidP="00972E3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Lịch Sử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873C71" id="Rounded Rectangle 10" o:spid="_x0000_s1034" style="position:absolute;margin-left:276pt;margin-top:88.6pt;width:67.4pt;height:31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" fillcolor="#4f81bd [3204]" strokecolor="#243f60 [1604]" strokeweight="2pt">
                <v:textbox>
                  <w:txbxContent>
                    <w:p w:rsidR="00E24BB4" w:rsidRPr="009068F8" w:rsidRDefault="00E24BB4" w:rsidP="00972E3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Lịch Sử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9DB1DAC" wp14:editId="760E219A">
                <wp:simplePos x="0" y="0"/>
                <wp:positionH relativeFrom="column">
                  <wp:posOffset>3528255</wp:posOffset>
                </wp:positionH>
                <wp:positionV relativeFrom="paragraph">
                  <wp:posOffset>456614</wp:posOffset>
                </wp:positionV>
                <wp:extent cx="803031" cy="445477"/>
                <wp:effectExtent l="0" t="0" r="16510" b="12065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031" cy="44547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9068F8" w:rsidRDefault="00E24BB4" w:rsidP="00972E3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Lưu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9DB1DAC" id="Rounded Rectangle 9" o:spid="_x0000_s1035" style="position:absolute;margin-left:277.8pt;margin-top:35.95pt;width:63.25pt;height:35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" fillcolor="#4f81bd [3204]" strokecolor="#243f60 [1604]" strokeweight="2pt">
                <v:textbox>
                  <w:txbxContent>
                    <w:p w:rsidR="00E24BB4" w:rsidRPr="009068F8" w:rsidRDefault="00E24BB4" w:rsidP="00972E3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Lưu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72C1426" wp14:editId="110DAB62">
                <wp:simplePos x="0" y="0"/>
                <wp:positionH relativeFrom="column">
                  <wp:posOffset>2924615</wp:posOffset>
                </wp:positionH>
                <wp:positionV relativeFrom="paragraph">
                  <wp:posOffset>521677</wp:posOffset>
                </wp:positionV>
                <wp:extent cx="609893" cy="117231"/>
                <wp:effectExtent l="38100" t="57150" r="76200" b="7366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893" cy="117231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5B225E" id="Straight Arrow Connector 8" o:spid="_x0000_s1026" type="#_x0000_t32" style="position:absolute;margin-left:230.3pt;margin-top:41.1pt;width:48pt;height:9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" strokecolor="#4579b8 [3044]">
                <v:stroke startarrow="block"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4747D35" wp14:editId="13F43359">
                <wp:simplePos x="0" y="0"/>
                <wp:positionH relativeFrom="column">
                  <wp:posOffset>3593123</wp:posOffset>
                </wp:positionH>
                <wp:positionV relativeFrom="paragraph">
                  <wp:posOffset>-252046</wp:posOffset>
                </wp:positionV>
                <wp:extent cx="685800" cy="527538"/>
                <wp:effectExtent l="0" t="0" r="19050" b="25400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52753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FF0B30" w:rsidRDefault="00E24BB4" w:rsidP="00972E3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Tìm kiếm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4747D35" id="Rounded Rectangle 7" o:spid="_x0000_s1036" style="position:absolute;margin-left:282.9pt;margin-top:-19.85pt;width:54pt;height:41.5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" fillcolor="#4f81bd [3204]" strokecolor="#243f60 [1604]" strokeweight="2pt">
                <v:textbox>
                  <w:txbxContent>
                    <w:p w:rsidR="00E24BB4" w:rsidRPr="00FF0B30" w:rsidRDefault="00E24BB4" w:rsidP="00972E3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Tìm kiếm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A628FB0" wp14:editId="522F08CF">
                <wp:simplePos x="0" y="0"/>
                <wp:positionH relativeFrom="column">
                  <wp:posOffset>2930769</wp:posOffset>
                </wp:positionH>
                <wp:positionV relativeFrom="paragraph">
                  <wp:posOffset>35169</wp:posOffset>
                </wp:positionV>
                <wp:extent cx="644769" cy="158262"/>
                <wp:effectExtent l="38100" t="57150" r="0" b="7048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4769" cy="158262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4D58EE" id="Straight Arrow Connector 42" o:spid="_x0000_s1026" type="#_x0000_t32" style="position:absolute;margin-left:230.75pt;margin-top:2.75pt;width:50.75pt;height:12.4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" strokecolor="#4579b8 [3044]">
                <v:stroke startarrow="block"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71DE0A" wp14:editId="3860149A">
                <wp:simplePos x="0" y="0"/>
                <wp:positionH relativeFrom="column">
                  <wp:posOffset>1770184</wp:posOffset>
                </wp:positionH>
                <wp:positionV relativeFrom="paragraph">
                  <wp:posOffset>164123</wp:posOffset>
                </wp:positionV>
                <wp:extent cx="1154723" cy="433754"/>
                <wp:effectExtent l="0" t="0" r="26670" b="23495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4723" cy="43375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FF0B30" w:rsidRDefault="00E24BB4" w:rsidP="00972E3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Chính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171DE0A" id="Rounded Rectangle 43" o:spid="_x0000_s1037" style="position:absolute;margin-left:139.4pt;margin-top:12.9pt;width:90.9pt;height:34.1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" fillcolor="#4f81bd [3204]" strokecolor="#243f60 [1604]" strokeweight="2pt">
                <v:textbox>
                  <w:txbxContent>
                    <w:p w:rsidR="00E24BB4" w:rsidRPr="00FF0B30" w:rsidRDefault="00E24BB4" w:rsidP="00972E3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Chính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903323C" wp14:editId="6AAAFCEA">
                <wp:simplePos x="0" y="0"/>
                <wp:positionH relativeFrom="column">
                  <wp:posOffset>1172112</wp:posOffset>
                </wp:positionH>
                <wp:positionV relativeFrom="paragraph">
                  <wp:posOffset>451338</wp:posOffset>
                </wp:positionV>
                <wp:extent cx="598073" cy="252047"/>
                <wp:effectExtent l="38100" t="38100" r="50165" b="5334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8073" cy="25204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CDC915" id="Straight Arrow Connector 4" o:spid="_x0000_s1026" type="#_x0000_t32" style="position:absolute;margin-left:92.3pt;margin-top:35.55pt;width:47.1pt;height:19.8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" strokecolor="#4579b8 [3044]">
                <v:stroke startarrow="block"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CB58409" wp14:editId="1A971DBF">
                <wp:simplePos x="0" y="0"/>
                <wp:positionH relativeFrom="column">
                  <wp:posOffset>-240323</wp:posOffset>
                </wp:positionH>
                <wp:positionV relativeFrom="paragraph">
                  <wp:posOffset>885091</wp:posOffset>
                </wp:positionV>
                <wp:extent cx="498231" cy="304361"/>
                <wp:effectExtent l="38100" t="38100" r="54610" b="57785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231" cy="304361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ACF6A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-18.9pt;margin-top:69.7pt;width:39.25pt;height:23.9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" strokecolor="#4579b8 [3044]">
                <v:stroke startarrow="block"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5CDF03" wp14:editId="2FE43987">
                <wp:simplePos x="0" y="0"/>
                <wp:positionH relativeFrom="column">
                  <wp:posOffset>-509954</wp:posOffset>
                </wp:positionH>
                <wp:positionV relativeFrom="paragraph">
                  <wp:posOffset>1148863</wp:posOffset>
                </wp:positionV>
                <wp:extent cx="298939" cy="293076"/>
                <wp:effectExtent l="0" t="0" r="25400" b="12065"/>
                <wp:wrapNone/>
                <wp:docPr id="44" name="Flowchart: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939" cy="293076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662E8C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44" o:spid="_x0000_s1026" type="#_x0000_t120" style="position:absolute;margin-left:-40.15pt;margin-top:90.45pt;width:23.55pt;height:23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" fillcolor="#4f81bd [3204]" strokecolor="#243f60 [1604]" strokeweight="2pt"/>
            </w:pict>
          </mc:Fallback>
        </mc:AlternateContent>
      </w:r>
    </w:p>
    <w:p w:rsidR="00972E36" w:rsidRDefault="00972E36" w:rsidP="00972E36">
      <w:pPr>
        <w:rPr>
          <w:lang w:val="en-US"/>
        </w:rPr>
      </w:pPr>
    </w:p>
    <w:p w:rsidR="00972E36" w:rsidRPr="00972E36" w:rsidRDefault="00972E36" w:rsidP="00972E36">
      <w:pPr>
        <w:rPr>
          <w:lang w:val="en-US"/>
        </w:rPr>
      </w:pPr>
    </w:p>
    <w:p w:rsidR="00972E36" w:rsidRPr="00972E36" w:rsidRDefault="00E24BB4" w:rsidP="00972E3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7FB5CD" wp14:editId="7B6E576E">
                <wp:simplePos x="0" y="0"/>
                <wp:positionH relativeFrom="column">
                  <wp:posOffset>198120</wp:posOffset>
                </wp:positionH>
                <wp:positionV relativeFrom="paragraph">
                  <wp:posOffset>22860</wp:posOffset>
                </wp:positionV>
                <wp:extent cx="972820" cy="519430"/>
                <wp:effectExtent l="0" t="0" r="17780" b="1397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820" cy="5194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FF0B30" w:rsidRDefault="00E24BB4" w:rsidP="00972E3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Đăng Nhập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7FB5CD" id="Rounded Rectangle 3" o:spid="_x0000_s1038" style="position:absolute;margin-left:15.6pt;margin-top:1.8pt;width:76.6pt;height:40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" fillcolor="#4f81bd [3204]" strokecolor="#243f60 [1604]" strokeweight="2pt">
                <v:textbox>
                  <w:txbxContent>
                    <w:p w:rsidR="00E24BB4" w:rsidRPr="00FF0B30" w:rsidRDefault="00E24BB4" w:rsidP="00972E3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Đăng Nhập</w:t>
                      </w:r>
                    </w:p>
                  </w:txbxContent>
                </v:textbox>
              </v:roundrect>
            </w:pict>
          </mc:Fallback>
        </mc:AlternateContent>
      </w:r>
      <w:r w:rsidR="00091DD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31D0E9F" wp14:editId="1CC6C6C0">
                <wp:simplePos x="0" y="0"/>
                <wp:positionH relativeFrom="column">
                  <wp:posOffset>1188720</wp:posOffset>
                </wp:positionH>
                <wp:positionV relativeFrom="paragraph">
                  <wp:posOffset>72390</wp:posOffset>
                </wp:positionV>
                <wp:extent cx="723900" cy="2468880"/>
                <wp:effectExtent l="57150" t="38100" r="57150" b="6477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900" cy="24688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12380" id="Straight Arrow Connector 22" o:spid="_x0000_s1026" type="#_x0000_t32" style="position:absolute;margin-left:93.6pt;margin-top:5.7pt;width:57pt;height:194.4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" strokecolor="#4579b8 [3044]">
                <v:stroke startarrow="block" endarrow="block"/>
              </v:shape>
            </w:pict>
          </mc:Fallback>
        </mc:AlternateContent>
      </w:r>
    </w:p>
    <w:p w:rsidR="00972E36" w:rsidRPr="00972E36" w:rsidRDefault="00972E36" w:rsidP="00972E36">
      <w:pPr>
        <w:rPr>
          <w:lang w:val="en-US"/>
        </w:rPr>
      </w:pPr>
    </w:p>
    <w:p w:rsidR="00972E36" w:rsidRPr="00972E36" w:rsidRDefault="00972E36" w:rsidP="00972E36">
      <w:pPr>
        <w:rPr>
          <w:lang w:val="en-US"/>
        </w:rPr>
      </w:pPr>
    </w:p>
    <w:p w:rsidR="00972E36" w:rsidRPr="00972E36" w:rsidRDefault="00972E36" w:rsidP="00972E36">
      <w:pPr>
        <w:rPr>
          <w:lang w:val="en-US"/>
        </w:rPr>
      </w:pPr>
    </w:p>
    <w:p w:rsidR="00972E36" w:rsidRPr="00972E36" w:rsidRDefault="00972E36" w:rsidP="00972E36">
      <w:pPr>
        <w:rPr>
          <w:lang w:val="en-US"/>
        </w:rPr>
      </w:pPr>
    </w:p>
    <w:p w:rsidR="00972E36" w:rsidRPr="00972E36" w:rsidRDefault="00972E36" w:rsidP="00972E36">
      <w:pPr>
        <w:rPr>
          <w:lang w:val="en-US"/>
        </w:rPr>
      </w:pPr>
    </w:p>
    <w:p w:rsidR="00972E36" w:rsidRPr="00972E36" w:rsidRDefault="00972E36" w:rsidP="00972E36">
      <w:pPr>
        <w:rPr>
          <w:lang w:val="en-US"/>
        </w:rPr>
      </w:pPr>
    </w:p>
    <w:p w:rsidR="00972E36" w:rsidRPr="00972E36" w:rsidRDefault="00E24BB4" w:rsidP="00972E3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C37730" wp14:editId="35C03232">
                <wp:simplePos x="0" y="0"/>
                <wp:positionH relativeFrom="margin">
                  <wp:posOffset>5013960</wp:posOffset>
                </wp:positionH>
                <wp:positionV relativeFrom="paragraph">
                  <wp:posOffset>7620</wp:posOffset>
                </wp:positionV>
                <wp:extent cx="1097280" cy="723900"/>
                <wp:effectExtent l="0" t="0" r="26670" b="19050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7239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9068F8" w:rsidRDefault="00E24BB4" w:rsidP="00E24BB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Chỉnh sửa thông tin cá nhân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C37730" id="Rounded Rectangle 16" o:spid="_x0000_s1039" style="position:absolute;margin-left:394.8pt;margin-top:.6pt;width:86.4pt;height:57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" fillcolor="#4f81bd [3204]" strokecolor="#243f60 [1604]" strokeweight="2pt">
                <v:textbox>
                  <w:txbxContent>
                    <w:p w:rsidR="00E24BB4" w:rsidRPr="009068F8" w:rsidRDefault="00E24BB4" w:rsidP="00E24BB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Chỉnh sửa thông tin cá nhân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972E36" w:rsidRPr="00972E36" w:rsidRDefault="00972E36" w:rsidP="00972E36">
      <w:pPr>
        <w:rPr>
          <w:lang w:val="en-US"/>
        </w:rPr>
      </w:pPr>
    </w:p>
    <w:p w:rsidR="00972E36" w:rsidRPr="00972E36" w:rsidRDefault="00972E36" w:rsidP="00972E36">
      <w:pPr>
        <w:rPr>
          <w:lang w:val="en-US"/>
        </w:rPr>
      </w:pPr>
    </w:p>
    <w:p w:rsidR="00972E36" w:rsidRPr="00972E36" w:rsidRDefault="00972E36" w:rsidP="00972E36">
      <w:pPr>
        <w:rPr>
          <w:lang w:val="en-US"/>
        </w:rPr>
      </w:pPr>
    </w:p>
    <w:p w:rsidR="00972E36" w:rsidRPr="00972E36" w:rsidRDefault="00972E36" w:rsidP="00972E36">
      <w:pPr>
        <w:rPr>
          <w:lang w:val="en-US"/>
        </w:rPr>
      </w:pPr>
    </w:p>
    <w:p w:rsidR="00972E36" w:rsidRPr="00972E36" w:rsidRDefault="00972E36" w:rsidP="00972E36">
      <w:pPr>
        <w:rPr>
          <w:lang w:val="en-US"/>
        </w:rPr>
      </w:pPr>
    </w:p>
    <w:p w:rsidR="00972E36" w:rsidRPr="00972E36" w:rsidRDefault="00972E36" w:rsidP="00972E36">
      <w:pPr>
        <w:rPr>
          <w:lang w:val="en-US"/>
        </w:rPr>
      </w:pPr>
    </w:p>
    <w:p w:rsidR="00972E36" w:rsidRPr="00972E36" w:rsidRDefault="00091DD1" w:rsidP="00972E3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9528620" wp14:editId="5DF04AEC">
                <wp:simplePos x="0" y="0"/>
                <wp:positionH relativeFrom="column">
                  <wp:posOffset>776605</wp:posOffset>
                </wp:positionH>
                <wp:positionV relativeFrom="paragraph">
                  <wp:posOffset>820420</wp:posOffset>
                </wp:positionV>
                <wp:extent cx="1884045" cy="2439035"/>
                <wp:effectExtent l="38100" t="38100" r="59055" b="56515"/>
                <wp:wrapNone/>
                <wp:docPr id="307" name="Straight Arrow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4045" cy="243903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8EA0E6" id="Straight Arrow Connector 307" o:spid="_x0000_s1026" type="#_x0000_t32" style="position:absolute;margin-left:61.15pt;margin-top:64.6pt;width:148.35pt;height:192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" strokecolor="#4579b8 [3044]">
                <v:stroke startarrow="block"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6771CA5" wp14:editId="0292C8C7">
                <wp:simplePos x="0" y="0"/>
                <wp:positionH relativeFrom="column">
                  <wp:posOffset>1732280</wp:posOffset>
                </wp:positionH>
                <wp:positionV relativeFrom="paragraph">
                  <wp:posOffset>701675</wp:posOffset>
                </wp:positionV>
                <wp:extent cx="925195" cy="368935"/>
                <wp:effectExtent l="38100" t="38100" r="46355" b="6921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5195" cy="36893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72BB7A" id="Straight Arrow Connector 30" o:spid="_x0000_s1026" type="#_x0000_t32" style="position:absolute;margin-left:136.4pt;margin-top:55.25pt;width:72.85pt;height:29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" strokecolor="#4579b8 [3044]">
                <v:stroke startarrow="block"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2D1DCF" wp14:editId="61DD6BC9">
                <wp:simplePos x="0" y="0"/>
                <wp:positionH relativeFrom="column">
                  <wp:posOffset>2658745</wp:posOffset>
                </wp:positionH>
                <wp:positionV relativeFrom="paragraph">
                  <wp:posOffset>953770</wp:posOffset>
                </wp:positionV>
                <wp:extent cx="1248410" cy="673735"/>
                <wp:effectExtent l="0" t="0" r="27940" b="12065"/>
                <wp:wrapNone/>
                <wp:docPr id="29" name="Rounded 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410" cy="67373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DC1B98" w:rsidRDefault="00E24BB4" w:rsidP="00972E3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Quản lý tài khoản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2D1DCF" id="Rounded Rectangle 29" o:spid="_x0000_s1040" style="position:absolute;margin-left:209.35pt;margin-top:75.1pt;width:98.3pt;height:53.0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" fillcolor="#4f81bd [3204]" strokecolor="#243f60 [1604]" strokeweight="2pt">
                <v:textbox>
                  <w:txbxContent>
                    <w:p w:rsidR="00E24BB4" w:rsidRPr="00DC1B98" w:rsidRDefault="00E24BB4" w:rsidP="00972E3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Quản lý tài khoản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7CE9D8" wp14:editId="0123C58F">
                <wp:simplePos x="0" y="0"/>
                <wp:positionH relativeFrom="column">
                  <wp:posOffset>2658745</wp:posOffset>
                </wp:positionH>
                <wp:positionV relativeFrom="paragraph">
                  <wp:posOffset>21590</wp:posOffset>
                </wp:positionV>
                <wp:extent cx="1036955" cy="673735"/>
                <wp:effectExtent l="0" t="0" r="10795" b="12065"/>
                <wp:wrapNone/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67373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DC1B98" w:rsidRDefault="00E24BB4" w:rsidP="00972E3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Quản lý bình luận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7CE9D8" id="Rounded Rectangle 24" o:spid="_x0000_s1041" style="position:absolute;margin-left:209.35pt;margin-top:1.7pt;width:81.65pt;height:53.0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" fillcolor="#4f81bd [3204]" strokecolor="#243f60 [1604]" strokeweight="2pt">
                <v:textbox>
                  <w:txbxContent>
                    <w:p w:rsidR="00E24BB4" w:rsidRPr="00DC1B98" w:rsidRDefault="00E24BB4" w:rsidP="00972E3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Quản lý bình luận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45EBA5E" wp14:editId="51208390">
                <wp:simplePos x="0" y="0"/>
                <wp:positionH relativeFrom="column">
                  <wp:posOffset>1726565</wp:posOffset>
                </wp:positionH>
                <wp:positionV relativeFrom="paragraph">
                  <wp:posOffset>297180</wp:posOffset>
                </wp:positionV>
                <wp:extent cx="931545" cy="116840"/>
                <wp:effectExtent l="38100" t="57150" r="20955" b="9271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1545" cy="11684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55CF" id="Straight Arrow Connector 25" o:spid="_x0000_s1026" type="#_x0000_t32" style="position:absolute;margin-left:135.95pt;margin-top:23.4pt;width:73.35pt;height:9.2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" strokecolor="#4579b8 [3044]">
                <v:stroke startarrow="block"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640154" wp14:editId="0293E171">
                <wp:simplePos x="0" y="0"/>
                <wp:positionH relativeFrom="column">
                  <wp:posOffset>636270</wp:posOffset>
                </wp:positionH>
                <wp:positionV relativeFrom="paragraph">
                  <wp:posOffset>162560</wp:posOffset>
                </wp:positionV>
                <wp:extent cx="1078230" cy="662305"/>
                <wp:effectExtent l="0" t="0" r="26670" b="23495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230" cy="66230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DC1B98" w:rsidRDefault="00E24BB4" w:rsidP="00972E3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Người quản lý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640154" id="Rounded Rectangle 23" o:spid="_x0000_s1042" style="position:absolute;margin-left:50.1pt;margin-top:12.8pt;width:84.9pt;height:52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" fillcolor="#4f81bd [3204]" strokecolor="#243f60 [1604]" strokeweight="2pt">
                <v:textbox>
                  <w:txbxContent>
                    <w:p w:rsidR="00E24BB4" w:rsidRPr="00DC1B98" w:rsidRDefault="00E24BB4" w:rsidP="00972E3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Người quản lý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3C4B11" wp14:editId="6A18D305">
                <wp:simplePos x="0" y="0"/>
                <wp:positionH relativeFrom="column">
                  <wp:posOffset>3710940</wp:posOffset>
                </wp:positionH>
                <wp:positionV relativeFrom="paragraph">
                  <wp:posOffset>270510</wp:posOffset>
                </wp:positionV>
                <wp:extent cx="441960" cy="299085"/>
                <wp:effectExtent l="38100" t="38100" r="72390" b="6286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960" cy="29908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45506" id="Straight Arrow Connector 28" o:spid="_x0000_s1026" type="#_x0000_t32" style="position:absolute;margin-left:292.2pt;margin-top:21.3pt;width:34.8pt;height:23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" strokecolor="#4579b8 [3044]">
                <v:stroke startarrow="block"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56463B9" wp14:editId="0752822F">
                <wp:simplePos x="0" y="0"/>
                <wp:positionH relativeFrom="column">
                  <wp:posOffset>1356360</wp:posOffset>
                </wp:positionH>
                <wp:positionV relativeFrom="paragraph">
                  <wp:posOffset>875030</wp:posOffset>
                </wp:positionV>
                <wp:extent cx="1363980" cy="1051560"/>
                <wp:effectExtent l="38100" t="38100" r="64770" b="53340"/>
                <wp:wrapNone/>
                <wp:docPr id="303" name="Straight Arrow Connecto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3980" cy="105156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F90081" id="Straight Arrow Connector 303" o:spid="_x0000_s1026" type="#_x0000_t32" style="position:absolute;margin-left:106.8pt;margin-top:68.9pt;width:107.4pt;height:82.8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" strokecolor="#4579b8 [3044]">
                <v:stroke startarrow="block"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358ED9D" wp14:editId="05A05DC8">
                <wp:simplePos x="0" y="0"/>
                <wp:positionH relativeFrom="page">
                  <wp:posOffset>5082540</wp:posOffset>
                </wp:positionH>
                <wp:positionV relativeFrom="paragraph">
                  <wp:posOffset>356870</wp:posOffset>
                </wp:positionV>
                <wp:extent cx="922020" cy="603250"/>
                <wp:effectExtent l="0" t="0" r="11430" b="25400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603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DC1B98" w:rsidRDefault="00E24BB4" w:rsidP="00972E3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Chi tiết địa điểm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58ED9D" id="Rounded Rectangle 26" o:spid="_x0000_s1043" style="position:absolute;margin-left:400.2pt;margin-top:28.1pt;width:72.6pt;height:47.5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" fillcolor="#4f81bd [3204]" strokecolor="#243f60 [1604]" strokeweight="2pt">
                <v:textbox>
                  <w:txbxContent>
                    <w:p w:rsidR="00E24BB4" w:rsidRPr="00DC1B98" w:rsidRDefault="00E24BB4" w:rsidP="00972E3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Chi tiết địa điểm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</w:p>
    <w:p w:rsidR="00972E36" w:rsidRPr="00972E36" w:rsidRDefault="00972E36" w:rsidP="00972E36">
      <w:pPr>
        <w:rPr>
          <w:lang w:val="en-US"/>
        </w:rPr>
      </w:pPr>
    </w:p>
    <w:p w:rsidR="00972E36" w:rsidRPr="00972E36" w:rsidRDefault="00972E36" w:rsidP="00972E36">
      <w:pPr>
        <w:rPr>
          <w:lang w:val="en-US"/>
        </w:rPr>
      </w:pPr>
    </w:p>
    <w:p w:rsidR="00972E36" w:rsidRPr="00972E36" w:rsidRDefault="00972E36" w:rsidP="00972E36">
      <w:pPr>
        <w:rPr>
          <w:lang w:val="en-US"/>
        </w:rPr>
      </w:pPr>
    </w:p>
    <w:p w:rsidR="00972E36" w:rsidRPr="00972E36" w:rsidRDefault="00972E36" w:rsidP="00972E36">
      <w:pPr>
        <w:rPr>
          <w:lang w:val="en-US"/>
        </w:rPr>
      </w:pPr>
    </w:p>
    <w:p w:rsidR="00972E36" w:rsidRPr="00972E36" w:rsidRDefault="00972E36" w:rsidP="00972E36">
      <w:pPr>
        <w:rPr>
          <w:lang w:val="en-US"/>
        </w:rPr>
      </w:pPr>
    </w:p>
    <w:p w:rsidR="00972E36" w:rsidRPr="00972E36" w:rsidRDefault="00091DD1" w:rsidP="00972E3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43A688B" wp14:editId="7FC980BF">
                <wp:simplePos x="0" y="0"/>
                <wp:positionH relativeFrom="page">
                  <wp:posOffset>5904865</wp:posOffset>
                </wp:positionH>
                <wp:positionV relativeFrom="paragraph">
                  <wp:posOffset>97790</wp:posOffset>
                </wp:positionV>
                <wp:extent cx="922020" cy="603250"/>
                <wp:effectExtent l="0" t="0" r="11430" b="25400"/>
                <wp:wrapNone/>
                <wp:docPr id="311" name="Rounded 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603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DC1B98" w:rsidRDefault="00E24BB4" w:rsidP="00972E3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Thêm địa điểm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3A688B" id="Rounded Rectangle 311" o:spid="_x0000_s1044" style="position:absolute;margin-left:464.95pt;margin-top:7.7pt;width:72.6pt;height:47.5pt;z-index:2517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" fillcolor="#4f81bd [3204]" strokecolor="#243f60 [1604]" strokeweight="2pt">
                <v:textbox>
                  <w:txbxContent>
                    <w:p w:rsidR="00E24BB4" w:rsidRPr="00DC1B98" w:rsidRDefault="00E24BB4" w:rsidP="00972E3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Thêm địa điểm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</w:p>
    <w:p w:rsidR="00972E36" w:rsidRPr="00972E36" w:rsidRDefault="00972E36" w:rsidP="00972E36">
      <w:pPr>
        <w:rPr>
          <w:lang w:val="en-US"/>
        </w:rPr>
      </w:pPr>
    </w:p>
    <w:p w:rsidR="00972E36" w:rsidRPr="00972E36" w:rsidRDefault="00972E36" w:rsidP="00972E36">
      <w:pPr>
        <w:rPr>
          <w:lang w:val="en-US"/>
        </w:rPr>
      </w:pPr>
    </w:p>
    <w:p w:rsidR="00972E36" w:rsidRPr="00972E36" w:rsidRDefault="00E24BB4" w:rsidP="00972E3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05D2116" wp14:editId="3FCB3304">
                <wp:simplePos x="0" y="0"/>
                <wp:positionH relativeFrom="column">
                  <wp:posOffset>3947159</wp:posOffset>
                </wp:positionH>
                <wp:positionV relativeFrom="paragraph">
                  <wp:posOffset>15875</wp:posOffset>
                </wp:positionV>
                <wp:extent cx="1019175" cy="312420"/>
                <wp:effectExtent l="38100" t="38100" r="47625" b="68580"/>
                <wp:wrapNone/>
                <wp:docPr id="309" name="Straight Arrow Connector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9175" cy="31242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25281" id="Straight Arrow Connector 309" o:spid="_x0000_s1026" type="#_x0000_t32" style="position:absolute;margin-left:310.8pt;margin-top:1.25pt;width:80.25pt;height:24.6pt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" strokecolor="#4579b8 [3044]">
                <v:stroke startarrow="block"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170FB30" wp14:editId="16615F5E">
                <wp:simplePos x="0" y="0"/>
                <wp:positionH relativeFrom="column">
                  <wp:posOffset>2720340</wp:posOffset>
                </wp:positionH>
                <wp:positionV relativeFrom="paragraph">
                  <wp:posOffset>151130</wp:posOffset>
                </wp:positionV>
                <wp:extent cx="1188720" cy="640080"/>
                <wp:effectExtent l="0" t="0" r="11430" b="26670"/>
                <wp:wrapNone/>
                <wp:docPr id="304" name="Rounded 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6400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606B6D" w:rsidRDefault="00E24BB4" w:rsidP="00606B6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Quản lý địa điểm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170FB30" id="Rounded Rectangle 304" o:spid="_x0000_s1045" style="position:absolute;margin-left:214.2pt;margin-top:11.9pt;width:93.6pt;height:50.4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" fillcolor="#4f81bd [3204]" strokecolor="#243f60 [1604]" strokeweight="2pt">
                <v:textbox>
                  <w:txbxContent>
                    <w:p w:rsidR="00E24BB4" w:rsidRPr="00606B6D" w:rsidRDefault="00E24BB4" w:rsidP="00606B6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Quản lý địa điểm</w:t>
                      </w:r>
                    </w:p>
                  </w:txbxContent>
                </v:textbox>
              </v:roundrect>
            </w:pict>
          </mc:Fallback>
        </mc:AlternateContent>
      </w:r>
    </w:p>
    <w:p w:rsidR="00972E36" w:rsidRPr="00972E36" w:rsidRDefault="00091DD1" w:rsidP="00972E3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094679A" wp14:editId="4857393D">
                <wp:simplePos x="0" y="0"/>
                <wp:positionH relativeFrom="page">
                  <wp:posOffset>5842000</wp:posOffset>
                </wp:positionH>
                <wp:positionV relativeFrom="paragraph">
                  <wp:posOffset>165100</wp:posOffset>
                </wp:positionV>
                <wp:extent cx="922020" cy="603250"/>
                <wp:effectExtent l="0" t="0" r="11430" b="25400"/>
                <wp:wrapNone/>
                <wp:docPr id="312" name="Rounded Rectangl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603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DC1B98" w:rsidRDefault="00E24BB4" w:rsidP="00091DD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Chỉnh sửa địa điểm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94679A" id="Rounded Rectangle 312" o:spid="_x0000_s1046" style="position:absolute;margin-left:460pt;margin-top:13pt;width:72.6pt;height:47.5pt;z-index:25176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" fillcolor="#4f81bd [3204]" strokecolor="#243f60 [1604]" strokeweight="2pt">
                <v:textbox>
                  <w:txbxContent>
                    <w:p w:rsidR="00E24BB4" w:rsidRPr="00DC1B98" w:rsidRDefault="00E24BB4" w:rsidP="00091DD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Chỉnh sửa địa điểm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</w:p>
    <w:p w:rsidR="00972E36" w:rsidRDefault="00972E36" w:rsidP="00972E36">
      <w:pPr>
        <w:rPr>
          <w:lang w:val="en-US"/>
        </w:rPr>
      </w:pPr>
    </w:p>
    <w:p w:rsidR="00972E36" w:rsidRDefault="00091DD1" w:rsidP="00972E36">
      <w:pPr>
        <w:tabs>
          <w:tab w:val="left" w:pos="2664"/>
        </w:tabs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53BBF23" wp14:editId="702083B8">
                <wp:simplePos x="0" y="0"/>
                <wp:positionH relativeFrom="column">
                  <wp:posOffset>3923030</wp:posOffset>
                </wp:positionH>
                <wp:positionV relativeFrom="paragraph">
                  <wp:posOffset>73025</wp:posOffset>
                </wp:positionV>
                <wp:extent cx="960120" cy="144780"/>
                <wp:effectExtent l="38100" t="57150" r="11430" b="83820"/>
                <wp:wrapNone/>
                <wp:docPr id="310" name="Straight Arrow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0120" cy="1447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7258DD" id="Straight Arrow Connector 310" o:spid="_x0000_s1026" type="#_x0000_t32" style="position:absolute;margin-left:308.9pt;margin-top:5.75pt;width:75.6pt;height:11.4pt;flip:y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" strokecolor="#4579b8 [3044]">
                <v:stroke startarrow="block" endarrow="block"/>
              </v:shape>
            </w:pict>
          </mc:Fallback>
        </mc:AlternateContent>
      </w:r>
      <w:r w:rsidR="00972E36">
        <w:rPr>
          <w:lang w:val="en-US"/>
        </w:rPr>
        <w:tab/>
      </w:r>
    </w:p>
    <w:p w:rsidR="00972E36" w:rsidRDefault="00344EF7">
      <w:pPr>
        <w:widowControl/>
        <w:spacing w:line="240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A6A1A2A" wp14:editId="437A7B86">
                <wp:simplePos x="0" y="0"/>
                <wp:positionH relativeFrom="column">
                  <wp:posOffset>4703387</wp:posOffset>
                </wp:positionH>
                <wp:positionV relativeFrom="paragraph">
                  <wp:posOffset>638175</wp:posOffset>
                </wp:positionV>
                <wp:extent cx="1101436" cy="630382"/>
                <wp:effectExtent l="0" t="0" r="22860" b="17780"/>
                <wp:wrapNone/>
                <wp:docPr id="348" name="Rounded Rectangl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436" cy="63038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344EF7" w:rsidRDefault="00E24BB4" w:rsidP="00344E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Thêm dịch vụ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6A1A2A" id="Rounded Rectangle 348" o:spid="_x0000_s1047" style="position:absolute;margin-left:370.35pt;margin-top:50.25pt;width:86.75pt;height:49.6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" fillcolor="#4f81bd [3204]" strokecolor="#243f60 [1604]" strokeweight="2pt">
                <v:textbox>
                  <w:txbxContent>
                    <w:p w:rsidR="00E24BB4" w:rsidRPr="00344EF7" w:rsidRDefault="00E24BB4" w:rsidP="00344E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Thêm dịch vụ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CE19B58" wp14:editId="06116CBE">
                <wp:simplePos x="0" y="0"/>
                <wp:positionH relativeFrom="column">
                  <wp:posOffset>4117571</wp:posOffset>
                </wp:positionH>
                <wp:positionV relativeFrom="paragraph">
                  <wp:posOffset>998509</wp:posOffset>
                </wp:positionV>
                <wp:extent cx="544484" cy="27709"/>
                <wp:effectExtent l="38100" t="57150" r="27305" b="86995"/>
                <wp:wrapNone/>
                <wp:docPr id="346" name="Straight Arrow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4484" cy="27709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640184" id="Straight Arrow Connector 346" o:spid="_x0000_s1026" type="#_x0000_t32" style="position:absolute;margin-left:324.2pt;margin-top:78.6pt;width:42.85pt;height:2.2pt;flip:y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" strokecolor="#4579b8 [3044]">
                <v:stroke startarrow="block" endarrow="block"/>
              </v:shape>
            </w:pict>
          </mc:Fallback>
        </mc:AlternateContent>
      </w:r>
      <w:r w:rsidR="00606B6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5856C78" wp14:editId="4A9F2151">
                <wp:simplePos x="0" y="0"/>
                <wp:positionH relativeFrom="column">
                  <wp:posOffset>2712720</wp:posOffset>
                </wp:positionH>
                <wp:positionV relativeFrom="paragraph">
                  <wp:posOffset>753110</wp:posOffset>
                </wp:positionV>
                <wp:extent cx="1402080" cy="640080"/>
                <wp:effectExtent l="0" t="0" r="26670" b="26670"/>
                <wp:wrapNone/>
                <wp:docPr id="308" name="Rounded 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080" cy="6400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606B6D" w:rsidRDefault="00E24BB4" w:rsidP="00606B6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Quản lý dịch vụ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856C78" id="Rounded Rectangle 308" o:spid="_x0000_s1048" style="position:absolute;margin-left:213.6pt;margin-top:59.3pt;width:110.4pt;height:50.4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" fillcolor="#4f81bd [3204]" strokecolor="#243f60 [1604]" strokeweight="2pt">
                <v:textbox>
                  <w:txbxContent>
                    <w:p w:rsidR="00E24BB4" w:rsidRPr="00606B6D" w:rsidRDefault="00E24BB4" w:rsidP="00606B6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Quản lý dịch vụ</w:t>
                      </w:r>
                    </w:p>
                  </w:txbxContent>
                </v:textbox>
              </v:roundrect>
            </w:pict>
          </mc:Fallback>
        </mc:AlternateContent>
      </w:r>
      <w:r w:rsidR="00972E36">
        <w:rPr>
          <w:lang w:val="en-US"/>
        </w:rPr>
        <w:br w:type="page"/>
      </w:r>
    </w:p>
    <w:p w:rsidR="00972E36" w:rsidRPr="00972E36" w:rsidRDefault="00E24BB4" w:rsidP="00972E36">
      <w:pPr>
        <w:pStyle w:val="Heading3"/>
        <w:rPr>
          <w:lang w:val="en-US"/>
        </w:rPr>
      </w:pPr>
      <w:bookmarkStart w:id="24" w:name="_Toc464136981"/>
      <w:r>
        <w:rPr>
          <w:lang w:val="en-US"/>
        </w:rPr>
        <w:lastRenderedPageBreak/>
        <w:t>Đăng nhập</w:t>
      </w:r>
      <w:bookmarkEnd w:id="24"/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  <w:r w:rsidRPr="00972E36">
        <w:rPr>
          <w:rFonts w:ascii="Calibri" w:eastAsia="Calibri" w:hAnsi="Calibri"/>
          <w:noProof/>
          <w:sz w:val="22"/>
          <w:szCs w:val="22"/>
          <w:lang w:val="en-US"/>
        </w:rPr>
        <w:drawing>
          <wp:anchor distT="0" distB="0" distL="114300" distR="114300" simplePos="0" relativeHeight="251693056" behindDoc="1" locked="0" layoutInCell="1" allowOverlap="1" wp14:anchorId="55CE0594" wp14:editId="5BB8E0D8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5019675" cy="8225789"/>
            <wp:effectExtent l="0" t="0" r="0" b="4445"/>
            <wp:wrapNone/>
            <wp:docPr id="284" name="Picture 284" descr="C:\Users\kieu khanh nguyen\Desktop\design\New folder (2)\Screenshot_20161012-215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eu khanh nguyen\Desktop\design\New folder (2)\Screenshot_20161012-21530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822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E96B5C1" wp14:editId="56C78D8C">
                <wp:simplePos x="0" y="0"/>
                <wp:positionH relativeFrom="column">
                  <wp:posOffset>2231137</wp:posOffset>
                </wp:positionH>
                <wp:positionV relativeFrom="paragraph">
                  <wp:posOffset>88570</wp:posOffset>
                </wp:positionV>
                <wp:extent cx="3020644" cy="581025"/>
                <wp:effectExtent l="19050" t="19050" r="27940" b="28575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0644" cy="5810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6CFB76" id="Rectangle 264" o:spid="_x0000_s1026" style="position:absolute;margin-left:175.7pt;margin-top:6.95pt;width:237.85pt;height:45.7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" filled="f" strokecolor="#ed7d31" strokeweight="2.25pt">
                <v:stroke joinstyle="round"/>
              </v:rect>
            </w:pict>
          </mc:Fallback>
        </mc:AlternateContent>
      </w: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08E04EF" wp14:editId="23600CD5">
                <wp:simplePos x="0" y="0"/>
                <wp:positionH relativeFrom="column">
                  <wp:posOffset>5267325</wp:posOffset>
                </wp:positionH>
                <wp:positionV relativeFrom="paragraph">
                  <wp:posOffset>124460</wp:posOffset>
                </wp:positionV>
                <wp:extent cx="695325" cy="485775"/>
                <wp:effectExtent l="19050" t="0" r="28575" b="28575"/>
                <wp:wrapNone/>
                <wp:docPr id="265" name="Left Arrow Callout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485775"/>
                        </a:xfrm>
                        <a:prstGeom prst="leftArrowCallou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24BB4" w:rsidRPr="006A1C21" w:rsidRDefault="00E24BB4" w:rsidP="00972E36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 w:rsidRPr="006A1C21">
                              <w:rPr>
                                <w:sz w:val="44"/>
                                <w:szCs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8E04EF" id="_x0000_t77" coordsize="21600,21600" o:spt="77" adj="7200,5400,3600,8100" path="m@0,l@0@3@2@3@2@1,,10800@2@4@2@5@0@5@0,21600,21600,21600,2160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@7,0;0,10800;@7,21600;21600,10800" o:connectangles="270,180,90,0" textboxrect="@0,0,21600,21600"/>
                <v:handles>
                  <v:h position="#0,topLeft" xrange="@2,21600"/>
                  <v:h position="topLeft,#1" yrange="0,@3"/>
                  <v:h position="#2,#3" xrange="0,@0" yrange="@1,10800"/>
                </v:handles>
              </v:shapetype>
              <v:shape id="Left Arrow Callout 265" o:spid="_x0000_s1049" type="#_x0000_t77" style="position:absolute;margin-left:414.75pt;margin-top:9.8pt;width:54.75pt;height:38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" adj="7565,,3773" fillcolor="#5b9bd5" strokecolor="#41719c" strokeweight="1pt">
                <v:textbox>
                  <w:txbxContent>
                    <w:p w:rsidR="00E24BB4" w:rsidRPr="006A1C21" w:rsidRDefault="00E24BB4" w:rsidP="00972E36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 w:rsidRPr="006A1C21">
                        <w:rPr>
                          <w:sz w:val="44"/>
                          <w:szCs w:val="4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D6206A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D91036" wp14:editId="404FB05F">
                <wp:simplePos x="0" y="0"/>
                <wp:positionH relativeFrom="column">
                  <wp:posOffset>2223821</wp:posOffset>
                </wp:positionH>
                <wp:positionV relativeFrom="paragraph">
                  <wp:posOffset>176073</wp:posOffset>
                </wp:positionV>
                <wp:extent cx="3049905" cy="581025"/>
                <wp:effectExtent l="19050" t="19050" r="17145" b="28575"/>
                <wp:wrapNone/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9905" cy="5810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C7644F" id="Rectangle 267" o:spid="_x0000_s1026" style="position:absolute;margin-left:175.1pt;margin-top:13.85pt;width:240.15pt;height:45.7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" filled="f" strokecolor="#ed7d31" strokeweight="2.25pt">
                <v:stroke joinstyle="round"/>
              </v:rect>
            </w:pict>
          </mc:Fallback>
        </mc:AlternateContent>
      </w:r>
      <w:r w:rsidR="00972E36"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C2E14A9" wp14:editId="1EDB83AB">
                <wp:simplePos x="0" y="0"/>
                <wp:positionH relativeFrom="column">
                  <wp:posOffset>5324475</wp:posOffset>
                </wp:positionH>
                <wp:positionV relativeFrom="paragraph">
                  <wp:posOffset>191770</wp:posOffset>
                </wp:positionV>
                <wp:extent cx="695325" cy="485775"/>
                <wp:effectExtent l="19050" t="0" r="28575" b="28575"/>
                <wp:wrapNone/>
                <wp:docPr id="266" name="Left Arrow Callout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485775"/>
                        </a:xfrm>
                        <a:prstGeom prst="leftArrowCallou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24BB4" w:rsidRPr="006A1C21" w:rsidRDefault="00E24BB4" w:rsidP="00972E36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2</w:t>
                            </w:r>
                            <w:r w:rsidRPr="006A1C21">
                              <w:rPr>
                                <w:noProof/>
                                <w:sz w:val="44"/>
                                <w:szCs w:val="44"/>
                                <w:lang w:val="en-US"/>
                              </w:rPr>
                              <w:drawing>
                                <wp:inline distT="0" distB="0" distL="0" distR="0" wp14:anchorId="6D5A93CB" wp14:editId="46E4BA26">
                                  <wp:extent cx="255905" cy="53208"/>
                                  <wp:effectExtent l="0" t="0" r="0" b="4445"/>
                                  <wp:docPr id="287" name="Picture 2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905" cy="532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24BB4" w:rsidRDefault="00E24BB4" w:rsidP="00972E3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E14A9" id="Left Arrow Callout 266" o:spid="_x0000_s1050" type="#_x0000_t77" style="position:absolute;margin-left:419.25pt;margin-top:15.1pt;width:54.75pt;height:38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" adj="7565,,3773" fillcolor="#5b9bd5" strokecolor="#41719c" strokeweight="1pt">
                <v:textbox>
                  <w:txbxContent>
                    <w:p w:rsidR="00E24BB4" w:rsidRPr="006A1C21" w:rsidRDefault="00E24BB4" w:rsidP="00972E36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2</w:t>
                      </w:r>
                      <w:r w:rsidRPr="006A1C21">
                        <w:rPr>
                          <w:noProof/>
                          <w:sz w:val="44"/>
                          <w:szCs w:val="44"/>
                          <w:lang w:val="en-US"/>
                        </w:rPr>
                        <w:drawing>
                          <wp:inline distT="0" distB="0" distL="0" distR="0" wp14:anchorId="6D5A93CB" wp14:editId="46E4BA26">
                            <wp:extent cx="255905" cy="53208"/>
                            <wp:effectExtent l="0" t="0" r="0" b="4445"/>
                            <wp:docPr id="287" name="Picture 2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905" cy="532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24BB4" w:rsidRDefault="00E24BB4" w:rsidP="00972E3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656FCA7" wp14:editId="32278216">
                <wp:simplePos x="0" y="0"/>
                <wp:positionH relativeFrom="column">
                  <wp:posOffset>5343525</wp:posOffset>
                </wp:positionH>
                <wp:positionV relativeFrom="paragraph">
                  <wp:posOffset>258445</wp:posOffset>
                </wp:positionV>
                <wp:extent cx="695325" cy="485775"/>
                <wp:effectExtent l="19050" t="0" r="28575" b="28575"/>
                <wp:wrapNone/>
                <wp:docPr id="268" name="Left Arrow Callout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485775"/>
                        </a:xfrm>
                        <a:prstGeom prst="leftArrowCallou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24BB4" w:rsidRPr="006A1C21" w:rsidRDefault="00E24BB4" w:rsidP="00972E36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3</w:t>
                            </w:r>
                            <w:r w:rsidRPr="006A1C21">
                              <w:rPr>
                                <w:noProof/>
                                <w:sz w:val="44"/>
                                <w:szCs w:val="44"/>
                                <w:lang w:val="en-US"/>
                              </w:rPr>
                              <w:drawing>
                                <wp:inline distT="0" distB="0" distL="0" distR="0" wp14:anchorId="1FEDD506" wp14:editId="021211E3">
                                  <wp:extent cx="255905" cy="53208"/>
                                  <wp:effectExtent l="0" t="0" r="0" b="4445"/>
                                  <wp:docPr id="288" name="Picture 2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905" cy="532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24BB4" w:rsidRDefault="00E24BB4" w:rsidP="00972E3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6FCA7" id="Left Arrow Callout 268" o:spid="_x0000_s1051" type="#_x0000_t77" style="position:absolute;margin-left:420.75pt;margin-top:20.35pt;width:54.75pt;height:38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" adj="7565,,3773" fillcolor="#5b9bd5" strokecolor="#41719c" strokeweight="1pt">
                <v:textbox>
                  <w:txbxContent>
                    <w:p w:rsidR="00E24BB4" w:rsidRPr="006A1C21" w:rsidRDefault="00E24BB4" w:rsidP="00972E36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3</w:t>
                      </w:r>
                      <w:r w:rsidRPr="006A1C21">
                        <w:rPr>
                          <w:noProof/>
                          <w:sz w:val="44"/>
                          <w:szCs w:val="44"/>
                          <w:lang w:val="en-US"/>
                        </w:rPr>
                        <w:drawing>
                          <wp:inline distT="0" distB="0" distL="0" distR="0" wp14:anchorId="1FEDD506" wp14:editId="021211E3">
                            <wp:extent cx="255905" cy="53208"/>
                            <wp:effectExtent l="0" t="0" r="0" b="4445"/>
                            <wp:docPr id="288" name="Picture 2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905" cy="532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24BB4" w:rsidRDefault="00E24BB4" w:rsidP="00972E3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B663A7" wp14:editId="6019D974">
                <wp:simplePos x="0" y="0"/>
                <wp:positionH relativeFrom="column">
                  <wp:posOffset>1552575</wp:posOffset>
                </wp:positionH>
                <wp:positionV relativeFrom="paragraph">
                  <wp:posOffset>191770</wp:posOffset>
                </wp:positionV>
                <wp:extent cx="2867025" cy="581025"/>
                <wp:effectExtent l="19050" t="19050" r="28575" b="28575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025" cy="5810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EB2BCF" id="Rectangle 269" o:spid="_x0000_s1026" style="position:absolute;margin-left:122.25pt;margin-top:15.1pt;width:225.75pt;height:45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" filled="f" strokecolor="#ed7d31" strokeweight="2.25pt">
                <v:stroke joinstyle="round"/>
              </v:rect>
            </w:pict>
          </mc:Fallback>
        </mc:AlternateContent>
      </w: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B82489" wp14:editId="655E7D19">
                <wp:simplePos x="0" y="0"/>
                <wp:positionH relativeFrom="column">
                  <wp:posOffset>5305425</wp:posOffset>
                </wp:positionH>
                <wp:positionV relativeFrom="paragraph">
                  <wp:posOffset>159385</wp:posOffset>
                </wp:positionV>
                <wp:extent cx="695325" cy="485775"/>
                <wp:effectExtent l="19050" t="0" r="28575" b="28575"/>
                <wp:wrapNone/>
                <wp:docPr id="270" name="Left Arrow Callout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485775"/>
                        </a:xfrm>
                        <a:prstGeom prst="leftArrowCallou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24BB4" w:rsidRPr="006A1C21" w:rsidRDefault="00E24BB4" w:rsidP="00972E36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4</w:t>
                            </w:r>
                            <w:r w:rsidRPr="006A1C21">
                              <w:rPr>
                                <w:noProof/>
                                <w:sz w:val="44"/>
                                <w:szCs w:val="44"/>
                                <w:lang w:val="en-US"/>
                              </w:rPr>
                              <w:drawing>
                                <wp:inline distT="0" distB="0" distL="0" distR="0" wp14:anchorId="00127292" wp14:editId="5EC1F2C0">
                                  <wp:extent cx="255905" cy="177165"/>
                                  <wp:effectExtent l="0" t="0" r="0" b="0"/>
                                  <wp:docPr id="289" name="Picture 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905" cy="177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A1C21">
                              <w:rPr>
                                <w:noProof/>
                                <w:sz w:val="44"/>
                                <w:szCs w:val="44"/>
                                <w:lang w:val="en-US"/>
                              </w:rPr>
                              <w:drawing>
                                <wp:inline distT="0" distB="0" distL="0" distR="0" wp14:anchorId="518A93EE" wp14:editId="4C59F351">
                                  <wp:extent cx="255905" cy="53208"/>
                                  <wp:effectExtent l="0" t="0" r="0" b="4445"/>
                                  <wp:docPr id="290" name="Picture 2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905" cy="532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24BB4" w:rsidRDefault="00E24BB4" w:rsidP="00972E3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82489" id="Left Arrow Callout 270" o:spid="_x0000_s1052" type="#_x0000_t77" style="position:absolute;margin-left:417.75pt;margin-top:12.55pt;width:54.75pt;height:38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" adj="7565,,3773" fillcolor="#5b9bd5" strokecolor="#41719c" strokeweight="1pt">
                <v:textbox>
                  <w:txbxContent>
                    <w:p w:rsidR="00E24BB4" w:rsidRPr="006A1C21" w:rsidRDefault="00E24BB4" w:rsidP="00972E36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4</w:t>
                      </w:r>
                      <w:r w:rsidRPr="006A1C21">
                        <w:rPr>
                          <w:noProof/>
                          <w:sz w:val="44"/>
                          <w:szCs w:val="44"/>
                          <w:lang w:val="en-US"/>
                        </w:rPr>
                        <w:drawing>
                          <wp:inline distT="0" distB="0" distL="0" distR="0" wp14:anchorId="00127292" wp14:editId="5EC1F2C0">
                            <wp:extent cx="255905" cy="177165"/>
                            <wp:effectExtent l="0" t="0" r="0" b="0"/>
                            <wp:docPr id="289" name="Picture 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905" cy="177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A1C21">
                        <w:rPr>
                          <w:noProof/>
                          <w:sz w:val="44"/>
                          <w:szCs w:val="44"/>
                          <w:lang w:val="en-US"/>
                        </w:rPr>
                        <w:drawing>
                          <wp:inline distT="0" distB="0" distL="0" distR="0" wp14:anchorId="518A93EE" wp14:editId="4C59F351">
                            <wp:extent cx="255905" cy="53208"/>
                            <wp:effectExtent l="0" t="0" r="0" b="4445"/>
                            <wp:docPr id="290" name="Picture 2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905" cy="532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24BB4" w:rsidRDefault="00E24BB4" w:rsidP="00972E3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4F22669" wp14:editId="08B86D6E">
                <wp:simplePos x="0" y="0"/>
                <wp:positionH relativeFrom="column">
                  <wp:posOffset>1552575</wp:posOffset>
                </wp:positionH>
                <wp:positionV relativeFrom="paragraph">
                  <wp:posOffset>135255</wp:posOffset>
                </wp:positionV>
                <wp:extent cx="2867025" cy="581025"/>
                <wp:effectExtent l="19050" t="19050" r="28575" b="28575"/>
                <wp:wrapNone/>
                <wp:docPr id="271" name="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025" cy="5810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3396E9" id="Rectangle 271" o:spid="_x0000_s1026" style="position:absolute;margin-left:122.25pt;margin-top:10.65pt;width:225.75pt;height:45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" filled="f" strokecolor="#ed7d31" strokeweight="2.25pt">
                <v:stroke joinstyle="round"/>
              </v:rect>
            </w:pict>
          </mc:Fallback>
        </mc:AlternateContent>
      </w: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64ABC00" wp14:editId="1C1B17D4">
                <wp:simplePos x="0" y="0"/>
                <wp:positionH relativeFrom="column">
                  <wp:posOffset>1466850</wp:posOffset>
                </wp:positionH>
                <wp:positionV relativeFrom="paragraph">
                  <wp:posOffset>1649730</wp:posOffset>
                </wp:positionV>
                <wp:extent cx="3095625" cy="485775"/>
                <wp:effectExtent l="19050" t="19050" r="28575" b="28575"/>
                <wp:wrapNone/>
                <wp:docPr id="272" name="Rectangl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5" cy="4857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D838A" id="Rectangle 272" o:spid="_x0000_s1026" style="position:absolute;margin-left:115.5pt;margin-top:129.9pt;width:243.75pt;height:38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" filled="f" strokecolor="#ed7d31" strokeweight="2.25pt">
                <v:stroke joinstyle="round"/>
              </v:rect>
            </w:pict>
          </mc:Fallback>
        </mc:AlternateContent>
      </w: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66DF2F6" wp14:editId="530EA421">
                <wp:simplePos x="0" y="0"/>
                <wp:positionH relativeFrom="column">
                  <wp:posOffset>5361305</wp:posOffset>
                </wp:positionH>
                <wp:positionV relativeFrom="paragraph">
                  <wp:posOffset>1678305</wp:posOffset>
                </wp:positionV>
                <wp:extent cx="695325" cy="485775"/>
                <wp:effectExtent l="19050" t="0" r="28575" b="28575"/>
                <wp:wrapNone/>
                <wp:docPr id="273" name="Left Arrow Callout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485775"/>
                        </a:xfrm>
                        <a:prstGeom prst="leftArrowCallou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24BB4" w:rsidRPr="006A1C21" w:rsidRDefault="00E24BB4" w:rsidP="00972E36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7</w:t>
                            </w:r>
                            <w:r w:rsidRPr="006A1C21">
                              <w:rPr>
                                <w:noProof/>
                                <w:sz w:val="44"/>
                                <w:szCs w:val="44"/>
                                <w:lang w:val="en-US"/>
                              </w:rPr>
                              <w:drawing>
                                <wp:inline distT="0" distB="0" distL="0" distR="0" wp14:anchorId="30C3680B" wp14:editId="537B4E47">
                                  <wp:extent cx="255905" cy="177165"/>
                                  <wp:effectExtent l="0" t="0" r="0" b="0"/>
                                  <wp:docPr id="291" name="Picture 2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905" cy="177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A1C21">
                              <w:rPr>
                                <w:noProof/>
                                <w:sz w:val="44"/>
                                <w:szCs w:val="44"/>
                                <w:lang w:val="en-US"/>
                              </w:rPr>
                              <w:drawing>
                                <wp:inline distT="0" distB="0" distL="0" distR="0" wp14:anchorId="3C76EECB" wp14:editId="39B3C09B">
                                  <wp:extent cx="255905" cy="53208"/>
                                  <wp:effectExtent l="0" t="0" r="0" b="4445"/>
                                  <wp:docPr id="292" name="Picture 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905" cy="532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24BB4" w:rsidRDefault="00E24BB4" w:rsidP="00972E3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DF2F6" id="Left Arrow Callout 273" o:spid="_x0000_s1053" type="#_x0000_t77" style="position:absolute;margin-left:422.15pt;margin-top:132.15pt;width:54.75pt;height:38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" adj="7565,,3773" fillcolor="#5b9bd5" strokecolor="#41719c" strokeweight="1pt">
                <v:textbox>
                  <w:txbxContent>
                    <w:p w:rsidR="00E24BB4" w:rsidRPr="006A1C21" w:rsidRDefault="00E24BB4" w:rsidP="00972E36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7</w:t>
                      </w:r>
                      <w:r w:rsidRPr="006A1C21">
                        <w:rPr>
                          <w:noProof/>
                          <w:sz w:val="44"/>
                          <w:szCs w:val="44"/>
                          <w:lang w:val="en-US"/>
                        </w:rPr>
                        <w:drawing>
                          <wp:inline distT="0" distB="0" distL="0" distR="0" wp14:anchorId="30C3680B" wp14:editId="537B4E47">
                            <wp:extent cx="255905" cy="177165"/>
                            <wp:effectExtent l="0" t="0" r="0" b="0"/>
                            <wp:docPr id="291" name="Picture 2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905" cy="177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A1C21">
                        <w:rPr>
                          <w:noProof/>
                          <w:sz w:val="44"/>
                          <w:szCs w:val="44"/>
                          <w:lang w:val="en-US"/>
                        </w:rPr>
                        <w:drawing>
                          <wp:inline distT="0" distB="0" distL="0" distR="0" wp14:anchorId="3C76EECB" wp14:editId="39B3C09B">
                            <wp:extent cx="255905" cy="53208"/>
                            <wp:effectExtent l="0" t="0" r="0" b="4445"/>
                            <wp:docPr id="292" name="Picture 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905" cy="532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24BB4" w:rsidRDefault="00E24BB4" w:rsidP="00972E3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3BB5AE1" wp14:editId="759A6238">
                <wp:simplePos x="0" y="0"/>
                <wp:positionH relativeFrom="column">
                  <wp:posOffset>5267325</wp:posOffset>
                </wp:positionH>
                <wp:positionV relativeFrom="paragraph">
                  <wp:posOffset>849630</wp:posOffset>
                </wp:positionV>
                <wp:extent cx="981075" cy="485775"/>
                <wp:effectExtent l="19050" t="0" r="28575" b="28575"/>
                <wp:wrapNone/>
                <wp:docPr id="274" name="Left Arrow Callout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485775"/>
                        </a:xfrm>
                        <a:prstGeom prst="leftArrowCallou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24BB4" w:rsidRPr="006A1C21" w:rsidRDefault="00E24BB4" w:rsidP="00972E36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noProof/>
                                <w:sz w:val="44"/>
                                <w:szCs w:val="44"/>
                              </w:rPr>
                              <w:t>5,6</w:t>
                            </w:r>
                            <w:r w:rsidRPr="006A1C21">
                              <w:rPr>
                                <w:noProof/>
                                <w:sz w:val="44"/>
                                <w:szCs w:val="44"/>
                                <w:lang w:val="en-US"/>
                              </w:rPr>
                              <w:drawing>
                                <wp:inline distT="0" distB="0" distL="0" distR="0" wp14:anchorId="16622BE2" wp14:editId="4F3A499A">
                                  <wp:extent cx="255905" cy="53208"/>
                                  <wp:effectExtent l="0" t="0" r="0" b="4445"/>
                                  <wp:docPr id="293" name="Picture 2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905" cy="532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24BB4" w:rsidRDefault="00E24BB4" w:rsidP="00972E3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B5AE1" id="Left Arrow Callout 274" o:spid="_x0000_s1054" type="#_x0000_t77" style="position:absolute;margin-left:414.75pt;margin-top:66.9pt;width:77.25pt;height:38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" adj="7565,,2674" fillcolor="#5b9bd5" strokecolor="#41719c" strokeweight="1pt">
                <v:textbox>
                  <w:txbxContent>
                    <w:p w:rsidR="00E24BB4" w:rsidRPr="006A1C21" w:rsidRDefault="00E24BB4" w:rsidP="00972E36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noProof/>
                          <w:sz w:val="44"/>
                          <w:szCs w:val="44"/>
                        </w:rPr>
                        <w:t>5,6</w:t>
                      </w:r>
                      <w:r w:rsidRPr="006A1C21">
                        <w:rPr>
                          <w:noProof/>
                          <w:sz w:val="44"/>
                          <w:szCs w:val="44"/>
                          <w:lang w:val="en-US"/>
                        </w:rPr>
                        <w:drawing>
                          <wp:inline distT="0" distB="0" distL="0" distR="0" wp14:anchorId="16622BE2" wp14:editId="4F3A499A">
                            <wp:extent cx="255905" cy="53208"/>
                            <wp:effectExtent l="0" t="0" r="0" b="4445"/>
                            <wp:docPr id="293" name="Picture 2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905" cy="532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24BB4" w:rsidRDefault="00E24BB4" w:rsidP="00972E3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972E36">
        <w:rPr>
          <w:rFonts w:ascii="Calibri" w:eastAsia="Calibri" w:hAnsi="Calibri"/>
          <w:sz w:val="22"/>
          <w:szCs w:val="22"/>
          <w:lang w:val="en-US"/>
        </w:rPr>
        <w:br w:type="page"/>
      </w:r>
    </w:p>
    <w:p w:rsidR="00972E36" w:rsidRPr="00750931" w:rsidRDefault="00972E36" w:rsidP="00972E36">
      <w:pPr>
        <w:widowControl/>
        <w:spacing w:after="160" w:line="259" w:lineRule="auto"/>
        <w:rPr>
          <w:rFonts w:eastAsia="Calibri"/>
          <w:sz w:val="22"/>
          <w:szCs w:val="22"/>
          <w:lang w:val="en-US"/>
        </w:rPr>
      </w:pP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795"/>
        <w:gridCol w:w="3988"/>
        <w:gridCol w:w="4234"/>
      </w:tblGrid>
      <w:tr w:rsidR="00972E36" w:rsidRPr="00750931" w:rsidTr="00972E36">
        <w:tc>
          <w:tcPr>
            <w:tcW w:w="805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STT</w:t>
            </w:r>
          </w:p>
        </w:tc>
        <w:tc>
          <w:tcPr>
            <w:tcW w:w="4140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Ràng Buộc</w:t>
            </w:r>
          </w:p>
        </w:tc>
        <w:tc>
          <w:tcPr>
            <w:tcW w:w="4405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Mô Tả</w:t>
            </w:r>
          </w:p>
        </w:tc>
      </w:tr>
      <w:tr w:rsidR="00972E36" w:rsidRPr="00750931" w:rsidTr="00972E36">
        <w:tc>
          <w:tcPr>
            <w:tcW w:w="805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1</w:t>
            </w:r>
          </w:p>
        </w:tc>
        <w:tc>
          <w:tcPr>
            <w:tcW w:w="4140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Text Box</w:t>
            </w:r>
          </w:p>
        </w:tc>
        <w:tc>
          <w:tcPr>
            <w:tcW w:w="4405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Cho người dùng nhập vào tên đăng nhậ</w:t>
            </w:r>
            <w:r w:rsidR="00E24BB4">
              <w:rPr>
                <w:rFonts w:ascii="Times New Roman" w:hAnsi="Times New Roman"/>
                <w:sz w:val="22"/>
                <w:lang w:val="en-US"/>
              </w:rPr>
              <w:t>p: Tên đăng nhập</w:t>
            </w:r>
          </w:p>
        </w:tc>
      </w:tr>
      <w:tr w:rsidR="00972E36" w:rsidRPr="00750931" w:rsidTr="00972E36">
        <w:tc>
          <w:tcPr>
            <w:tcW w:w="805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2</w:t>
            </w:r>
          </w:p>
        </w:tc>
        <w:tc>
          <w:tcPr>
            <w:tcW w:w="4140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Text Box</w:t>
            </w:r>
          </w:p>
        </w:tc>
        <w:tc>
          <w:tcPr>
            <w:tcW w:w="4405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Cho người dùng nhậ</w:t>
            </w:r>
            <w:r w:rsidR="00E24BB4">
              <w:rPr>
                <w:rFonts w:ascii="Times New Roman" w:hAnsi="Times New Roman"/>
                <w:sz w:val="22"/>
                <w:lang w:val="en-US"/>
              </w:rPr>
              <w:t>p vào Mật khẩu</w:t>
            </w:r>
          </w:p>
        </w:tc>
      </w:tr>
      <w:tr w:rsidR="00972E36" w:rsidRPr="00750931" w:rsidTr="00972E36">
        <w:tc>
          <w:tcPr>
            <w:tcW w:w="805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3</w:t>
            </w:r>
          </w:p>
        </w:tc>
        <w:tc>
          <w:tcPr>
            <w:tcW w:w="4140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 xml:space="preserve">Button Sign </w:t>
            </w:r>
            <w:proofErr w:type="gramStart"/>
            <w:r w:rsidRPr="00750931">
              <w:rPr>
                <w:rFonts w:ascii="Times New Roman" w:hAnsi="Times New Roman"/>
                <w:sz w:val="22"/>
                <w:lang w:val="en-US"/>
              </w:rPr>
              <w:t>In</w:t>
            </w:r>
            <w:proofErr w:type="gramEnd"/>
          </w:p>
        </w:tc>
        <w:tc>
          <w:tcPr>
            <w:tcW w:w="4405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 xml:space="preserve">Sau khi nhập </w:t>
            </w:r>
            <w:r w:rsidR="00E24BB4">
              <w:rPr>
                <w:rFonts w:ascii="Times New Roman" w:hAnsi="Times New Roman"/>
                <w:sz w:val="22"/>
                <w:lang w:val="en-US"/>
              </w:rPr>
              <w:t xml:space="preserve">Tên đăng nhập và Mật khẩu </w:t>
            </w:r>
            <w:r w:rsidRPr="00750931">
              <w:rPr>
                <w:rFonts w:ascii="Times New Roman" w:hAnsi="Times New Roman"/>
                <w:sz w:val="22"/>
                <w:lang w:val="en-US"/>
              </w:rPr>
              <w:t>người dùng nhấ</w:t>
            </w:r>
            <w:r w:rsidR="00E24BB4">
              <w:rPr>
                <w:rFonts w:ascii="Times New Roman" w:hAnsi="Times New Roman"/>
                <w:sz w:val="22"/>
                <w:lang w:val="en-US"/>
              </w:rPr>
              <w:t>p vào nút “</w:t>
            </w:r>
            <w:r w:rsidRPr="00750931">
              <w:rPr>
                <w:rFonts w:ascii="Times New Roman" w:hAnsi="Times New Roman"/>
                <w:sz w:val="22"/>
                <w:lang w:val="en-US"/>
              </w:rPr>
              <w:t xml:space="preserve">Sign </w:t>
            </w:r>
            <w:proofErr w:type="gramStart"/>
            <w:r w:rsidRPr="00750931">
              <w:rPr>
                <w:rFonts w:ascii="Times New Roman" w:hAnsi="Times New Roman"/>
                <w:sz w:val="22"/>
                <w:lang w:val="en-US"/>
              </w:rPr>
              <w:t>In</w:t>
            </w:r>
            <w:proofErr w:type="gramEnd"/>
            <w:r w:rsidR="00E24BB4">
              <w:rPr>
                <w:rFonts w:ascii="Times New Roman" w:hAnsi="Times New Roman"/>
                <w:sz w:val="22"/>
                <w:lang w:val="en-US"/>
              </w:rPr>
              <w:t>”</w:t>
            </w:r>
            <w:r w:rsidRPr="00750931">
              <w:rPr>
                <w:rFonts w:ascii="Times New Roman" w:hAnsi="Times New Roman"/>
                <w:sz w:val="22"/>
                <w:lang w:val="en-US"/>
              </w:rPr>
              <w:t xml:space="preserve"> để đăng nhập</w:t>
            </w:r>
          </w:p>
        </w:tc>
      </w:tr>
      <w:tr w:rsidR="00972E36" w:rsidRPr="00750931" w:rsidTr="00972E36">
        <w:tc>
          <w:tcPr>
            <w:tcW w:w="805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4</w:t>
            </w:r>
          </w:p>
        </w:tc>
        <w:tc>
          <w:tcPr>
            <w:tcW w:w="4140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Button Sign Up</w:t>
            </w:r>
          </w:p>
        </w:tc>
        <w:tc>
          <w:tcPr>
            <w:tcW w:w="4405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 xml:space="preserve">Nếu người dùng không có tài khoản thì </w:t>
            </w:r>
            <w:r w:rsidR="00E24BB4">
              <w:rPr>
                <w:rFonts w:ascii="Times New Roman" w:hAnsi="Times New Roman"/>
                <w:sz w:val="22"/>
                <w:lang w:val="en-US"/>
              </w:rPr>
              <w:t>“</w:t>
            </w:r>
            <w:r w:rsidRPr="00750931">
              <w:rPr>
                <w:rFonts w:ascii="Times New Roman" w:hAnsi="Times New Roman"/>
                <w:sz w:val="22"/>
                <w:lang w:val="en-US"/>
              </w:rPr>
              <w:t>Sign Up</w:t>
            </w:r>
            <w:r w:rsidR="00E24BB4">
              <w:rPr>
                <w:rFonts w:ascii="Times New Roman" w:hAnsi="Times New Roman"/>
                <w:sz w:val="22"/>
                <w:lang w:val="en-US"/>
              </w:rPr>
              <w:t>”</w:t>
            </w:r>
            <w:r w:rsidRPr="00750931">
              <w:rPr>
                <w:rFonts w:ascii="Times New Roman" w:hAnsi="Times New Roman"/>
                <w:sz w:val="22"/>
                <w:lang w:val="en-US"/>
              </w:rPr>
              <w:t xml:space="preserve"> để đăng ký tài khoản.</w:t>
            </w:r>
          </w:p>
        </w:tc>
      </w:tr>
      <w:tr w:rsidR="00972E36" w:rsidRPr="00750931" w:rsidTr="00972E36">
        <w:tc>
          <w:tcPr>
            <w:tcW w:w="805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5</w:t>
            </w:r>
          </w:p>
        </w:tc>
        <w:tc>
          <w:tcPr>
            <w:tcW w:w="4140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Logo Google</w:t>
            </w:r>
          </w:p>
        </w:tc>
        <w:tc>
          <w:tcPr>
            <w:tcW w:w="4405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Người dùng nhấp vào để đăng nhập bằng gmail</w:t>
            </w:r>
          </w:p>
        </w:tc>
      </w:tr>
      <w:tr w:rsidR="00972E36" w:rsidRPr="00750931" w:rsidTr="00972E36">
        <w:tc>
          <w:tcPr>
            <w:tcW w:w="805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6</w:t>
            </w:r>
          </w:p>
        </w:tc>
        <w:tc>
          <w:tcPr>
            <w:tcW w:w="4140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Logo Facebook</w:t>
            </w:r>
          </w:p>
        </w:tc>
        <w:tc>
          <w:tcPr>
            <w:tcW w:w="4405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Người dùng nhấp vào để đăng nhập bằng facebook</w:t>
            </w:r>
          </w:p>
        </w:tc>
      </w:tr>
      <w:tr w:rsidR="00972E36" w:rsidRPr="00750931" w:rsidTr="00972E36">
        <w:tc>
          <w:tcPr>
            <w:tcW w:w="805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7</w:t>
            </w:r>
          </w:p>
        </w:tc>
        <w:tc>
          <w:tcPr>
            <w:tcW w:w="4140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proofErr w:type="gramStart"/>
            <w:r w:rsidRPr="00750931">
              <w:rPr>
                <w:rFonts w:ascii="Times New Roman" w:hAnsi="Times New Roman"/>
                <w:sz w:val="22"/>
                <w:lang w:val="en-US"/>
              </w:rPr>
              <w:t>Link :</w:t>
            </w:r>
            <w:proofErr w:type="gramEnd"/>
            <w:r w:rsidRPr="00750931">
              <w:rPr>
                <w:rFonts w:ascii="Times New Roman" w:hAnsi="Times New Roman"/>
                <w:sz w:val="22"/>
                <w:lang w:val="en-US"/>
              </w:rPr>
              <w:t xml:space="preserve"> </w:t>
            </w:r>
            <w:r w:rsidRPr="00750931">
              <w:rPr>
                <w:rFonts w:ascii="Times New Roman" w:hAnsi="Times New Roman"/>
                <w:color w:val="2E74B5"/>
                <w:sz w:val="22"/>
                <w:u w:val="single"/>
                <w:lang w:val="en-US"/>
              </w:rPr>
              <w:t>Forgot your password?</w:t>
            </w:r>
          </w:p>
        </w:tc>
        <w:tc>
          <w:tcPr>
            <w:tcW w:w="4405" w:type="dxa"/>
          </w:tcPr>
          <w:p w:rsidR="00972E36" w:rsidRPr="00750931" w:rsidRDefault="00972E36" w:rsidP="00972E36">
            <w:pPr>
              <w:widowControl/>
              <w:tabs>
                <w:tab w:val="left" w:pos="759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Nhấp vào link nếu người dùng quên mật khẩu</w:t>
            </w:r>
          </w:p>
        </w:tc>
      </w:tr>
    </w:tbl>
    <w:p w:rsidR="00972E36" w:rsidRPr="00750931" w:rsidRDefault="00972E36" w:rsidP="00972E36">
      <w:pPr>
        <w:widowControl/>
        <w:tabs>
          <w:tab w:val="left" w:pos="7590"/>
        </w:tabs>
        <w:spacing w:after="160" w:line="259" w:lineRule="auto"/>
        <w:rPr>
          <w:rFonts w:eastAsia="Calibri"/>
          <w:sz w:val="22"/>
          <w:szCs w:val="22"/>
          <w:lang w:val="en-US"/>
        </w:rPr>
      </w:pPr>
    </w:p>
    <w:p w:rsidR="00972E36" w:rsidRPr="00750931" w:rsidRDefault="00E24BB4" w:rsidP="00972E36">
      <w:pPr>
        <w:pStyle w:val="Heading3"/>
        <w:rPr>
          <w:rFonts w:ascii="Times New Roman" w:hAnsi="Times New Roman"/>
          <w:lang w:val="en-US"/>
        </w:rPr>
      </w:pPr>
      <w:bookmarkStart w:id="25" w:name="_Toc464136982"/>
      <w:r>
        <w:rPr>
          <w:rFonts w:ascii="Times New Roman" w:hAnsi="Times New Roman"/>
          <w:lang w:val="en-US"/>
        </w:rPr>
        <w:t>Đăng ký:</w:t>
      </w:r>
      <w:bookmarkEnd w:id="25"/>
    </w:p>
    <w:p w:rsidR="00972E36" w:rsidRPr="00750931" w:rsidRDefault="00972E36" w:rsidP="00972E36">
      <w:pPr>
        <w:widowControl/>
        <w:spacing w:after="160" w:line="259" w:lineRule="auto"/>
        <w:rPr>
          <w:rFonts w:eastAsia="Calibri"/>
          <w:sz w:val="22"/>
          <w:szCs w:val="22"/>
          <w:lang w:val="en-US"/>
        </w:rPr>
      </w:pPr>
    </w:p>
    <w:p w:rsidR="00972E36" w:rsidRPr="00750931" w:rsidRDefault="00D6206A" w:rsidP="00972E36">
      <w:pPr>
        <w:widowControl/>
        <w:spacing w:after="160" w:line="259" w:lineRule="auto"/>
        <w:rPr>
          <w:rFonts w:eastAsia="Calibri"/>
          <w:sz w:val="22"/>
          <w:szCs w:val="22"/>
          <w:lang w:val="en-US"/>
        </w:rPr>
      </w:pPr>
      <w:r w:rsidRPr="00750931">
        <w:rPr>
          <w:rFonts w:eastAsia="Calibri"/>
          <w:noProof/>
          <w:sz w:val="22"/>
          <w:szCs w:val="22"/>
          <w:lang w:val="en-US"/>
        </w:rPr>
        <w:lastRenderedPageBreak/>
        <w:drawing>
          <wp:anchor distT="0" distB="0" distL="114300" distR="114300" simplePos="0" relativeHeight="251694080" behindDoc="1" locked="0" layoutInCell="1" allowOverlap="1" wp14:anchorId="3EB7018B" wp14:editId="0DC30D70">
            <wp:simplePos x="0" y="0"/>
            <wp:positionH relativeFrom="margin">
              <wp:posOffset>285445</wp:posOffset>
            </wp:positionH>
            <wp:positionV relativeFrom="paragraph">
              <wp:posOffset>0</wp:posOffset>
            </wp:positionV>
            <wp:extent cx="5362575" cy="8128635"/>
            <wp:effectExtent l="0" t="0" r="9525" b="5715"/>
            <wp:wrapTight wrapText="bothSides">
              <wp:wrapPolygon edited="0">
                <wp:start x="0" y="0"/>
                <wp:lineTo x="0" y="21565"/>
                <wp:lineTo x="21562" y="21565"/>
                <wp:lineTo x="21562" y="0"/>
                <wp:lineTo x="0" y="0"/>
              </wp:wrapPolygon>
            </wp:wrapTight>
            <wp:docPr id="285" name="Picture 285" descr="C:\Users\kieu khanh nguyen\Desktop\design\New folder (2)\Screenshot_20161012-215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ieu khanh nguyen\Desktop\design\New folder (2)\Screenshot_20161012-21524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812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2E36" w:rsidRPr="00750931">
        <w:rPr>
          <w:rFonts w:eastAsia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EE7304C" wp14:editId="56348656">
                <wp:simplePos x="0" y="0"/>
                <wp:positionH relativeFrom="margin">
                  <wp:posOffset>276225</wp:posOffset>
                </wp:positionH>
                <wp:positionV relativeFrom="paragraph">
                  <wp:posOffset>0</wp:posOffset>
                </wp:positionV>
                <wp:extent cx="5353050" cy="8128635"/>
                <wp:effectExtent l="0" t="0" r="19050" b="2476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3050" cy="812863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810AC8" id="Rectangle 40" o:spid="_x0000_s1026" style="position:absolute;margin-left:21.75pt;margin-top:0;width:421.5pt;height:640.0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" filled="f" strokecolor="windowText">
                <v:stroke joinstyle="round"/>
                <w10:wrap anchorx="margin"/>
              </v:rect>
            </w:pict>
          </mc:Fallback>
        </mc:AlternateContent>
      </w:r>
      <w:r w:rsidR="00972E36" w:rsidRPr="00750931">
        <w:rPr>
          <w:rFonts w:eastAsia="Calibri"/>
          <w:sz w:val="22"/>
          <w:szCs w:val="22"/>
          <w:lang w:val="en-US"/>
        </w:rPr>
        <w:br w:type="page"/>
      </w:r>
      <w:r w:rsidR="00972E36" w:rsidRPr="00750931">
        <w:rPr>
          <w:rFonts w:eastAsia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81269F5" wp14:editId="3577B83E">
                <wp:simplePos x="0" y="0"/>
                <wp:positionH relativeFrom="column">
                  <wp:posOffset>5648325</wp:posOffset>
                </wp:positionH>
                <wp:positionV relativeFrom="paragraph">
                  <wp:posOffset>5638800</wp:posOffset>
                </wp:positionV>
                <wp:extent cx="790575" cy="514350"/>
                <wp:effectExtent l="19050" t="0" r="28575" b="19050"/>
                <wp:wrapNone/>
                <wp:docPr id="39" name="Left Arrow Callou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514350"/>
                        </a:xfrm>
                        <a:prstGeom prst="leftArrowCallou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24BB4" w:rsidRPr="006A1C21" w:rsidRDefault="00E24BB4" w:rsidP="00972E36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1269F5" id="Left Arrow Callout 39" o:spid="_x0000_s1055" type="#_x0000_t77" style="position:absolute;margin-left:444.75pt;margin-top:444pt;width:62.25pt;height:40.5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" adj="7565,,3513" fillcolor="#5b9bd5" strokecolor="#41719c" strokeweight="1pt">
                <v:textbox>
                  <w:txbxContent>
                    <w:p w:rsidR="00E24BB4" w:rsidRPr="006A1C21" w:rsidRDefault="00E24BB4" w:rsidP="00972E36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972E36" w:rsidRPr="00750931">
        <w:rPr>
          <w:rFonts w:eastAsia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CE3ED00" wp14:editId="5F0807F8">
                <wp:simplePos x="0" y="0"/>
                <wp:positionH relativeFrom="margin">
                  <wp:align>center</wp:align>
                </wp:positionH>
                <wp:positionV relativeFrom="paragraph">
                  <wp:posOffset>5686425</wp:posOffset>
                </wp:positionV>
                <wp:extent cx="2867025" cy="581025"/>
                <wp:effectExtent l="19050" t="19050" r="28575" b="2857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025" cy="5810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62B69B" id="Rectangle 38" o:spid="_x0000_s1026" style="position:absolute;margin-left:0;margin-top:447.75pt;width:225.75pt;height:45.75pt;z-index:2517176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" filled="f" strokecolor="#ed7d31" strokeweight="2.25pt">
                <v:stroke joinstyle="round"/>
                <w10:wrap anchorx="margin"/>
              </v:rect>
            </w:pict>
          </mc:Fallback>
        </mc:AlternateContent>
      </w:r>
      <w:r w:rsidR="00972E36" w:rsidRPr="00750931">
        <w:rPr>
          <w:rFonts w:eastAsia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2268F4E" wp14:editId="2C5497DA">
                <wp:simplePos x="0" y="0"/>
                <wp:positionH relativeFrom="column">
                  <wp:posOffset>5629275</wp:posOffset>
                </wp:positionH>
                <wp:positionV relativeFrom="paragraph">
                  <wp:posOffset>4352925</wp:posOffset>
                </wp:positionV>
                <wp:extent cx="790575" cy="514350"/>
                <wp:effectExtent l="19050" t="0" r="28575" b="19050"/>
                <wp:wrapNone/>
                <wp:docPr id="37" name="Left Arrow Callou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514350"/>
                        </a:xfrm>
                        <a:prstGeom prst="leftArrowCallou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24BB4" w:rsidRPr="006A1C21" w:rsidRDefault="00E24BB4" w:rsidP="00972E36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268F4E" id="Left Arrow Callout 37" o:spid="_x0000_s1056" type="#_x0000_t77" style="position:absolute;margin-left:443.25pt;margin-top:342.75pt;width:62.25pt;height:40.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" adj="7565,,3513" fillcolor="#5b9bd5" strokecolor="#41719c" strokeweight="1pt">
                <v:textbox>
                  <w:txbxContent>
                    <w:p w:rsidR="00E24BB4" w:rsidRPr="006A1C21" w:rsidRDefault="00E24BB4" w:rsidP="00972E36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972E36" w:rsidRPr="00750931">
        <w:rPr>
          <w:rFonts w:eastAsia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524AFB" wp14:editId="24134F49">
                <wp:simplePos x="0" y="0"/>
                <wp:positionH relativeFrom="column">
                  <wp:posOffset>5657850</wp:posOffset>
                </wp:positionH>
                <wp:positionV relativeFrom="paragraph">
                  <wp:posOffset>3743325</wp:posOffset>
                </wp:positionV>
                <wp:extent cx="742950" cy="514350"/>
                <wp:effectExtent l="19050" t="0" r="19050" b="19050"/>
                <wp:wrapNone/>
                <wp:docPr id="36" name="Left Arrow Callo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514350"/>
                        </a:xfrm>
                        <a:prstGeom prst="leftArrowCallou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24BB4" w:rsidRPr="006A1C21" w:rsidRDefault="00E24BB4" w:rsidP="00972E36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524AFB" id="Left Arrow Callout 36" o:spid="_x0000_s1057" type="#_x0000_t77" style="position:absolute;margin-left:445.5pt;margin-top:294.75pt;width:58.5pt;height:40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" adj="7565,,3738" fillcolor="#5b9bd5" strokecolor="#41719c" strokeweight="1pt">
                <v:textbox>
                  <w:txbxContent>
                    <w:p w:rsidR="00E24BB4" w:rsidRPr="006A1C21" w:rsidRDefault="00E24BB4" w:rsidP="00972E36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72E36" w:rsidRPr="00750931">
        <w:rPr>
          <w:rFonts w:eastAsia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3D55DAB" wp14:editId="7B771ACC">
                <wp:simplePos x="0" y="0"/>
                <wp:positionH relativeFrom="column">
                  <wp:posOffset>5648325</wp:posOffset>
                </wp:positionH>
                <wp:positionV relativeFrom="paragraph">
                  <wp:posOffset>3143250</wp:posOffset>
                </wp:positionV>
                <wp:extent cx="742950" cy="514350"/>
                <wp:effectExtent l="19050" t="0" r="19050" b="19050"/>
                <wp:wrapNone/>
                <wp:docPr id="35" name="Left Arrow Callou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514350"/>
                        </a:xfrm>
                        <a:prstGeom prst="leftArrowCallou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24BB4" w:rsidRPr="006A1C21" w:rsidRDefault="00E24BB4" w:rsidP="00972E36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D55DAB" id="Left Arrow Callout 35" o:spid="_x0000_s1058" type="#_x0000_t77" style="position:absolute;margin-left:444.75pt;margin-top:247.5pt;width:58.5pt;height:40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" adj="7565,,3738" fillcolor="#5b9bd5" strokecolor="#41719c" strokeweight="1pt">
                <v:textbox>
                  <w:txbxContent>
                    <w:p w:rsidR="00E24BB4" w:rsidRPr="006A1C21" w:rsidRDefault="00E24BB4" w:rsidP="00972E36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72E36" w:rsidRPr="00750931">
        <w:rPr>
          <w:rFonts w:eastAsia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34BEE5C" wp14:editId="330408C7">
                <wp:simplePos x="0" y="0"/>
                <wp:positionH relativeFrom="column">
                  <wp:posOffset>5667375</wp:posOffset>
                </wp:positionH>
                <wp:positionV relativeFrom="paragraph">
                  <wp:posOffset>2533650</wp:posOffset>
                </wp:positionV>
                <wp:extent cx="742950" cy="514350"/>
                <wp:effectExtent l="19050" t="0" r="19050" b="19050"/>
                <wp:wrapNone/>
                <wp:docPr id="34" name="Left Arrow Callou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514350"/>
                        </a:xfrm>
                        <a:prstGeom prst="leftArrowCallou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24BB4" w:rsidRPr="006A1C21" w:rsidRDefault="00E24BB4" w:rsidP="00972E36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4BEE5C" id="Left Arrow Callout 34" o:spid="_x0000_s1059" type="#_x0000_t77" style="position:absolute;margin-left:446.25pt;margin-top:199.5pt;width:58.5pt;height:40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" adj="7565,,3738" fillcolor="#5b9bd5" strokecolor="#41719c" strokeweight="1pt">
                <v:textbox>
                  <w:txbxContent>
                    <w:p w:rsidR="00E24BB4" w:rsidRPr="006A1C21" w:rsidRDefault="00E24BB4" w:rsidP="00972E36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72E36" w:rsidRPr="00750931">
        <w:rPr>
          <w:rFonts w:eastAsia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CD18D77" wp14:editId="4E2CD988">
                <wp:simplePos x="0" y="0"/>
                <wp:positionH relativeFrom="column">
                  <wp:posOffset>5676900</wp:posOffset>
                </wp:positionH>
                <wp:positionV relativeFrom="paragraph">
                  <wp:posOffset>1838325</wp:posOffset>
                </wp:positionV>
                <wp:extent cx="742950" cy="514350"/>
                <wp:effectExtent l="19050" t="0" r="19050" b="19050"/>
                <wp:wrapNone/>
                <wp:docPr id="275" name="Left Arrow Callout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514350"/>
                        </a:xfrm>
                        <a:prstGeom prst="leftArrowCallou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24BB4" w:rsidRPr="006A1C21" w:rsidRDefault="00E24BB4" w:rsidP="00972E36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 w:rsidRPr="006A1C21">
                              <w:rPr>
                                <w:sz w:val="44"/>
                                <w:szCs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18D77" id="Left Arrow Callout 275" o:spid="_x0000_s1060" type="#_x0000_t77" style="position:absolute;margin-left:447pt;margin-top:144.75pt;width:58.5pt;height:40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" adj="7565,,3738" fillcolor="#5b9bd5" strokecolor="#41719c" strokeweight="1pt">
                <v:textbox>
                  <w:txbxContent>
                    <w:p w:rsidR="00E24BB4" w:rsidRPr="006A1C21" w:rsidRDefault="00E24BB4" w:rsidP="00972E36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 w:rsidRPr="006A1C21">
                        <w:rPr>
                          <w:sz w:val="44"/>
                          <w:szCs w:val="4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72E36" w:rsidRPr="00750931">
        <w:rPr>
          <w:rFonts w:eastAsia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9A2254D" wp14:editId="4C7DCE38">
                <wp:simplePos x="0" y="0"/>
                <wp:positionH relativeFrom="column">
                  <wp:posOffset>2457450</wp:posOffset>
                </wp:positionH>
                <wp:positionV relativeFrom="paragraph">
                  <wp:posOffset>4391025</wp:posOffset>
                </wp:positionV>
                <wp:extent cx="2867025" cy="581025"/>
                <wp:effectExtent l="19050" t="19050" r="28575" b="28575"/>
                <wp:wrapNone/>
                <wp:docPr id="276" name="Rectangl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025" cy="5810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0EB4F9" id="Rectangle 276" o:spid="_x0000_s1026" style="position:absolute;margin-left:193.5pt;margin-top:345.75pt;width:225.75pt;height:45.7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" filled="f" strokecolor="#ed7d31" strokeweight="2.25pt">
                <v:stroke joinstyle="round"/>
              </v:rect>
            </w:pict>
          </mc:Fallback>
        </mc:AlternateContent>
      </w:r>
      <w:r w:rsidR="00972E36" w:rsidRPr="00750931">
        <w:rPr>
          <w:rFonts w:eastAsia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15D0C9E" wp14:editId="39B9CDCF">
                <wp:simplePos x="0" y="0"/>
                <wp:positionH relativeFrom="column">
                  <wp:posOffset>2466975</wp:posOffset>
                </wp:positionH>
                <wp:positionV relativeFrom="paragraph">
                  <wp:posOffset>3733800</wp:posOffset>
                </wp:positionV>
                <wp:extent cx="2867025" cy="581025"/>
                <wp:effectExtent l="19050" t="19050" r="28575" b="28575"/>
                <wp:wrapNone/>
                <wp:docPr id="277" name="Rectangl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025" cy="5810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BC1B0E" id="Rectangle 277" o:spid="_x0000_s1026" style="position:absolute;margin-left:194.25pt;margin-top:294pt;width:225.75pt;height:45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" filled="f" strokecolor="#ed7d31" strokeweight="2.25pt">
                <v:stroke joinstyle="round"/>
              </v:rect>
            </w:pict>
          </mc:Fallback>
        </mc:AlternateContent>
      </w:r>
      <w:r w:rsidR="00972E36" w:rsidRPr="00750931">
        <w:rPr>
          <w:rFonts w:eastAsia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81951D2" wp14:editId="6E64B409">
                <wp:simplePos x="0" y="0"/>
                <wp:positionH relativeFrom="column">
                  <wp:posOffset>2438400</wp:posOffset>
                </wp:positionH>
                <wp:positionV relativeFrom="paragraph">
                  <wp:posOffset>3152776</wp:posOffset>
                </wp:positionV>
                <wp:extent cx="2867025" cy="533400"/>
                <wp:effectExtent l="19050" t="19050" r="28575" b="19050"/>
                <wp:wrapNone/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025" cy="5334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91D13E" id="Rectangle 278" o:spid="_x0000_s1026" style="position:absolute;margin-left:192pt;margin-top:248.25pt;width:225.75pt;height:42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" filled="f" strokecolor="#ed7d31" strokeweight="2.25pt">
                <v:stroke joinstyle="round"/>
              </v:rect>
            </w:pict>
          </mc:Fallback>
        </mc:AlternateContent>
      </w:r>
      <w:r w:rsidR="00972E36" w:rsidRPr="00750931">
        <w:rPr>
          <w:rFonts w:eastAsia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BB9CD" wp14:editId="61F3C31D">
                <wp:simplePos x="0" y="0"/>
                <wp:positionH relativeFrom="column">
                  <wp:posOffset>2428875</wp:posOffset>
                </wp:positionH>
                <wp:positionV relativeFrom="paragraph">
                  <wp:posOffset>2495550</wp:posOffset>
                </wp:positionV>
                <wp:extent cx="2867025" cy="581025"/>
                <wp:effectExtent l="19050" t="19050" r="28575" b="28575"/>
                <wp:wrapNone/>
                <wp:docPr id="279" name="Rectangle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025" cy="5810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73BD82" id="Rectangle 279" o:spid="_x0000_s1026" style="position:absolute;margin-left:191.25pt;margin-top:196.5pt;width:225.75pt;height:45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" filled="f" strokecolor="#ed7d31" strokeweight="2.25pt">
                <v:stroke joinstyle="round"/>
              </v:rect>
            </w:pict>
          </mc:Fallback>
        </mc:AlternateContent>
      </w:r>
      <w:r w:rsidR="00972E36" w:rsidRPr="00750931">
        <w:rPr>
          <w:rFonts w:eastAsia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F9120FA" wp14:editId="5DAAF0CF">
                <wp:simplePos x="0" y="0"/>
                <wp:positionH relativeFrom="column">
                  <wp:posOffset>2428875</wp:posOffset>
                </wp:positionH>
                <wp:positionV relativeFrom="paragraph">
                  <wp:posOffset>1822450</wp:posOffset>
                </wp:positionV>
                <wp:extent cx="2867025" cy="581025"/>
                <wp:effectExtent l="19050" t="19050" r="28575" b="28575"/>
                <wp:wrapNone/>
                <wp:docPr id="280" name="Rectangl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025" cy="5810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3CAF6D" id="Rectangle 280" o:spid="_x0000_s1026" style="position:absolute;margin-left:191.25pt;margin-top:143.5pt;width:225.75pt;height:45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" filled="f" strokecolor="#ed7d31" strokeweight="2.25pt">
                <v:stroke joinstyle="round"/>
              </v:rect>
            </w:pict>
          </mc:Fallback>
        </mc:AlternateConten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795"/>
        <w:gridCol w:w="2782"/>
        <w:gridCol w:w="5440"/>
      </w:tblGrid>
      <w:tr w:rsidR="00972E36" w:rsidRPr="00750931" w:rsidTr="00972E36">
        <w:tc>
          <w:tcPr>
            <w:tcW w:w="805" w:type="dxa"/>
          </w:tcPr>
          <w:p w:rsidR="00972E36" w:rsidRPr="00750931" w:rsidRDefault="00972E36" w:rsidP="00972E36">
            <w:pPr>
              <w:widowControl/>
              <w:tabs>
                <w:tab w:val="left" w:pos="396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lastRenderedPageBreak/>
              <w:t>STT</w:t>
            </w:r>
          </w:p>
        </w:tc>
        <w:tc>
          <w:tcPr>
            <w:tcW w:w="2880" w:type="dxa"/>
          </w:tcPr>
          <w:p w:rsidR="00972E36" w:rsidRPr="00750931" w:rsidRDefault="00972E36" w:rsidP="00972E36">
            <w:pPr>
              <w:widowControl/>
              <w:tabs>
                <w:tab w:val="left" w:pos="396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Ràng buộc</w:t>
            </w:r>
          </w:p>
        </w:tc>
        <w:tc>
          <w:tcPr>
            <w:tcW w:w="5665" w:type="dxa"/>
          </w:tcPr>
          <w:p w:rsidR="00972E36" w:rsidRPr="00750931" w:rsidRDefault="00972E36" w:rsidP="00972E36">
            <w:pPr>
              <w:widowControl/>
              <w:tabs>
                <w:tab w:val="left" w:pos="396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Mô tả</w:t>
            </w:r>
          </w:p>
        </w:tc>
      </w:tr>
      <w:tr w:rsidR="00972E36" w:rsidRPr="00750931" w:rsidTr="00972E36">
        <w:tc>
          <w:tcPr>
            <w:tcW w:w="805" w:type="dxa"/>
          </w:tcPr>
          <w:p w:rsidR="00972E36" w:rsidRPr="00750931" w:rsidRDefault="00972E36" w:rsidP="00972E36">
            <w:pPr>
              <w:widowControl/>
              <w:tabs>
                <w:tab w:val="left" w:pos="396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1</w:t>
            </w:r>
          </w:p>
        </w:tc>
        <w:tc>
          <w:tcPr>
            <w:tcW w:w="2880" w:type="dxa"/>
          </w:tcPr>
          <w:p w:rsidR="00972E36" w:rsidRPr="00750931" w:rsidRDefault="00972E36" w:rsidP="00972E36">
            <w:pPr>
              <w:widowControl/>
              <w:tabs>
                <w:tab w:val="left" w:pos="396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 xml:space="preserve">Textbox </w:t>
            </w:r>
          </w:p>
        </w:tc>
        <w:tc>
          <w:tcPr>
            <w:tcW w:w="5665" w:type="dxa"/>
          </w:tcPr>
          <w:p w:rsidR="00972E36" w:rsidRPr="00750931" w:rsidRDefault="00972E36" w:rsidP="00972E36">
            <w:pPr>
              <w:widowControl/>
              <w:tabs>
                <w:tab w:val="left" w:pos="396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Người dùng điền đầy đủ họ tên vào Textbox</w:t>
            </w:r>
          </w:p>
        </w:tc>
      </w:tr>
      <w:tr w:rsidR="00972E36" w:rsidRPr="00750931" w:rsidTr="00972E36">
        <w:tc>
          <w:tcPr>
            <w:tcW w:w="805" w:type="dxa"/>
          </w:tcPr>
          <w:p w:rsidR="00972E36" w:rsidRPr="00750931" w:rsidRDefault="00972E36" w:rsidP="00972E36">
            <w:pPr>
              <w:widowControl/>
              <w:tabs>
                <w:tab w:val="left" w:pos="396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2</w:t>
            </w:r>
          </w:p>
        </w:tc>
        <w:tc>
          <w:tcPr>
            <w:tcW w:w="2880" w:type="dxa"/>
          </w:tcPr>
          <w:p w:rsidR="00972E36" w:rsidRPr="00750931" w:rsidRDefault="00972E36" w:rsidP="00972E36">
            <w:pPr>
              <w:widowControl/>
              <w:tabs>
                <w:tab w:val="left" w:pos="396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 xml:space="preserve">Textbox </w:t>
            </w:r>
          </w:p>
        </w:tc>
        <w:tc>
          <w:tcPr>
            <w:tcW w:w="5665" w:type="dxa"/>
          </w:tcPr>
          <w:p w:rsidR="00972E36" w:rsidRPr="00750931" w:rsidRDefault="00972E36" w:rsidP="00972E36">
            <w:pPr>
              <w:widowControl/>
              <w:tabs>
                <w:tab w:val="left" w:pos="396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Người dùng điền email chính xác của mình vào Textbox</w:t>
            </w:r>
          </w:p>
        </w:tc>
      </w:tr>
      <w:tr w:rsidR="00972E36" w:rsidRPr="00750931" w:rsidTr="00972E36">
        <w:tc>
          <w:tcPr>
            <w:tcW w:w="805" w:type="dxa"/>
          </w:tcPr>
          <w:p w:rsidR="00972E36" w:rsidRPr="00750931" w:rsidRDefault="00972E36" w:rsidP="00972E36">
            <w:pPr>
              <w:widowControl/>
              <w:tabs>
                <w:tab w:val="left" w:pos="396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3</w:t>
            </w:r>
          </w:p>
        </w:tc>
        <w:tc>
          <w:tcPr>
            <w:tcW w:w="2880" w:type="dxa"/>
          </w:tcPr>
          <w:p w:rsidR="00972E36" w:rsidRPr="00750931" w:rsidRDefault="00972E36" w:rsidP="00972E36">
            <w:pPr>
              <w:widowControl/>
              <w:tabs>
                <w:tab w:val="left" w:pos="396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 xml:space="preserve">Textbox </w:t>
            </w:r>
          </w:p>
        </w:tc>
        <w:tc>
          <w:tcPr>
            <w:tcW w:w="5665" w:type="dxa"/>
          </w:tcPr>
          <w:p w:rsidR="00972E36" w:rsidRPr="00750931" w:rsidRDefault="00972E36" w:rsidP="00972E36">
            <w:pPr>
              <w:widowControl/>
              <w:tabs>
                <w:tab w:val="left" w:pos="396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Điền vào Textbox tên đăng nhập</w:t>
            </w:r>
          </w:p>
        </w:tc>
      </w:tr>
      <w:tr w:rsidR="00972E36" w:rsidRPr="00750931" w:rsidTr="00972E36">
        <w:tc>
          <w:tcPr>
            <w:tcW w:w="805" w:type="dxa"/>
          </w:tcPr>
          <w:p w:rsidR="00972E36" w:rsidRPr="00750931" w:rsidRDefault="00972E36" w:rsidP="00972E36">
            <w:pPr>
              <w:widowControl/>
              <w:tabs>
                <w:tab w:val="left" w:pos="396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4</w:t>
            </w:r>
          </w:p>
        </w:tc>
        <w:tc>
          <w:tcPr>
            <w:tcW w:w="2880" w:type="dxa"/>
          </w:tcPr>
          <w:p w:rsidR="00972E36" w:rsidRPr="00750931" w:rsidRDefault="00972E36" w:rsidP="00972E36">
            <w:pPr>
              <w:widowControl/>
              <w:tabs>
                <w:tab w:val="left" w:pos="396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 xml:space="preserve">Textbox </w:t>
            </w:r>
          </w:p>
        </w:tc>
        <w:tc>
          <w:tcPr>
            <w:tcW w:w="5665" w:type="dxa"/>
          </w:tcPr>
          <w:p w:rsidR="00972E36" w:rsidRPr="00750931" w:rsidRDefault="00972E36" w:rsidP="00972E36">
            <w:pPr>
              <w:widowControl/>
              <w:tabs>
                <w:tab w:val="left" w:pos="396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 xml:space="preserve">Người dùng nhập vào </w:t>
            </w:r>
            <w:r w:rsidR="00E24BB4">
              <w:rPr>
                <w:rFonts w:ascii="Times New Roman" w:hAnsi="Times New Roman"/>
                <w:sz w:val="22"/>
                <w:lang w:val="en-US"/>
              </w:rPr>
              <w:t>“</w:t>
            </w:r>
            <w:r w:rsidRPr="00750931">
              <w:rPr>
                <w:rFonts w:ascii="Times New Roman" w:hAnsi="Times New Roman"/>
                <w:sz w:val="22"/>
                <w:lang w:val="en-US"/>
              </w:rPr>
              <w:t>password</w:t>
            </w:r>
            <w:r w:rsidR="00E24BB4">
              <w:rPr>
                <w:rFonts w:ascii="Times New Roman" w:hAnsi="Times New Roman"/>
                <w:sz w:val="22"/>
                <w:lang w:val="en-US"/>
              </w:rPr>
              <w:t>”</w:t>
            </w:r>
            <w:r w:rsidRPr="00750931">
              <w:rPr>
                <w:rFonts w:ascii="Times New Roman" w:hAnsi="Times New Roman"/>
                <w:sz w:val="22"/>
                <w:lang w:val="en-US"/>
              </w:rPr>
              <w:t xml:space="preserve"> dùng cho tên đặng nhập của mình</w:t>
            </w:r>
          </w:p>
        </w:tc>
      </w:tr>
      <w:tr w:rsidR="00972E36" w:rsidRPr="00750931" w:rsidTr="00972E36">
        <w:tc>
          <w:tcPr>
            <w:tcW w:w="805" w:type="dxa"/>
          </w:tcPr>
          <w:p w:rsidR="00972E36" w:rsidRPr="00750931" w:rsidRDefault="00972E36" w:rsidP="00972E36">
            <w:pPr>
              <w:widowControl/>
              <w:tabs>
                <w:tab w:val="left" w:pos="396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5</w:t>
            </w:r>
          </w:p>
        </w:tc>
        <w:tc>
          <w:tcPr>
            <w:tcW w:w="2880" w:type="dxa"/>
          </w:tcPr>
          <w:p w:rsidR="00972E36" w:rsidRPr="00750931" w:rsidRDefault="00972E36" w:rsidP="00972E36">
            <w:pPr>
              <w:widowControl/>
              <w:tabs>
                <w:tab w:val="left" w:pos="396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 xml:space="preserve">Textbox </w:t>
            </w:r>
          </w:p>
        </w:tc>
        <w:tc>
          <w:tcPr>
            <w:tcW w:w="5665" w:type="dxa"/>
          </w:tcPr>
          <w:p w:rsidR="00972E36" w:rsidRPr="00750931" w:rsidRDefault="00972E36" w:rsidP="00972E36">
            <w:pPr>
              <w:widowControl/>
              <w:tabs>
                <w:tab w:val="left" w:pos="396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Nhập lạ</w:t>
            </w:r>
            <w:r w:rsidR="00E24BB4">
              <w:rPr>
                <w:rFonts w:ascii="Times New Roman" w:hAnsi="Times New Roman"/>
                <w:sz w:val="22"/>
                <w:lang w:val="en-US"/>
              </w:rPr>
              <w:t>i mật khẩu</w:t>
            </w:r>
            <w:r w:rsidRPr="00750931">
              <w:rPr>
                <w:rFonts w:ascii="Times New Roman" w:hAnsi="Times New Roman"/>
                <w:sz w:val="22"/>
                <w:lang w:val="en-US"/>
              </w:rPr>
              <w:t xml:space="preserve"> ở trên thêm một lần nữa</w:t>
            </w:r>
          </w:p>
        </w:tc>
      </w:tr>
      <w:tr w:rsidR="00972E36" w:rsidRPr="00750931" w:rsidTr="00972E36">
        <w:tc>
          <w:tcPr>
            <w:tcW w:w="805" w:type="dxa"/>
          </w:tcPr>
          <w:p w:rsidR="00972E36" w:rsidRPr="00750931" w:rsidRDefault="00972E36" w:rsidP="00972E36">
            <w:pPr>
              <w:widowControl/>
              <w:tabs>
                <w:tab w:val="left" w:pos="396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6</w:t>
            </w:r>
          </w:p>
        </w:tc>
        <w:tc>
          <w:tcPr>
            <w:tcW w:w="2880" w:type="dxa"/>
          </w:tcPr>
          <w:p w:rsidR="00972E36" w:rsidRPr="00750931" w:rsidRDefault="00972E36" w:rsidP="00972E36">
            <w:pPr>
              <w:widowControl/>
              <w:tabs>
                <w:tab w:val="left" w:pos="396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 xml:space="preserve">Button </w:t>
            </w:r>
          </w:p>
        </w:tc>
        <w:tc>
          <w:tcPr>
            <w:tcW w:w="5665" w:type="dxa"/>
          </w:tcPr>
          <w:p w:rsidR="00972E36" w:rsidRPr="00750931" w:rsidRDefault="00972E36" w:rsidP="00972E36">
            <w:pPr>
              <w:widowControl/>
              <w:tabs>
                <w:tab w:val="left" w:pos="396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Sau khi điền đầy đủ thông tin, nhười dùng nhấ</w:t>
            </w:r>
            <w:r w:rsidR="00E24BB4">
              <w:rPr>
                <w:rFonts w:ascii="Times New Roman" w:hAnsi="Times New Roman"/>
                <w:sz w:val="22"/>
                <w:lang w:val="en-US"/>
              </w:rPr>
              <w:t>p vào</w:t>
            </w:r>
            <w:r w:rsidRPr="00750931">
              <w:rPr>
                <w:rFonts w:ascii="Times New Roman" w:hAnsi="Times New Roman"/>
                <w:sz w:val="22"/>
                <w:lang w:val="en-US"/>
              </w:rPr>
              <w:t xml:space="preserve"> để đăng ký.</w:t>
            </w:r>
          </w:p>
        </w:tc>
      </w:tr>
    </w:tbl>
    <w:p w:rsidR="00972E36" w:rsidRPr="00750931" w:rsidRDefault="00972E36" w:rsidP="00972E36">
      <w:pPr>
        <w:widowControl/>
        <w:tabs>
          <w:tab w:val="left" w:pos="3960"/>
        </w:tabs>
        <w:spacing w:after="160" w:line="259" w:lineRule="auto"/>
        <w:rPr>
          <w:rFonts w:eastAsia="Calibri"/>
          <w:sz w:val="22"/>
          <w:szCs w:val="22"/>
          <w:lang w:val="en-US"/>
        </w:rPr>
      </w:pPr>
    </w:p>
    <w:p w:rsidR="00972E36" w:rsidRPr="00750931" w:rsidRDefault="00B37C55" w:rsidP="00972E36">
      <w:pPr>
        <w:pStyle w:val="Heading3"/>
        <w:rPr>
          <w:rFonts w:ascii="Times New Roman" w:hAnsi="Times New Roman"/>
          <w:lang w:val="en-US"/>
        </w:rPr>
      </w:pPr>
      <w:bookmarkStart w:id="26" w:name="_Toc464136983"/>
      <w:r>
        <w:rPr>
          <w:rFonts w:ascii="Times New Roman" w:hAnsi="Times New Roman"/>
          <w:lang w:val="en-US"/>
        </w:rPr>
        <w:t>Lấy lại mật khẩu</w:t>
      </w:r>
      <w:bookmarkEnd w:id="26"/>
      <w:r w:rsidR="00972E36" w:rsidRPr="00750931">
        <w:rPr>
          <w:rFonts w:ascii="Times New Roman" w:hAnsi="Times New Roman"/>
          <w:lang w:val="en-US"/>
        </w:rPr>
        <w:br w:type="page"/>
      </w:r>
    </w:p>
    <w:p w:rsidR="00972E36" w:rsidRPr="00750931" w:rsidRDefault="00D6206A" w:rsidP="00972E36">
      <w:pPr>
        <w:widowControl/>
        <w:tabs>
          <w:tab w:val="left" w:pos="3960"/>
        </w:tabs>
        <w:spacing w:after="160" w:line="259" w:lineRule="auto"/>
        <w:rPr>
          <w:rFonts w:eastAsia="Calibri"/>
          <w:sz w:val="22"/>
          <w:szCs w:val="22"/>
          <w:lang w:val="en-US"/>
        </w:rPr>
      </w:pPr>
      <w:r w:rsidRPr="00750931">
        <w:rPr>
          <w:rFonts w:eastAsia="Calibri"/>
          <w:noProof/>
          <w:sz w:val="22"/>
          <w:szCs w:val="22"/>
          <w:lang w:val="en-US"/>
        </w:rPr>
        <w:lastRenderedPageBreak/>
        <w:drawing>
          <wp:anchor distT="0" distB="0" distL="114300" distR="114300" simplePos="0" relativeHeight="251905023" behindDoc="1" locked="0" layoutInCell="1" allowOverlap="1" wp14:anchorId="01E514D0" wp14:editId="4C5C1A59">
            <wp:simplePos x="0" y="0"/>
            <wp:positionH relativeFrom="margin">
              <wp:posOffset>499085</wp:posOffset>
            </wp:positionH>
            <wp:positionV relativeFrom="paragraph">
              <wp:posOffset>227127</wp:posOffset>
            </wp:positionV>
            <wp:extent cx="4828540" cy="7165340"/>
            <wp:effectExtent l="0" t="0" r="0" b="0"/>
            <wp:wrapNone/>
            <wp:docPr id="286" name="Picture 286" descr="C:\Users\kieu khanh nguyen\Desktop\Desktop\Screenshot_20161012-2317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ieu khanh nguyen\Desktop\Desktop\Screenshot_20161012-23175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716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0931" w:rsidRPr="00750931">
        <w:rPr>
          <w:rFonts w:eastAsia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46B9750" wp14:editId="2E988D6A">
                <wp:simplePos x="0" y="0"/>
                <wp:positionH relativeFrom="margin">
                  <wp:posOffset>508635</wp:posOffset>
                </wp:positionH>
                <wp:positionV relativeFrom="paragraph">
                  <wp:posOffset>221615</wp:posOffset>
                </wp:positionV>
                <wp:extent cx="4838700" cy="8058150"/>
                <wp:effectExtent l="0" t="0" r="1905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0" cy="80581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E9C00" id="Rectangle 41" o:spid="_x0000_s1026" style="position:absolute;margin-left:40.05pt;margin-top:17.45pt;width:381pt;height:634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" filled="f" strokecolor="windowText">
                <v:stroke joinstyle="round"/>
                <w10:wrap anchorx="margin"/>
              </v:rect>
            </w:pict>
          </mc:Fallback>
        </mc:AlternateContent>
      </w:r>
    </w:p>
    <w:p w:rsidR="00972E36" w:rsidRPr="00750931" w:rsidRDefault="00972E36" w:rsidP="00972E36">
      <w:pPr>
        <w:widowControl/>
        <w:spacing w:after="160" w:line="259" w:lineRule="auto"/>
        <w:rPr>
          <w:rFonts w:eastAsia="Calibri"/>
          <w:sz w:val="22"/>
          <w:szCs w:val="22"/>
          <w:lang w:val="en-US"/>
        </w:rPr>
      </w:pPr>
    </w:p>
    <w:p w:rsidR="00972E36" w:rsidRPr="00750931" w:rsidRDefault="00972E36" w:rsidP="00972E36">
      <w:pPr>
        <w:widowControl/>
        <w:spacing w:after="160" w:line="259" w:lineRule="auto"/>
        <w:rPr>
          <w:rFonts w:eastAsia="Calibri"/>
          <w:sz w:val="22"/>
          <w:szCs w:val="22"/>
          <w:lang w:val="en-US"/>
        </w:rPr>
      </w:pPr>
    </w:p>
    <w:p w:rsidR="00972E36" w:rsidRPr="00750931" w:rsidRDefault="00972E36" w:rsidP="00972E36">
      <w:pPr>
        <w:widowControl/>
        <w:spacing w:after="160" w:line="259" w:lineRule="auto"/>
        <w:rPr>
          <w:rFonts w:eastAsia="Calibri"/>
          <w:sz w:val="22"/>
          <w:szCs w:val="22"/>
          <w:lang w:val="en-US"/>
        </w:rPr>
      </w:pPr>
    </w:p>
    <w:p w:rsidR="00972E36" w:rsidRPr="00750931" w:rsidRDefault="00972E36" w:rsidP="00972E36">
      <w:pPr>
        <w:widowControl/>
        <w:spacing w:after="160" w:line="259" w:lineRule="auto"/>
        <w:rPr>
          <w:rFonts w:eastAsia="Calibri"/>
          <w:sz w:val="22"/>
          <w:szCs w:val="22"/>
          <w:lang w:val="en-US"/>
        </w:rPr>
      </w:pPr>
    </w:p>
    <w:p w:rsidR="00972E36" w:rsidRPr="00750931" w:rsidRDefault="00972E36" w:rsidP="00972E36">
      <w:pPr>
        <w:widowControl/>
        <w:spacing w:after="160" w:line="259" w:lineRule="auto"/>
        <w:rPr>
          <w:rFonts w:eastAsia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D6206A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D75DB93" wp14:editId="1D75557F">
                <wp:simplePos x="0" y="0"/>
                <wp:positionH relativeFrom="column">
                  <wp:posOffset>1596390</wp:posOffset>
                </wp:positionH>
                <wp:positionV relativeFrom="paragraph">
                  <wp:posOffset>1558290</wp:posOffset>
                </wp:positionV>
                <wp:extent cx="2809875" cy="790575"/>
                <wp:effectExtent l="19050" t="19050" r="28575" b="2857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7905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92E18" id="Rectangle 45" o:spid="_x0000_s1026" style="position:absolute;margin-left:125.7pt;margin-top:122.7pt;width:221.25pt;height:62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" filled="f" strokecolor="#ed7d31" strokeweight="2.25pt">
                <v:stroke joinstyle="round"/>
              </v:rect>
            </w:pict>
          </mc:Fallback>
        </mc:AlternateContent>
      </w: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95D9A5E" wp14:editId="56F7C896">
                <wp:simplePos x="0" y="0"/>
                <wp:positionH relativeFrom="column">
                  <wp:posOffset>5511165</wp:posOffset>
                </wp:positionH>
                <wp:positionV relativeFrom="paragraph">
                  <wp:posOffset>1682115</wp:posOffset>
                </wp:positionV>
                <wp:extent cx="828675" cy="523875"/>
                <wp:effectExtent l="19050" t="0" r="28575" b="28575"/>
                <wp:wrapNone/>
                <wp:docPr id="283" name="Left Arrow Callout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23875"/>
                        </a:xfrm>
                        <a:prstGeom prst="leftArrowCallou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24BB4" w:rsidRPr="00370B0D" w:rsidRDefault="00E24BB4" w:rsidP="00972E36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D9A5E" id="Left Arrow Callout 283" o:spid="_x0000_s1061" type="#_x0000_t77" style="position:absolute;margin-left:433.95pt;margin-top:132.45pt;width:65.25pt;height:41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" adj="7565,,3414" fillcolor="#5b9bd5" strokecolor="#41719c" strokeweight="1pt">
                <v:textbox>
                  <w:txbxContent>
                    <w:p w:rsidR="00E24BB4" w:rsidRPr="00370B0D" w:rsidRDefault="00E24BB4" w:rsidP="00972E36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AD7046C" wp14:editId="25D18C96">
                <wp:simplePos x="0" y="0"/>
                <wp:positionH relativeFrom="column">
                  <wp:posOffset>967740</wp:posOffset>
                </wp:positionH>
                <wp:positionV relativeFrom="paragraph">
                  <wp:posOffset>253365</wp:posOffset>
                </wp:positionV>
                <wp:extent cx="4057650" cy="952500"/>
                <wp:effectExtent l="19050" t="19050" r="19050" b="19050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0" cy="9525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96C986" id="Rectangle 281" o:spid="_x0000_s1026" style="position:absolute;margin-left:76.2pt;margin-top:19.95pt;width:319.5pt;height: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" filled="f" strokecolor="#ed7d31" strokeweight="2.25pt">
                <v:stroke joinstyle="round"/>
              </v:rect>
            </w:pict>
          </mc:Fallback>
        </mc:AlternateContent>
      </w: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30B18F3" wp14:editId="0BC926E7">
                <wp:simplePos x="0" y="0"/>
                <wp:positionH relativeFrom="column">
                  <wp:posOffset>5434965</wp:posOffset>
                </wp:positionH>
                <wp:positionV relativeFrom="paragraph">
                  <wp:posOffset>396240</wp:posOffset>
                </wp:positionV>
                <wp:extent cx="828675" cy="523875"/>
                <wp:effectExtent l="19050" t="0" r="28575" b="28575"/>
                <wp:wrapNone/>
                <wp:docPr id="282" name="Left Arrow Callout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23875"/>
                        </a:xfrm>
                        <a:prstGeom prst="leftArrowCallou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24BB4" w:rsidRPr="00370B0D" w:rsidRDefault="00E24BB4" w:rsidP="00972E36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 w:rsidRPr="00370B0D">
                              <w:rPr>
                                <w:sz w:val="44"/>
                                <w:szCs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B18F3" id="Left Arrow Callout 282" o:spid="_x0000_s1062" type="#_x0000_t77" style="position:absolute;margin-left:427.95pt;margin-top:31.2pt;width:65.25pt;height:41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" adj="7565,,3414" fillcolor="#5b9bd5" strokecolor="#41719c" strokeweight="1pt">
                <v:textbox>
                  <w:txbxContent>
                    <w:p w:rsidR="00E24BB4" w:rsidRPr="00370B0D" w:rsidRDefault="00E24BB4" w:rsidP="00972E36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 w:rsidRPr="00370B0D">
                        <w:rPr>
                          <w:sz w:val="44"/>
                          <w:szCs w:val="4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  <w:r w:rsidRPr="00972E36">
        <w:rPr>
          <w:rFonts w:ascii="Calibri" w:eastAsia="Calibri" w:hAnsi="Calibri"/>
          <w:sz w:val="22"/>
          <w:szCs w:val="22"/>
          <w:lang w:val="en-US"/>
        </w:rPr>
        <w:br w:type="page"/>
      </w:r>
    </w:p>
    <w:p w:rsidR="00972E36" w:rsidRPr="00750931" w:rsidRDefault="00972E36" w:rsidP="00972E36">
      <w:pPr>
        <w:widowControl/>
        <w:spacing w:after="160" w:line="259" w:lineRule="auto"/>
        <w:rPr>
          <w:rFonts w:eastAsia="Calibri"/>
          <w:sz w:val="22"/>
          <w:szCs w:val="22"/>
          <w:lang w:val="en-US"/>
        </w:rPr>
      </w:pP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881"/>
        <w:gridCol w:w="3813"/>
        <w:gridCol w:w="4323"/>
      </w:tblGrid>
      <w:tr w:rsidR="00972E36" w:rsidRPr="00750931" w:rsidTr="00972E36">
        <w:tc>
          <w:tcPr>
            <w:tcW w:w="895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STT</w:t>
            </w:r>
          </w:p>
        </w:tc>
        <w:tc>
          <w:tcPr>
            <w:tcW w:w="3960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Ràng buộc</w:t>
            </w:r>
          </w:p>
        </w:tc>
        <w:tc>
          <w:tcPr>
            <w:tcW w:w="4495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Mô tả</w:t>
            </w:r>
          </w:p>
        </w:tc>
      </w:tr>
      <w:tr w:rsidR="00972E36" w:rsidRPr="00750931" w:rsidTr="00972E36">
        <w:tc>
          <w:tcPr>
            <w:tcW w:w="895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1</w:t>
            </w:r>
          </w:p>
        </w:tc>
        <w:tc>
          <w:tcPr>
            <w:tcW w:w="3960" w:type="dxa"/>
          </w:tcPr>
          <w:p w:rsidR="00972E36" w:rsidRPr="00750931" w:rsidRDefault="00972E36" w:rsidP="00972E36">
            <w:pPr>
              <w:widowControl/>
              <w:tabs>
                <w:tab w:val="left" w:pos="1860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 xml:space="preserve">Text box </w:t>
            </w:r>
          </w:p>
        </w:tc>
        <w:tc>
          <w:tcPr>
            <w:tcW w:w="4495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Nhập vào email mà người dùng đã sử dụng để đăng ký tài khoản.</w:t>
            </w:r>
          </w:p>
        </w:tc>
      </w:tr>
      <w:tr w:rsidR="00972E36" w:rsidRPr="00750931" w:rsidTr="00972E36">
        <w:tc>
          <w:tcPr>
            <w:tcW w:w="895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2</w:t>
            </w:r>
          </w:p>
        </w:tc>
        <w:tc>
          <w:tcPr>
            <w:tcW w:w="3960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Button</w:t>
            </w:r>
          </w:p>
        </w:tc>
        <w:tc>
          <w:tcPr>
            <w:tcW w:w="4495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 w:val="22"/>
                <w:lang w:val="en-US"/>
              </w:rPr>
            </w:pPr>
            <w:r w:rsidRPr="00750931">
              <w:rPr>
                <w:rFonts w:ascii="Times New Roman" w:hAnsi="Times New Roman"/>
                <w:sz w:val="22"/>
                <w:lang w:val="en-US"/>
              </w:rPr>
              <w:t>Nhấ</w:t>
            </w:r>
            <w:r w:rsidR="00B37C55">
              <w:rPr>
                <w:rFonts w:ascii="Times New Roman" w:hAnsi="Times New Roman"/>
                <w:sz w:val="22"/>
                <w:lang w:val="en-US"/>
              </w:rPr>
              <w:t>p vào nút</w:t>
            </w:r>
            <w:r w:rsidRPr="00750931">
              <w:rPr>
                <w:rFonts w:ascii="Times New Roman" w:hAnsi="Times New Roman"/>
                <w:sz w:val="22"/>
                <w:lang w:val="en-US"/>
              </w:rPr>
              <w:t xml:space="preserve"> để nhận mật khẩu mới ở email của người dùng.</w:t>
            </w:r>
          </w:p>
        </w:tc>
      </w:tr>
    </w:tbl>
    <w:p w:rsidR="00972E36" w:rsidRPr="00972E36" w:rsidRDefault="00972E36" w:rsidP="00972E36">
      <w:pPr>
        <w:widowControl/>
        <w:tabs>
          <w:tab w:val="left" w:pos="2985"/>
        </w:tabs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750931">
      <w:pPr>
        <w:pStyle w:val="Heading3"/>
        <w:rPr>
          <w:lang w:val="en-US"/>
        </w:rPr>
      </w:pPr>
      <w:r w:rsidRPr="00972E36">
        <w:rPr>
          <w:lang w:val="en-US"/>
        </w:rPr>
        <w:lastRenderedPageBreak/>
        <w:t xml:space="preserve"> </w:t>
      </w:r>
      <w:bookmarkStart w:id="27" w:name="_Toc464136984"/>
      <w:r w:rsidRPr="00972E36">
        <w:rPr>
          <w:lang w:val="en-US"/>
        </w:rPr>
        <w:t>Comment</w:t>
      </w:r>
      <w:r w:rsidR="00750931">
        <w:rPr>
          <w:lang w:val="en-US"/>
        </w:rPr>
        <w:t xml:space="preserve"> Management</w:t>
      </w:r>
      <w:bookmarkEnd w:id="27"/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  <w:r w:rsidRPr="00972E36">
        <w:rPr>
          <w:rFonts w:ascii="Calibri" w:eastAsia="Calibri" w:hAnsi="Calibri"/>
          <w:noProof/>
          <w:sz w:val="22"/>
          <w:szCs w:val="22"/>
          <w:lang w:val="en-US"/>
        </w:rPr>
        <w:drawing>
          <wp:anchor distT="0" distB="0" distL="114300" distR="114300" simplePos="0" relativeHeight="251725824" behindDoc="1" locked="0" layoutInCell="1" allowOverlap="1" wp14:anchorId="3EE632E0" wp14:editId="203A95BE">
            <wp:simplePos x="0" y="0"/>
            <wp:positionH relativeFrom="margin">
              <wp:posOffset>638175</wp:posOffset>
            </wp:positionH>
            <wp:positionV relativeFrom="paragraph">
              <wp:posOffset>0</wp:posOffset>
            </wp:positionV>
            <wp:extent cx="4667250" cy="8210550"/>
            <wp:effectExtent l="0" t="0" r="0" b="0"/>
            <wp:wrapSquare wrapText="bothSides"/>
            <wp:docPr id="46" name="Picture 46" descr="C:\Users\kieu khanh nguyen\Desktop\Desktop\Screenshot_20161012-23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ieu khanh nguyen\Desktop\Desktop\Screenshot_20161012-23174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821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8F4FC0" wp14:editId="4EF3354B">
                <wp:simplePos x="0" y="0"/>
                <wp:positionH relativeFrom="column">
                  <wp:posOffset>619125</wp:posOffset>
                </wp:positionH>
                <wp:positionV relativeFrom="paragraph">
                  <wp:posOffset>0</wp:posOffset>
                </wp:positionV>
                <wp:extent cx="4705350" cy="8201025"/>
                <wp:effectExtent l="0" t="0" r="19050" b="2857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5350" cy="82010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0CEE5" id="Rectangle 47" o:spid="_x0000_s1026" style="position:absolute;margin-left:48.75pt;margin-top:0;width:370.5pt;height:645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" filled="f" strokecolor="windowText">
                <v:stroke joinstyle="round"/>
              </v:rect>
            </w:pict>
          </mc:Fallback>
        </mc:AlternateContent>
      </w: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3504F18" wp14:editId="1AF73C30">
                <wp:simplePos x="0" y="0"/>
                <wp:positionH relativeFrom="margin">
                  <wp:align>center</wp:align>
                </wp:positionH>
                <wp:positionV relativeFrom="paragraph">
                  <wp:posOffset>2571750</wp:posOffset>
                </wp:positionV>
                <wp:extent cx="4238625" cy="1981200"/>
                <wp:effectExtent l="19050" t="19050" r="28575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25" cy="19812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45E54D" id="Rectangle 50" o:spid="_x0000_s1026" style="position:absolute;margin-left:0;margin-top:202.5pt;width:333.75pt;height:156pt;z-index:2517299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" filled="f" strokecolor="#ed7d31" strokeweight="2.25pt">
                <v:stroke joinstyle="round"/>
                <w10:wrap anchorx="margin"/>
              </v:rect>
            </w:pict>
          </mc:Fallback>
        </mc:AlternateContent>
      </w: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9CCC991" wp14:editId="605D8821">
                <wp:simplePos x="0" y="0"/>
                <wp:positionH relativeFrom="column">
                  <wp:posOffset>5353050</wp:posOffset>
                </wp:positionH>
                <wp:positionV relativeFrom="paragraph">
                  <wp:posOffset>3324225</wp:posOffset>
                </wp:positionV>
                <wp:extent cx="752475" cy="457200"/>
                <wp:effectExtent l="19050" t="0" r="28575" b="19050"/>
                <wp:wrapNone/>
                <wp:docPr id="51" name="Left Arrow Callou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57200"/>
                        </a:xfrm>
                        <a:prstGeom prst="leftArrowCallou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24BB4" w:rsidRPr="004B1601" w:rsidRDefault="00E24BB4" w:rsidP="00972E36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CC991" id="Left Arrow Callout 51" o:spid="_x0000_s1063" type="#_x0000_t77" style="position:absolute;margin-left:421.5pt;margin-top:261.75pt;width:59.25pt;height:3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" adj="7565,,3281" fillcolor="#5b9bd5" strokecolor="#41719c" strokeweight="1pt">
                <v:textbox>
                  <w:txbxContent>
                    <w:p w:rsidR="00E24BB4" w:rsidRPr="004B1601" w:rsidRDefault="00E24BB4" w:rsidP="00972E36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F3C4CA0" wp14:editId="475492E1">
                <wp:simplePos x="0" y="0"/>
                <wp:positionH relativeFrom="column">
                  <wp:posOffset>5343525</wp:posOffset>
                </wp:positionH>
                <wp:positionV relativeFrom="paragraph">
                  <wp:posOffset>2076450</wp:posOffset>
                </wp:positionV>
                <wp:extent cx="752475" cy="457200"/>
                <wp:effectExtent l="19050" t="0" r="28575" b="19050"/>
                <wp:wrapNone/>
                <wp:docPr id="49" name="Left Arrow Callou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57200"/>
                        </a:xfrm>
                        <a:prstGeom prst="leftArrowCallou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24BB4" w:rsidRPr="004B1601" w:rsidRDefault="00E24BB4" w:rsidP="00972E36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 w:rsidRPr="004B1601">
                              <w:rPr>
                                <w:sz w:val="44"/>
                                <w:szCs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C4CA0" id="Left Arrow Callout 49" o:spid="_x0000_s1064" type="#_x0000_t77" style="position:absolute;margin-left:420.75pt;margin-top:163.5pt;width:59.25pt;height:3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" adj="7565,,3281" fillcolor="#5b9bd5" strokecolor="#41719c" strokeweight="1pt">
                <v:textbox>
                  <w:txbxContent>
                    <w:p w:rsidR="00E24BB4" w:rsidRPr="004B1601" w:rsidRDefault="00E24BB4" w:rsidP="00972E36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 w:rsidRPr="004B1601">
                        <w:rPr>
                          <w:sz w:val="44"/>
                          <w:szCs w:val="4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293AC37" wp14:editId="464271BA">
                <wp:simplePos x="0" y="0"/>
                <wp:positionH relativeFrom="column">
                  <wp:posOffset>819150</wp:posOffset>
                </wp:positionH>
                <wp:positionV relativeFrom="paragraph">
                  <wp:posOffset>2057400</wp:posOffset>
                </wp:positionV>
                <wp:extent cx="4314825" cy="476250"/>
                <wp:effectExtent l="19050" t="19050" r="28575" b="190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4825" cy="4762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2A6A23" id="Rectangle 48" o:spid="_x0000_s1026" style="position:absolute;margin-left:64.5pt;margin-top:162pt;width:339.75pt;height:37.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" filled="f" strokecolor="#ed7d31" strokeweight="2.25pt">
                <v:stroke joinstyle="round"/>
              </v:rect>
            </w:pict>
          </mc:Fallback>
        </mc:AlternateContent>
      </w: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  <w:r w:rsidRPr="00972E36">
        <w:rPr>
          <w:rFonts w:ascii="Calibri" w:eastAsia="Calibri" w:hAnsi="Calibri"/>
          <w:sz w:val="22"/>
          <w:szCs w:val="22"/>
          <w:lang w:val="en-US"/>
        </w:rPr>
        <w:br w:type="page"/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882"/>
        <w:gridCol w:w="3806"/>
        <w:gridCol w:w="4329"/>
      </w:tblGrid>
      <w:tr w:rsidR="00972E36" w:rsidRPr="00750931" w:rsidTr="00972E36">
        <w:tc>
          <w:tcPr>
            <w:tcW w:w="895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Cs w:val="24"/>
                <w:lang w:val="en-US"/>
              </w:rPr>
            </w:pPr>
            <w:r w:rsidRPr="00750931">
              <w:rPr>
                <w:rFonts w:ascii="Times New Roman" w:hAnsi="Times New Roman"/>
                <w:szCs w:val="24"/>
                <w:lang w:val="en-US"/>
              </w:rPr>
              <w:lastRenderedPageBreak/>
              <w:t>STT</w:t>
            </w:r>
          </w:p>
        </w:tc>
        <w:tc>
          <w:tcPr>
            <w:tcW w:w="3960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Cs w:val="24"/>
                <w:lang w:val="en-US"/>
              </w:rPr>
            </w:pPr>
            <w:r w:rsidRPr="00750931">
              <w:rPr>
                <w:rFonts w:ascii="Times New Roman" w:hAnsi="Times New Roman"/>
                <w:szCs w:val="24"/>
                <w:lang w:val="en-US"/>
              </w:rPr>
              <w:t>Ràng buộc</w:t>
            </w:r>
          </w:p>
        </w:tc>
        <w:tc>
          <w:tcPr>
            <w:tcW w:w="4495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Cs w:val="24"/>
                <w:lang w:val="en-US"/>
              </w:rPr>
            </w:pPr>
            <w:r w:rsidRPr="00750931">
              <w:rPr>
                <w:rFonts w:ascii="Times New Roman" w:hAnsi="Times New Roman"/>
                <w:szCs w:val="24"/>
                <w:lang w:val="en-US"/>
              </w:rPr>
              <w:t>Mô tả</w:t>
            </w:r>
          </w:p>
        </w:tc>
      </w:tr>
      <w:tr w:rsidR="00972E36" w:rsidRPr="00750931" w:rsidTr="00972E36">
        <w:tc>
          <w:tcPr>
            <w:tcW w:w="895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Cs w:val="24"/>
                <w:lang w:val="en-US"/>
              </w:rPr>
            </w:pPr>
            <w:r w:rsidRPr="00750931">
              <w:rPr>
                <w:rFonts w:ascii="Times New Roman" w:hAnsi="Times New Roman"/>
                <w:szCs w:val="24"/>
                <w:lang w:val="en-US"/>
              </w:rPr>
              <w:t>1</w:t>
            </w:r>
          </w:p>
        </w:tc>
        <w:tc>
          <w:tcPr>
            <w:tcW w:w="3960" w:type="dxa"/>
          </w:tcPr>
          <w:p w:rsidR="00972E36" w:rsidRPr="00750931" w:rsidRDefault="00972E36" w:rsidP="00972E36">
            <w:pPr>
              <w:widowControl/>
              <w:tabs>
                <w:tab w:val="left" w:pos="1860"/>
              </w:tabs>
              <w:spacing w:line="240" w:lineRule="auto"/>
              <w:rPr>
                <w:rFonts w:ascii="Times New Roman" w:hAnsi="Times New Roman"/>
                <w:szCs w:val="24"/>
                <w:lang w:val="en-US"/>
              </w:rPr>
            </w:pPr>
            <w:r w:rsidRPr="00750931">
              <w:rPr>
                <w:rFonts w:ascii="Times New Roman" w:hAnsi="Times New Roman"/>
                <w:szCs w:val="24"/>
                <w:lang w:val="en-US"/>
              </w:rPr>
              <w:t>Label</w:t>
            </w:r>
          </w:p>
        </w:tc>
        <w:tc>
          <w:tcPr>
            <w:tcW w:w="4495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Cs w:val="24"/>
                <w:lang w:val="en-US"/>
              </w:rPr>
            </w:pPr>
            <w:r w:rsidRPr="00750931">
              <w:rPr>
                <w:rFonts w:ascii="Times New Roman" w:hAnsi="Times New Roman"/>
                <w:szCs w:val="24"/>
                <w:lang w:val="en-US"/>
              </w:rPr>
              <w:t>Hiển thị ra ngày, tháng có comment. Ngày, tháng hiện tại hoặc gần nhất sẽ được hiện ra đầu tiên của màn hình, các ngày tiếp theo sẽ xuất hiện ở dưới đó.</w:t>
            </w:r>
          </w:p>
        </w:tc>
      </w:tr>
      <w:tr w:rsidR="00972E36" w:rsidRPr="00750931" w:rsidTr="00972E36">
        <w:tc>
          <w:tcPr>
            <w:tcW w:w="895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Cs w:val="24"/>
                <w:lang w:val="en-US"/>
              </w:rPr>
            </w:pPr>
            <w:r w:rsidRPr="00750931">
              <w:rPr>
                <w:rFonts w:ascii="Times New Roman" w:hAnsi="Times New Roman"/>
                <w:szCs w:val="24"/>
                <w:lang w:val="en-US"/>
              </w:rPr>
              <w:t>2</w:t>
            </w:r>
          </w:p>
        </w:tc>
        <w:tc>
          <w:tcPr>
            <w:tcW w:w="3960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Cs w:val="24"/>
                <w:lang w:val="en-US"/>
              </w:rPr>
            </w:pPr>
            <w:r w:rsidRPr="00750931">
              <w:rPr>
                <w:rFonts w:ascii="Times New Roman" w:hAnsi="Times New Roman"/>
                <w:szCs w:val="24"/>
                <w:lang w:val="en-US"/>
              </w:rPr>
              <w:t>Nested List</w:t>
            </w:r>
          </w:p>
        </w:tc>
        <w:tc>
          <w:tcPr>
            <w:tcW w:w="4495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Cs w:val="24"/>
                <w:lang w:val="en-US"/>
              </w:rPr>
            </w:pPr>
            <w:r w:rsidRPr="00750931">
              <w:rPr>
                <w:rFonts w:ascii="Times New Roman" w:hAnsi="Times New Roman"/>
                <w:szCs w:val="24"/>
                <w:lang w:val="en-US"/>
              </w:rPr>
              <w:t>chứa danh sách các tài khoản viế</w:t>
            </w:r>
            <w:r w:rsidR="00B37C55">
              <w:rPr>
                <w:rFonts w:ascii="Times New Roman" w:hAnsi="Times New Roman"/>
                <w:szCs w:val="24"/>
                <w:lang w:val="en-US"/>
              </w:rPr>
              <w:t>t bình luận</w:t>
            </w:r>
            <w:r w:rsidRPr="00750931">
              <w:rPr>
                <w:rFonts w:ascii="Times New Roman" w:hAnsi="Times New Roman"/>
                <w:szCs w:val="24"/>
                <w:lang w:val="en-US"/>
              </w:rPr>
              <w:t xml:space="preserve">, mỗi một dòng chứa tài khoản sẽ cho </w:t>
            </w:r>
            <w:proofErr w:type="gramStart"/>
            <w:r w:rsidRPr="00750931">
              <w:rPr>
                <w:rFonts w:ascii="Times New Roman" w:hAnsi="Times New Roman"/>
                <w:szCs w:val="24"/>
                <w:lang w:val="en-US"/>
              </w:rPr>
              <w:t>link  đến</w:t>
            </w:r>
            <w:proofErr w:type="gramEnd"/>
            <w:r w:rsidRPr="00750931">
              <w:rPr>
                <w:rFonts w:ascii="Times New Roman" w:hAnsi="Times New Roman"/>
                <w:szCs w:val="24"/>
                <w:lang w:val="en-US"/>
              </w:rPr>
              <w:t xml:space="preserve"> chi tiế</w:t>
            </w:r>
            <w:r w:rsidR="00B37C55">
              <w:rPr>
                <w:rFonts w:ascii="Times New Roman" w:hAnsi="Times New Roman"/>
                <w:szCs w:val="24"/>
                <w:lang w:val="en-US"/>
              </w:rPr>
              <w:t>t bình luận</w:t>
            </w:r>
            <w:r w:rsidRPr="00750931">
              <w:rPr>
                <w:rFonts w:ascii="Times New Roman" w:hAnsi="Times New Roman"/>
                <w:szCs w:val="24"/>
                <w:lang w:val="en-US"/>
              </w:rPr>
              <w:t>.</w:t>
            </w:r>
          </w:p>
        </w:tc>
      </w:tr>
    </w:tbl>
    <w:p w:rsidR="00972E36" w:rsidRPr="00972E36" w:rsidRDefault="00972E36" w:rsidP="00972E36">
      <w:pPr>
        <w:widowControl/>
        <w:spacing w:after="160" w:line="259" w:lineRule="auto"/>
        <w:jc w:val="center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B37C55" w:rsidP="00750931">
      <w:pPr>
        <w:pStyle w:val="Heading3"/>
        <w:rPr>
          <w:lang w:val="en-US"/>
        </w:rPr>
      </w:pPr>
      <w:bookmarkStart w:id="28" w:name="_Toc464136985"/>
      <w:r>
        <w:rPr>
          <w:lang w:val="en-US"/>
        </w:rPr>
        <w:t>Quản lý bình luận</w:t>
      </w:r>
      <w:bookmarkEnd w:id="28"/>
      <w:r w:rsidR="00972E36" w:rsidRPr="00972E36">
        <w:rPr>
          <w:lang w:val="en-US"/>
        </w:rPr>
        <w:br w:type="page"/>
      </w: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  <w:r w:rsidRPr="00972E36">
        <w:rPr>
          <w:rFonts w:ascii="Calibri" w:eastAsia="Calibri" w:hAnsi="Calibri"/>
          <w:noProof/>
          <w:sz w:val="22"/>
          <w:szCs w:val="2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E11CBCD" wp14:editId="0BC47282">
                <wp:simplePos x="0" y="0"/>
                <wp:positionH relativeFrom="column">
                  <wp:posOffset>5781675</wp:posOffset>
                </wp:positionH>
                <wp:positionV relativeFrom="paragraph">
                  <wp:posOffset>2571750</wp:posOffset>
                </wp:positionV>
                <wp:extent cx="704850" cy="485775"/>
                <wp:effectExtent l="19050" t="0" r="19050" b="28575"/>
                <wp:wrapNone/>
                <wp:docPr id="62" name="Left Arrow Callou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485775"/>
                        </a:xfrm>
                        <a:prstGeom prst="leftArrowCallou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24BB4" w:rsidRPr="00463E75" w:rsidRDefault="00E24BB4" w:rsidP="00972E36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1CBCD" id="Left Arrow Callout 62" o:spid="_x0000_s1065" type="#_x0000_t77" style="position:absolute;margin-left:455.25pt;margin-top:202.5pt;width:55.5pt;height:38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" adj="7565,,3722" fillcolor="#5b9bd5" strokecolor="#41719c" strokeweight="1pt">
                <v:textbox>
                  <w:txbxContent>
                    <w:p w:rsidR="00E24BB4" w:rsidRPr="00463E75" w:rsidRDefault="00E24BB4" w:rsidP="00972E36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A69A299" wp14:editId="118F71FF">
                <wp:simplePos x="0" y="0"/>
                <wp:positionH relativeFrom="column">
                  <wp:posOffset>3771900</wp:posOffset>
                </wp:positionH>
                <wp:positionV relativeFrom="paragraph">
                  <wp:posOffset>2447925</wp:posOffset>
                </wp:positionV>
                <wp:extent cx="1390650" cy="638175"/>
                <wp:effectExtent l="19050" t="19050" r="19050" b="2857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6381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7500D2" id="Rectangle 61" o:spid="_x0000_s1026" style="position:absolute;margin-left:297pt;margin-top:192.75pt;width:109.5pt;height:50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" filled="f" strokecolor="#ed7d31" strokeweight="2.25pt">
                <v:stroke joinstyle="round"/>
              </v:rect>
            </w:pict>
          </mc:Fallback>
        </mc:AlternateContent>
      </w: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  <w:r w:rsidRPr="00972E36">
        <w:rPr>
          <w:rFonts w:ascii="Calibri" w:eastAsia="Calibri" w:hAnsi="Calibri"/>
          <w:noProof/>
          <w:sz w:val="22"/>
          <w:szCs w:val="22"/>
          <w:lang w:val="en-US"/>
        </w:rPr>
        <w:drawing>
          <wp:anchor distT="0" distB="0" distL="114300" distR="114300" simplePos="0" relativeHeight="251737088" behindDoc="1" locked="0" layoutInCell="1" allowOverlap="1" wp14:anchorId="4714EFC5" wp14:editId="093F31E2">
            <wp:simplePos x="0" y="0"/>
            <wp:positionH relativeFrom="margin">
              <wp:posOffset>685800</wp:posOffset>
            </wp:positionH>
            <wp:positionV relativeFrom="paragraph">
              <wp:posOffset>-935990</wp:posOffset>
            </wp:positionV>
            <wp:extent cx="4875530" cy="8010525"/>
            <wp:effectExtent l="0" t="0" r="1270" b="9525"/>
            <wp:wrapTight wrapText="bothSides">
              <wp:wrapPolygon edited="0">
                <wp:start x="0" y="0"/>
                <wp:lineTo x="0" y="21574"/>
                <wp:lineTo x="21521" y="21574"/>
                <wp:lineTo x="21521" y="0"/>
                <wp:lineTo x="0" y="0"/>
              </wp:wrapPolygon>
            </wp:wrapTight>
            <wp:docPr id="60" name="Picture 60" descr="C:\Users\kieu khanh nguyen\Desktop\14625252_1785885155002335_324614365_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ieu khanh nguyen\Desktop\14625252_1785885155002335_324614365_n 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530" cy="801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869725B" wp14:editId="6055034B">
                <wp:simplePos x="0" y="0"/>
                <wp:positionH relativeFrom="column">
                  <wp:posOffset>1800225</wp:posOffset>
                </wp:positionH>
                <wp:positionV relativeFrom="paragraph">
                  <wp:posOffset>173355</wp:posOffset>
                </wp:positionV>
                <wp:extent cx="3543300" cy="1143000"/>
                <wp:effectExtent l="19050" t="19050" r="1905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0" cy="11430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59A6A3" id="Rectangle 53" o:spid="_x0000_s1026" style="position:absolute;margin-left:141.75pt;margin-top:13.65pt;width:279pt;height:90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" filled="f" strokecolor="#ed7d31" strokeweight="2.25pt">
                <v:stroke joinstyle="round"/>
              </v:rect>
            </w:pict>
          </mc:Fallback>
        </mc:AlternateContent>
      </w: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6C4636" wp14:editId="2CCE6A06">
                <wp:simplePos x="0" y="0"/>
                <wp:positionH relativeFrom="column">
                  <wp:posOffset>5838825</wp:posOffset>
                </wp:positionH>
                <wp:positionV relativeFrom="paragraph">
                  <wp:posOffset>154305</wp:posOffset>
                </wp:positionV>
                <wp:extent cx="704850" cy="485775"/>
                <wp:effectExtent l="19050" t="0" r="19050" b="28575"/>
                <wp:wrapNone/>
                <wp:docPr id="56" name="Left Arrow Callou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485775"/>
                        </a:xfrm>
                        <a:prstGeom prst="leftArrowCallou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24BB4" w:rsidRPr="00463E75" w:rsidRDefault="00E24BB4" w:rsidP="00972E36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C4636" id="Left Arrow Callout 56" o:spid="_x0000_s1066" type="#_x0000_t77" style="position:absolute;margin-left:459.75pt;margin-top:12.15pt;width:55.5pt;height:38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" adj="7565,,3722" fillcolor="#5b9bd5" strokecolor="#41719c" strokeweight="1pt">
                <v:textbox>
                  <w:txbxContent>
                    <w:p w:rsidR="00E24BB4" w:rsidRPr="00463E75" w:rsidRDefault="00E24BB4" w:rsidP="00972E36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5C62AF2" wp14:editId="1E6A3353">
                <wp:simplePos x="0" y="0"/>
                <wp:positionH relativeFrom="column">
                  <wp:posOffset>-285750</wp:posOffset>
                </wp:positionH>
                <wp:positionV relativeFrom="paragraph">
                  <wp:posOffset>307340</wp:posOffset>
                </wp:positionV>
                <wp:extent cx="714375" cy="504825"/>
                <wp:effectExtent l="0" t="0" r="47625" b="28575"/>
                <wp:wrapNone/>
                <wp:docPr id="59" name="Right Arrow Callou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504825"/>
                        </a:xfrm>
                        <a:prstGeom prst="rightArrowCallou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24BB4" w:rsidRPr="00463E75" w:rsidRDefault="00E24BB4" w:rsidP="00972E36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5C62AF2" id="_x0000_t78" coordsize="21600,21600" o:spt="78" adj="14400,5400,18000,8100" path="m,l,21600@0,21600@0@5@2@5@2@4,21600,10800@2@1@2@3@0@3@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@6,0;0,10800;@6,21600;21600,10800" o:connectangles="270,180,90,0" textboxrect="0,0,@0,21600"/>
                <v:handles>
                  <v:h position="#0,topLeft" xrange="0,@2"/>
                  <v:h position="bottomRight,#1" yrange="0,@3"/>
                  <v:h position="#2,#3" xrange="@0,21600" yrange="@1,10800"/>
                </v:handles>
              </v:shapetype>
              <v:shape id="Right Arrow Callout 59" o:spid="_x0000_s1067" type="#_x0000_t78" style="position:absolute;margin-left:-22.5pt;margin-top:24.2pt;width:56.25pt;height:39.7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" adj="14035,,17784" fillcolor="#5b9bd5" strokecolor="#41719c" strokeweight="1pt">
                <v:textbox>
                  <w:txbxContent>
                    <w:p w:rsidR="00E24BB4" w:rsidRPr="00463E75" w:rsidRDefault="00E24BB4" w:rsidP="00972E36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B3FAD79" wp14:editId="04EEEF40">
                <wp:simplePos x="0" y="0"/>
                <wp:positionH relativeFrom="column">
                  <wp:posOffset>3162300</wp:posOffset>
                </wp:positionH>
                <wp:positionV relativeFrom="paragraph">
                  <wp:posOffset>288290</wp:posOffset>
                </wp:positionV>
                <wp:extent cx="1352550" cy="552450"/>
                <wp:effectExtent l="19050" t="19050" r="19050" b="1905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524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ACF16" id="Rectangle 55" o:spid="_x0000_s1026" style="position:absolute;margin-left:249pt;margin-top:22.7pt;width:106.5pt;height:43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" filled="f" strokecolor="#ed7d31" strokeweight="2.25pt">
                <v:stroke joinstyle="round"/>
              </v:rect>
            </w:pict>
          </mc:Fallback>
        </mc:AlternateContent>
      </w: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D5D1A21" wp14:editId="57C04073">
                <wp:simplePos x="0" y="0"/>
                <wp:positionH relativeFrom="page">
                  <wp:posOffset>2581275</wp:posOffset>
                </wp:positionH>
                <wp:positionV relativeFrom="paragraph">
                  <wp:posOffset>27305</wp:posOffset>
                </wp:positionV>
                <wp:extent cx="1352550" cy="552450"/>
                <wp:effectExtent l="19050" t="19050" r="19050" b="1905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524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F7D5EE" id="Rectangle 54" o:spid="_x0000_s1026" style="position:absolute;margin-left:203.25pt;margin-top:2.15pt;width:106.5pt;height:43.5pt;z-index:25174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" filled="f" strokecolor="#ed7d31" strokeweight="2.25pt">
                <v:stroke joinstyle="round"/>
                <w10:wrap anchorx="page"/>
              </v:rect>
            </w:pict>
          </mc:Fallback>
        </mc:AlternateContent>
      </w:r>
      <w:r w:rsidRPr="00972E36">
        <w:rPr>
          <w:rFonts w:ascii="Calibri" w:eastAsia="Calibri" w:hAnsi="Calibr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5755B2A" wp14:editId="02371681">
                <wp:simplePos x="0" y="0"/>
                <wp:positionH relativeFrom="column">
                  <wp:posOffset>5762625</wp:posOffset>
                </wp:positionH>
                <wp:positionV relativeFrom="paragraph">
                  <wp:posOffset>107315</wp:posOffset>
                </wp:positionV>
                <wp:extent cx="704850" cy="485775"/>
                <wp:effectExtent l="19050" t="0" r="19050" b="28575"/>
                <wp:wrapNone/>
                <wp:docPr id="58" name="Left Arrow Callou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485775"/>
                        </a:xfrm>
                        <a:prstGeom prst="leftArrowCallou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24BB4" w:rsidRPr="00463E75" w:rsidRDefault="00E24BB4" w:rsidP="00972E36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55B2A" id="Left Arrow Callout 58" o:spid="_x0000_s1068" type="#_x0000_t77" style="position:absolute;margin-left:453.75pt;margin-top:8.45pt;width:55.5pt;height:38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" adj="7565,,3722" fillcolor="#5b9bd5" strokecolor="#41719c" strokeweight="1pt">
                <v:textbox>
                  <w:txbxContent>
                    <w:p w:rsidR="00E24BB4" w:rsidRPr="00463E75" w:rsidRDefault="00E24BB4" w:rsidP="00972E36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Pr="00972E36" w:rsidRDefault="00972E36" w:rsidP="00972E36">
      <w:pPr>
        <w:widowControl/>
        <w:tabs>
          <w:tab w:val="left" w:pos="3000"/>
        </w:tabs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  <w:r w:rsidRPr="00972E36">
        <w:rPr>
          <w:rFonts w:ascii="Calibri" w:eastAsia="Calibri" w:hAnsi="Calibri"/>
          <w:sz w:val="22"/>
          <w:szCs w:val="22"/>
          <w:lang w:val="en-US"/>
        </w:rPr>
        <w:tab/>
      </w:r>
    </w:p>
    <w:p w:rsidR="00972E36" w:rsidRPr="00972E36" w:rsidRDefault="00972E36" w:rsidP="00972E36">
      <w:pPr>
        <w:widowControl/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877"/>
        <w:gridCol w:w="3818"/>
        <w:gridCol w:w="4322"/>
      </w:tblGrid>
      <w:tr w:rsidR="00972E36" w:rsidRPr="00750931" w:rsidTr="00972E36">
        <w:tc>
          <w:tcPr>
            <w:tcW w:w="895" w:type="dxa"/>
          </w:tcPr>
          <w:p w:rsidR="00972E36" w:rsidRPr="00972E36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sz w:val="22"/>
                <w:lang w:val="en-US"/>
              </w:rPr>
            </w:pPr>
            <w:r w:rsidRPr="00972E36">
              <w:rPr>
                <w:sz w:val="22"/>
                <w:lang w:val="en-US"/>
              </w:rPr>
              <w:lastRenderedPageBreak/>
              <w:t>STT</w:t>
            </w:r>
          </w:p>
        </w:tc>
        <w:tc>
          <w:tcPr>
            <w:tcW w:w="3960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Cs w:val="24"/>
                <w:lang w:val="en-US"/>
              </w:rPr>
            </w:pPr>
            <w:r w:rsidRPr="00750931">
              <w:rPr>
                <w:rFonts w:ascii="Times New Roman" w:hAnsi="Times New Roman"/>
                <w:szCs w:val="24"/>
                <w:lang w:val="en-US"/>
              </w:rPr>
              <w:t>Ràng buộc</w:t>
            </w:r>
          </w:p>
        </w:tc>
        <w:tc>
          <w:tcPr>
            <w:tcW w:w="4495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Cs w:val="24"/>
                <w:lang w:val="en-US"/>
              </w:rPr>
            </w:pPr>
            <w:r w:rsidRPr="00750931">
              <w:rPr>
                <w:rFonts w:ascii="Times New Roman" w:hAnsi="Times New Roman"/>
                <w:szCs w:val="24"/>
                <w:lang w:val="en-US"/>
              </w:rPr>
              <w:t>Mô tả</w:t>
            </w:r>
          </w:p>
        </w:tc>
      </w:tr>
      <w:tr w:rsidR="00972E36" w:rsidRPr="00750931" w:rsidTr="00972E36">
        <w:tc>
          <w:tcPr>
            <w:tcW w:w="895" w:type="dxa"/>
          </w:tcPr>
          <w:p w:rsidR="00972E36" w:rsidRPr="00972E36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sz w:val="22"/>
                <w:lang w:val="en-US"/>
              </w:rPr>
            </w:pPr>
            <w:r w:rsidRPr="00972E36">
              <w:rPr>
                <w:sz w:val="22"/>
                <w:lang w:val="en-US"/>
              </w:rPr>
              <w:t>1</w:t>
            </w:r>
          </w:p>
        </w:tc>
        <w:tc>
          <w:tcPr>
            <w:tcW w:w="3960" w:type="dxa"/>
          </w:tcPr>
          <w:p w:rsidR="00972E36" w:rsidRPr="00750931" w:rsidRDefault="00972E36" w:rsidP="00972E36">
            <w:pPr>
              <w:widowControl/>
              <w:tabs>
                <w:tab w:val="left" w:pos="1860"/>
              </w:tabs>
              <w:spacing w:line="240" w:lineRule="auto"/>
              <w:rPr>
                <w:rFonts w:ascii="Times New Roman" w:hAnsi="Times New Roman"/>
                <w:szCs w:val="24"/>
                <w:lang w:val="en-US"/>
              </w:rPr>
            </w:pPr>
            <w:r w:rsidRPr="00750931">
              <w:rPr>
                <w:rFonts w:ascii="Times New Roman" w:hAnsi="Times New Roman"/>
                <w:szCs w:val="24"/>
                <w:lang w:val="en-US"/>
              </w:rPr>
              <w:t>Button</w:t>
            </w:r>
          </w:p>
        </w:tc>
        <w:tc>
          <w:tcPr>
            <w:tcW w:w="4495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Cs w:val="24"/>
                <w:lang w:val="en-US"/>
              </w:rPr>
            </w:pPr>
            <w:r w:rsidRPr="00750931">
              <w:rPr>
                <w:rFonts w:ascii="Times New Roman" w:hAnsi="Times New Roman"/>
                <w:szCs w:val="24"/>
                <w:lang w:val="en-US"/>
              </w:rPr>
              <w:t>Trong quá trình duyệt comment của ngườ</w:t>
            </w:r>
            <w:r w:rsidR="00B37C55">
              <w:rPr>
                <w:rFonts w:ascii="Times New Roman" w:hAnsi="Times New Roman"/>
                <w:szCs w:val="24"/>
                <w:lang w:val="en-US"/>
              </w:rPr>
              <w:t>i dùng, Người quản lý</w:t>
            </w:r>
            <w:r w:rsidRPr="00750931">
              <w:rPr>
                <w:rFonts w:ascii="Times New Roman" w:hAnsi="Times New Roman"/>
                <w:szCs w:val="24"/>
                <w:lang w:val="en-US"/>
              </w:rPr>
              <w:t xml:space="preserve"> có thể</w:t>
            </w:r>
            <w:r w:rsidR="00B37C55">
              <w:rPr>
                <w:rFonts w:ascii="Times New Roman" w:hAnsi="Times New Roman"/>
                <w:szCs w:val="24"/>
                <w:lang w:val="en-US"/>
              </w:rPr>
              <w:t xml:space="preserve"> lưu</w:t>
            </w:r>
            <w:r w:rsidRPr="00750931">
              <w:rPr>
                <w:rFonts w:ascii="Times New Roman" w:hAnsi="Times New Roman"/>
                <w:szCs w:val="24"/>
                <w:lang w:val="en-US"/>
              </w:rPr>
              <w:t xml:space="preserve"> địa điểm vào danh sách yêu thích</w:t>
            </w:r>
          </w:p>
        </w:tc>
      </w:tr>
      <w:tr w:rsidR="00972E36" w:rsidRPr="00750931" w:rsidTr="00972E36">
        <w:tc>
          <w:tcPr>
            <w:tcW w:w="895" w:type="dxa"/>
          </w:tcPr>
          <w:p w:rsidR="00972E36" w:rsidRPr="00972E36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sz w:val="22"/>
                <w:lang w:val="en-US"/>
              </w:rPr>
            </w:pPr>
            <w:r w:rsidRPr="00972E36">
              <w:rPr>
                <w:sz w:val="22"/>
                <w:lang w:val="en-US"/>
              </w:rPr>
              <w:t>2</w:t>
            </w:r>
          </w:p>
        </w:tc>
        <w:tc>
          <w:tcPr>
            <w:tcW w:w="3960" w:type="dxa"/>
          </w:tcPr>
          <w:p w:rsidR="00972E36" w:rsidRPr="00750931" w:rsidRDefault="00B37C55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Cs w:val="24"/>
                <w:lang w:val="en-US"/>
              </w:rPr>
            </w:pPr>
            <w:r>
              <w:rPr>
                <w:rFonts w:ascii="Times New Roman" w:hAnsi="Times New Roman"/>
                <w:szCs w:val="24"/>
                <w:lang w:val="en-US"/>
              </w:rPr>
              <w:t>TextView</w:t>
            </w:r>
          </w:p>
        </w:tc>
        <w:tc>
          <w:tcPr>
            <w:tcW w:w="4495" w:type="dxa"/>
          </w:tcPr>
          <w:p w:rsidR="00972E36" w:rsidRPr="00750931" w:rsidRDefault="00B37C55" w:rsidP="00B37C55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Cs w:val="24"/>
                <w:lang w:val="en-US"/>
              </w:rPr>
            </w:pPr>
            <w:r>
              <w:rPr>
                <w:rFonts w:ascii="Times New Roman" w:hAnsi="Times New Roman"/>
                <w:szCs w:val="24"/>
                <w:lang w:val="en-US"/>
              </w:rPr>
              <w:t>Bình luận</w:t>
            </w:r>
            <w:r w:rsidR="00972E36" w:rsidRPr="00750931">
              <w:rPr>
                <w:rFonts w:ascii="Times New Roman" w:hAnsi="Times New Roman"/>
                <w:szCs w:val="24"/>
                <w:lang w:val="en-US"/>
              </w:rPr>
              <w:t xml:space="preserve"> chi tiết của người dùng sẽ được hiển thị ra ngay dưới địa điểm.</w:t>
            </w:r>
          </w:p>
        </w:tc>
      </w:tr>
      <w:tr w:rsidR="00972E36" w:rsidRPr="00750931" w:rsidTr="00972E36">
        <w:tc>
          <w:tcPr>
            <w:tcW w:w="895" w:type="dxa"/>
          </w:tcPr>
          <w:p w:rsidR="00972E36" w:rsidRPr="00972E36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sz w:val="22"/>
                <w:lang w:val="en-US"/>
              </w:rPr>
            </w:pPr>
            <w:r w:rsidRPr="00972E36">
              <w:rPr>
                <w:sz w:val="22"/>
                <w:lang w:val="en-US"/>
              </w:rPr>
              <w:t>3</w:t>
            </w:r>
          </w:p>
        </w:tc>
        <w:tc>
          <w:tcPr>
            <w:tcW w:w="3960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Cs w:val="24"/>
                <w:lang w:val="en-US"/>
              </w:rPr>
            </w:pPr>
            <w:r w:rsidRPr="00750931">
              <w:rPr>
                <w:rFonts w:ascii="Times New Roman" w:hAnsi="Times New Roman"/>
                <w:szCs w:val="24"/>
                <w:lang w:val="en-US"/>
              </w:rPr>
              <w:t>Button</w:t>
            </w:r>
          </w:p>
        </w:tc>
        <w:tc>
          <w:tcPr>
            <w:tcW w:w="4495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Cs w:val="24"/>
                <w:lang w:val="en-US"/>
              </w:rPr>
            </w:pPr>
            <w:r w:rsidRPr="00750931">
              <w:rPr>
                <w:rFonts w:ascii="Times New Roman" w:hAnsi="Times New Roman"/>
                <w:szCs w:val="24"/>
                <w:lang w:val="en-US"/>
              </w:rPr>
              <w:t>Nế</w:t>
            </w:r>
            <w:r w:rsidR="00B37C55">
              <w:rPr>
                <w:rFonts w:ascii="Times New Roman" w:hAnsi="Times New Roman"/>
                <w:szCs w:val="24"/>
                <w:lang w:val="en-US"/>
              </w:rPr>
              <w:t>u Quản lý</w:t>
            </w:r>
            <w:r w:rsidRPr="00750931">
              <w:rPr>
                <w:rFonts w:ascii="Times New Roman" w:hAnsi="Times New Roman"/>
                <w:szCs w:val="24"/>
                <w:lang w:val="en-US"/>
              </w:rPr>
              <w:t xml:space="preserve"> thấ</w:t>
            </w:r>
            <w:r w:rsidR="00B37C55">
              <w:rPr>
                <w:rFonts w:ascii="Times New Roman" w:hAnsi="Times New Roman"/>
                <w:szCs w:val="24"/>
                <w:lang w:val="en-US"/>
              </w:rPr>
              <w:t>y bình luận</w:t>
            </w:r>
            <w:r w:rsidRPr="00750931">
              <w:rPr>
                <w:rFonts w:ascii="Times New Roman" w:hAnsi="Times New Roman"/>
                <w:szCs w:val="24"/>
                <w:lang w:val="en-US"/>
              </w:rPr>
              <w:t xml:space="preserve"> ổn, không vi phạm xã giao thì có thể nhấn button này để duyệt và đưa lên server.</w:t>
            </w:r>
          </w:p>
        </w:tc>
      </w:tr>
      <w:tr w:rsidR="00972E36" w:rsidRPr="00750931" w:rsidTr="00972E36">
        <w:tc>
          <w:tcPr>
            <w:tcW w:w="895" w:type="dxa"/>
          </w:tcPr>
          <w:p w:rsidR="00972E36" w:rsidRPr="00972E36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sz w:val="22"/>
                <w:lang w:val="en-US"/>
              </w:rPr>
            </w:pPr>
            <w:r w:rsidRPr="00972E36">
              <w:rPr>
                <w:sz w:val="22"/>
                <w:lang w:val="en-US"/>
              </w:rPr>
              <w:t>4</w:t>
            </w:r>
          </w:p>
        </w:tc>
        <w:tc>
          <w:tcPr>
            <w:tcW w:w="3960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Cs w:val="24"/>
                <w:lang w:val="en-US"/>
              </w:rPr>
            </w:pPr>
            <w:r w:rsidRPr="00750931">
              <w:rPr>
                <w:rFonts w:ascii="Times New Roman" w:hAnsi="Times New Roman"/>
                <w:szCs w:val="24"/>
                <w:lang w:val="en-US"/>
              </w:rPr>
              <w:t>Button</w:t>
            </w:r>
          </w:p>
        </w:tc>
        <w:tc>
          <w:tcPr>
            <w:tcW w:w="4495" w:type="dxa"/>
          </w:tcPr>
          <w:p w:rsidR="00972E36" w:rsidRPr="00750931" w:rsidRDefault="00972E36" w:rsidP="00972E36">
            <w:pPr>
              <w:widowControl/>
              <w:tabs>
                <w:tab w:val="left" w:pos="2985"/>
              </w:tabs>
              <w:spacing w:line="240" w:lineRule="auto"/>
              <w:rPr>
                <w:rFonts w:ascii="Times New Roman" w:hAnsi="Times New Roman"/>
                <w:szCs w:val="24"/>
                <w:lang w:val="en-US"/>
              </w:rPr>
            </w:pPr>
            <w:r w:rsidRPr="00750931">
              <w:rPr>
                <w:rFonts w:ascii="Times New Roman" w:hAnsi="Times New Roman"/>
                <w:szCs w:val="24"/>
                <w:lang w:val="en-US"/>
              </w:rPr>
              <w:t>Nế</w:t>
            </w:r>
            <w:r w:rsidR="00B37C55">
              <w:rPr>
                <w:rFonts w:ascii="Times New Roman" w:hAnsi="Times New Roman"/>
                <w:szCs w:val="24"/>
                <w:lang w:val="en-US"/>
              </w:rPr>
              <w:t xml:space="preserve">u bình luận </w:t>
            </w:r>
            <w:r w:rsidRPr="00750931">
              <w:rPr>
                <w:rFonts w:ascii="Times New Roman" w:hAnsi="Times New Roman"/>
                <w:szCs w:val="24"/>
                <w:lang w:val="en-US"/>
              </w:rPr>
              <w:t>vi phạm xã giao, không hợ</w:t>
            </w:r>
            <w:r w:rsidR="00B37C55">
              <w:rPr>
                <w:rFonts w:ascii="Times New Roman" w:hAnsi="Times New Roman"/>
                <w:szCs w:val="24"/>
                <w:lang w:val="en-US"/>
              </w:rPr>
              <w:t>p lý thì quản lý</w:t>
            </w:r>
            <w:r w:rsidRPr="00750931">
              <w:rPr>
                <w:rFonts w:ascii="Times New Roman" w:hAnsi="Times New Roman"/>
                <w:szCs w:val="24"/>
                <w:lang w:val="en-US"/>
              </w:rPr>
              <w:t xml:space="preserve"> sẽ</w:t>
            </w:r>
            <w:r w:rsidR="00B37C55">
              <w:rPr>
                <w:rFonts w:ascii="Times New Roman" w:hAnsi="Times New Roman"/>
                <w:szCs w:val="24"/>
                <w:lang w:val="en-US"/>
              </w:rPr>
              <w:t xml:space="preserve"> xóa bình luận</w:t>
            </w:r>
            <w:r w:rsidRPr="00750931">
              <w:rPr>
                <w:rFonts w:ascii="Times New Roman" w:hAnsi="Times New Roman"/>
                <w:szCs w:val="24"/>
                <w:lang w:val="en-US"/>
              </w:rPr>
              <w:t xml:space="preserve"> bằng cách nhấ</w:t>
            </w:r>
            <w:r w:rsidR="00B37C55">
              <w:rPr>
                <w:rFonts w:ascii="Times New Roman" w:hAnsi="Times New Roman"/>
                <w:szCs w:val="24"/>
                <w:lang w:val="en-US"/>
              </w:rPr>
              <w:t>n nút</w:t>
            </w:r>
            <w:r w:rsidRPr="00750931">
              <w:rPr>
                <w:rFonts w:ascii="Times New Roman" w:hAnsi="Times New Roman"/>
                <w:szCs w:val="24"/>
                <w:lang w:val="en-US"/>
              </w:rPr>
              <w:t xml:space="preserve"> này.</w:t>
            </w:r>
          </w:p>
        </w:tc>
      </w:tr>
    </w:tbl>
    <w:p w:rsidR="00972E36" w:rsidRPr="00972E36" w:rsidRDefault="00972E36" w:rsidP="00972E36">
      <w:pPr>
        <w:widowControl/>
        <w:tabs>
          <w:tab w:val="left" w:pos="3000"/>
        </w:tabs>
        <w:spacing w:after="160" w:line="259" w:lineRule="auto"/>
        <w:rPr>
          <w:rFonts w:ascii="Calibri" w:eastAsia="Calibri" w:hAnsi="Calibri"/>
          <w:sz w:val="22"/>
          <w:szCs w:val="22"/>
          <w:lang w:val="en-US"/>
        </w:rPr>
      </w:pPr>
    </w:p>
    <w:p w:rsidR="00972E36" w:rsidRDefault="00B37C55" w:rsidP="00750931">
      <w:pPr>
        <w:pStyle w:val="Heading3"/>
        <w:rPr>
          <w:lang w:val="en-US"/>
        </w:rPr>
      </w:pPr>
      <w:bookmarkStart w:id="29" w:name="_Toc464136986"/>
      <w:r>
        <w:rPr>
          <w:lang w:val="en-US"/>
        </w:rPr>
        <w:lastRenderedPageBreak/>
        <w:t>Chỉnh sửa thông tin</w:t>
      </w:r>
      <w:bookmarkEnd w:id="29"/>
    </w:p>
    <w:p w:rsidR="00750931" w:rsidRDefault="00750931" w:rsidP="00750931"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66707D7" wp14:editId="09A486B2">
                <wp:simplePos x="0" y="0"/>
                <wp:positionH relativeFrom="column">
                  <wp:posOffset>4462145</wp:posOffset>
                </wp:positionH>
                <wp:positionV relativeFrom="paragraph">
                  <wp:posOffset>146050</wp:posOffset>
                </wp:positionV>
                <wp:extent cx="760730" cy="504190"/>
                <wp:effectExtent l="19050" t="0" r="20320" b="10160"/>
                <wp:wrapNone/>
                <wp:docPr id="27" name="Left Arrow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30" cy="504190"/>
                        </a:xfrm>
                        <a:prstGeom prst="lef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CC2025" w:rsidRDefault="00E24BB4" w:rsidP="00750931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707D7" id="Left Arrow Callout 27" o:spid="_x0000_s1069" type="#_x0000_t77" style="position:absolute;margin-left:351.35pt;margin-top:11.5pt;width:59.9pt;height:39.7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" adj="7565,,3579" fillcolor="#4f81bd [3204]" strokecolor="#243f60 [1604]" strokeweight="2pt">
                <v:textbox>
                  <w:txbxContent>
                    <w:p w:rsidR="00E24BB4" w:rsidRPr="00CC2025" w:rsidRDefault="00E24BB4" w:rsidP="00750931">
                      <w:pPr>
                        <w:jc w:val="center"/>
                        <w:rPr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sz w:val="40"/>
                          <w:szCs w:val="40"/>
                          <w:lang w:val="en-US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7D01F01" wp14:editId="56420FA7">
                <wp:simplePos x="0" y="0"/>
                <wp:positionH relativeFrom="column">
                  <wp:posOffset>-438302</wp:posOffset>
                </wp:positionH>
                <wp:positionV relativeFrom="paragraph">
                  <wp:posOffset>43612</wp:posOffset>
                </wp:positionV>
                <wp:extent cx="614477" cy="607162"/>
                <wp:effectExtent l="0" t="0" r="33655" b="21590"/>
                <wp:wrapNone/>
                <wp:docPr id="294" name="Right Arrow Callout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477" cy="607162"/>
                        </a:xfrm>
                        <a:prstGeom prst="righ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F96116" w:rsidRDefault="00E24BB4" w:rsidP="00750931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n-US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01F01" id="Right Arrow Callout 294" o:spid="_x0000_s1070" type="#_x0000_t78" style="position:absolute;margin-left:-34.5pt;margin-top:3.45pt;width:48.4pt;height:47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" adj="14035,,16264" fillcolor="#4f81bd [3204]" strokecolor="#243f60 [1604]" strokeweight="2pt">
                <v:textbox>
                  <w:txbxContent>
                    <w:p w:rsidR="00E24BB4" w:rsidRPr="00F96116" w:rsidRDefault="00E24BB4" w:rsidP="00750931">
                      <w:pPr>
                        <w:jc w:val="center"/>
                        <w:rPr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sz w:val="40"/>
                          <w:szCs w:val="40"/>
                          <w:lang w:val="en-US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F5F4C8A" wp14:editId="46081FED">
                <wp:simplePos x="0" y="0"/>
                <wp:positionH relativeFrom="column">
                  <wp:posOffset>4294022</wp:posOffset>
                </wp:positionH>
                <wp:positionV relativeFrom="paragraph">
                  <wp:posOffset>6327648</wp:posOffset>
                </wp:positionV>
                <wp:extent cx="614477" cy="467639"/>
                <wp:effectExtent l="19050" t="0" r="14605" b="27940"/>
                <wp:wrapNone/>
                <wp:docPr id="295" name="Left Arrow Callout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477" cy="467639"/>
                        </a:xfrm>
                        <a:prstGeom prst="lef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CC2025" w:rsidRDefault="00E24BB4" w:rsidP="00750931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F4C8A" id="Left Arrow Callout 295" o:spid="_x0000_s1071" type="#_x0000_t77" style="position:absolute;margin-left:338.1pt;margin-top:498.25pt;width:48.4pt;height:36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" adj="7565,,4110" fillcolor="#4f81bd [3204]" strokecolor="#243f60 [1604]" strokeweight="2pt">
                <v:textbox>
                  <w:txbxContent>
                    <w:p w:rsidR="00E24BB4" w:rsidRPr="00CC2025" w:rsidRDefault="00E24BB4" w:rsidP="00750931">
                      <w:pPr>
                        <w:jc w:val="center"/>
                        <w:rPr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sz w:val="40"/>
                          <w:szCs w:val="40"/>
                          <w:lang w:val="en-U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0BDA01D" wp14:editId="45B44A48">
                <wp:simplePos x="0" y="0"/>
                <wp:positionH relativeFrom="column">
                  <wp:posOffset>-226161</wp:posOffset>
                </wp:positionH>
                <wp:positionV relativeFrom="paragraph">
                  <wp:posOffset>5471541</wp:posOffset>
                </wp:positionV>
                <wp:extent cx="570586" cy="512064"/>
                <wp:effectExtent l="0" t="0" r="39370" b="21590"/>
                <wp:wrapNone/>
                <wp:docPr id="296" name="Right Arrow Callout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586" cy="512064"/>
                        </a:xfrm>
                        <a:prstGeom prst="righ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CC2025" w:rsidRDefault="00E24BB4" w:rsidP="00750931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DA01D" id="Right Arrow Callout 296" o:spid="_x0000_s1072" type="#_x0000_t78" style="position:absolute;margin-left:-17.8pt;margin-top:430.85pt;width:44.95pt;height:40.3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" adj="14035,,16754" fillcolor="#4f81bd [3204]" strokecolor="#243f60 [1604]" strokeweight="2pt">
                <v:textbox>
                  <w:txbxContent>
                    <w:p w:rsidR="00E24BB4" w:rsidRPr="00CC2025" w:rsidRDefault="00E24BB4" w:rsidP="00750931">
                      <w:pPr>
                        <w:jc w:val="center"/>
                        <w:rPr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sz w:val="40"/>
                          <w:szCs w:val="40"/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0928C84" wp14:editId="01256E10">
                <wp:simplePos x="0" y="0"/>
                <wp:positionH relativeFrom="column">
                  <wp:posOffset>4337914</wp:posOffset>
                </wp:positionH>
                <wp:positionV relativeFrom="paragraph">
                  <wp:posOffset>4696358</wp:posOffset>
                </wp:positionV>
                <wp:extent cx="621588" cy="467691"/>
                <wp:effectExtent l="19050" t="0" r="26670" b="27940"/>
                <wp:wrapNone/>
                <wp:docPr id="297" name="Left Arrow Callout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588" cy="467691"/>
                        </a:xfrm>
                        <a:prstGeom prst="lef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CC2025" w:rsidRDefault="00E24BB4" w:rsidP="00750931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28C84" id="Left Arrow Callout 297" o:spid="_x0000_s1073" type="#_x0000_t77" style="position:absolute;margin-left:341.55pt;margin-top:369.8pt;width:48.95pt;height:36.8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" adj="7565,,4063" fillcolor="#4f81bd [3204]" strokecolor="#243f60 [1604]" strokeweight="2pt">
                <v:textbox>
                  <w:txbxContent>
                    <w:p w:rsidR="00E24BB4" w:rsidRPr="00CC2025" w:rsidRDefault="00E24BB4" w:rsidP="00750931">
                      <w:pPr>
                        <w:jc w:val="center"/>
                        <w:rPr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sz w:val="40"/>
                          <w:szCs w:val="40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3FC0194" wp14:editId="45D55339">
                <wp:simplePos x="0" y="0"/>
                <wp:positionH relativeFrom="column">
                  <wp:posOffset>-263347</wp:posOffset>
                </wp:positionH>
                <wp:positionV relativeFrom="paragraph">
                  <wp:posOffset>4037991</wp:posOffset>
                </wp:positionV>
                <wp:extent cx="607161" cy="482804"/>
                <wp:effectExtent l="0" t="0" r="40640" b="12700"/>
                <wp:wrapNone/>
                <wp:docPr id="298" name="Right Arrow Callout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161" cy="482804"/>
                        </a:xfrm>
                        <a:prstGeom prst="righ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CC2025" w:rsidRDefault="00E24BB4" w:rsidP="00750931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C0194" id="Right Arrow Callout 298" o:spid="_x0000_s1074" type="#_x0000_t78" style="position:absolute;margin-left:-20.75pt;margin-top:317.95pt;width:47.8pt;height:38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" adj="14035,,17306" fillcolor="#4f81bd [3204]" strokecolor="#243f60 [1604]" strokeweight="2pt">
                <v:textbox>
                  <w:txbxContent>
                    <w:p w:rsidR="00E24BB4" w:rsidRPr="00CC2025" w:rsidRDefault="00E24BB4" w:rsidP="00750931">
                      <w:pPr>
                        <w:jc w:val="center"/>
                        <w:rPr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sz w:val="40"/>
                          <w:szCs w:val="40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3E6897D" wp14:editId="5E353F0C">
                <wp:simplePos x="0" y="0"/>
                <wp:positionH relativeFrom="column">
                  <wp:posOffset>4293235</wp:posOffset>
                </wp:positionH>
                <wp:positionV relativeFrom="paragraph">
                  <wp:posOffset>3364256</wp:posOffset>
                </wp:positionV>
                <wp:extent cx="665684" cy="446227"/>
                <wp:effectExtent l="19050" t="0" r="20320" b="11430"/>
                <wp:wrapNone/>
                <wp:docPr id="299" name="Left Arrow Callout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84" cy="446227"/>
                        </a:xfrm>
                        <a:prstGeom prst="lef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CC2025" w:rsidRDefault="00E24BB4" w:rsidP="00750931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897D" id="Left Arrow Callout 299" o:spid="_x0000_s1075" type="#_x0000_t77" style="position:absolute;margin-left:338.05pt;margin-top:264.9pt;width:52.4pt;height:35.1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" adj="7565,,3620" fillcolor="#4f81bd [3204]" strokecolor="#243f60 [1604]" strokeweight="2pt">
                <v:textbox>
                  <w:txbxContent>
                    <w:p w:rsidR="00E24BB4" w:rsidRPr="00CC2025" w:rsidRDefault="00E24BB4" w:rsidP="00750931">
                      <w:pPr>
                        <w:jc w:val="center"/>
                        <w:rPr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sz w:val="40"/>
                          <w:szCs w:val="40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CC2025">
        <w:rPr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BC0A9DE" wp14:editId="694182D0">
                <wp:simplePos x="0" y="0"/>
                <wp:positionH relativeFrom="column">
                  <wp:posOffset>-146304</wp:posOffset>
                </wp:positionH>
                <wp:positionV relativeFrom="paragraph">
                  <wp:posOffset>2772334</wp:posOffset>
                </wp:positionV>
                <wp:extent cx="490118" cy="395021"/>
                <wp:effectExtent l="0" t="0" r="43815" b="24130"/>
                <wp:wrapNone/>
                <wp:docPr id="300" name="Right Arrow Callout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395021"/>
                        </a:xfrm>
                        <a:prstGeom prst="righ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CC2025" w:rsidRDefault="00E24BB4" w:rsidP="00750931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A9DE" id="Right Arrow Callout 300" o:spid="_x0000_s1076" type="#_x0000_t78" style="position:absolute;margin-left:-11.5pt;margin-top:218.3pt;width:38.6pt;height:31.1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" adj="14035,,17248" fillcolor="#4f81bd [3204]" strokecolor="#243f60 [1604]" strokeweight="2pt">
                <v:textbox>
                  <w:txbxContent>
                    <w:p w:rsidR="00E24BB4" w:rsidRPr="00CC2025" w:rsidRDefault="00E24BB4" w:rsidP="00750931">
                      <w:pPr>
                        <w:jc w:val="center"/>
                        <w:rPr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sz w:val="40"/>
                          <w:szCs w:val="40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1444540" wp14:editId="03215A02">
                <wp:simplePos x="0" y="0"/>
                <wp:positionH relativeFrom="column">
                  <wp:posOffset>1016813</wp:posOffset>
                </wp:positionH>
                <wp:positionV relativeFrom="paragraph">
                  <wp:posOffset>1382572</wp:posOffset>
                </wp:positionV>
                <wp:extent cx="599846" cy="592531"/>
                <wp:effectExtent l="0" t="0" r="29210" b="17145"/>
                <wp:wrapNone/>
                <wp:docPr id="301" name="Right Arrow Callout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846" cy="592531"/>
                        </a:xfrm>
                        <a:prstGeom prst="righ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CC2025" w:rsidRDefault="00E24BB4" w:rsidP="00750931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44540" id="Right Arrow Callout 301" o:spid="_x0000_s1077" type="#_x0000_t78" style="position:absolute;margin-left:80.05pt;margin-top:108.85pt;width:47.25pt;height:46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" adj="14035,,16266" fillcolor="#4f81bd [3204]" strokecolor="#243f60 [1604]" strokeweight="2pt">
                <v:textbox>
                  <w:txbxContent>
                    <w:p w:rsidR="00E24BB4" w:rsidRPr="00CC2025" w:rsidRDefault="00E24BB4" w:rsidP="00750931">
                      <w:pPr>
                        <w:jc w:val="center"/>
                        <w:rPr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sz w:val="40"/>
                          <w:szCs w:val="40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186A338" wp14:editId="1530606F">
            <wp:extent cx="4629150" cy="822960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625263_1785875568336627_291335306_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4"/>
        <w:gridCol w:w="3045"/>
        <w:gridCol w:w="2998"/>
      </w:tblGrid>
      <w:tr w:rsidR="00750931" w:rsidTr="00152422">
        <w:tc>
          <w:tcPr>
            <w:tcW w:w="3116" w:type="dxa"/>
          </w:tcPr>
          <w:p w:rsidR="00750931" w:rsidRDefault="00750931" w:rsidP="00152422"/>
        </w:tc>
        <w:tc>
          <w:tcPr>
            <w:tcW w:w="3117" w:type="dxa"/>
          </w:tcPr>
          <w:p w:rsidR="00750931" w:rsidRPr="0085387F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Ràng buộc</w:t>
            </w:r>
          </w:p>
        </w:tc>
        <w:tc>
          <w:tcPr>
            <w:tcW w:w="3117" w:type="dxa"/>
          </w:tcPr>
          <w:p w:rsidR="00750931" w:rsidRPr="0085387F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</w:tr>
      <w:tr w:rsidR="00750931" w:rsidTr="00152422">
        <w:tc>
          <w:tcPr>
            <w:tcW w:w="3116" w:type="dxa"/>
          </w:tcPr>
          <w:p w:rsidR="00750931" w:rsidRPr="0085387F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117" w:type="dxa"/>
          </w:tcPr>
          <w:p w:rsidR="00750931" w:rsidRPr="0085387F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 xml:space="preserve"> Image button</w:t>
            </w:r>
          </w:p>
        </w:tc>
        <w:tc>
          <w:tcPr>
            <w:tcW w:w="3117" w:type="dxa"/>
          </w:tcPr>
          <w:p w:rsidR="00750931" w:rsidRPr="0085387F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 xml:space="preserve">Thêm hình đại diện  </w:t>
            </w:r>
          </w:p>
        </w:tc>
      </w:tr>
      <w:tr w:rsidR="00750931" w:rsidTr="00152422">
        <w:tc>
          <w:tcPr>
            <w:tcW w:w="3116" w:type="dxa"/>
          </w:tcPr>
          <w:p w:rsidR="00750931" w:rsidRPr="0085387F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117" w:type="dxa"/>
          </w:tcPr>
          <w:p w:rsidR="00750931" w:rsidRPr="0085387F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Edit text</w:t>
            </w:r>
          </w:p>
        </w:tc>
        <w:tc>
          <w:tcPr>
            <w:tcW w:w="3117" w:type="dxa"/>
          </w:tcPr>
          <w:p w:rsidR="00750931" w:rsidRPr="0085387F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 xml:space="preserve">Điền tên người dùng </w:t>
            </w:r>
          </w:p>
        </w:tc>
      </w:tr>
      <w:tr w:rsidR="00750931" w:rsidTr="00152422">
        <w:tc>
          <w:tcPr>
            <w:tcW w:w="3116" w:type="dxa"/>
          </w:tcPr>
          <w:p w:rsidR="00750931" w:rsidRPr="0085387F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117" w:type="dxa"/>
          </w:tcPr>
          <w:p w:rsidR="00750931" w:rsidRPr="0085387F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Edit text</w:t>
            </w:r>
          </w:p>
        </w:tc>
        <w:tc>
          <w:tcPr>
            <w:tcW w:w="3117" w:type="dxa"/>
          </w:tcPr>
          <w:p w:rsidR="00750931" w:rsidRPr="00F96116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Điền số điện thoại</w:t>
            </w:r>
          </w:p>
        </w:tc>
      </w:tr>
      <w:tr w:rsidR="00750931" w:rsidTr="00152422">
        <w:tc>
          <w:tcPr>
            <w:tcW w:w="3116" w:type="dxa"/>
          </w:tcPr>
          <w:p w:rsidR="00750931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117" w:type="dxa"/>
          </w:tcPr>
          <w:p w:rsidR="00750931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Edit text</w:t>
            </w:r>
          </w:p>
        </w:tc>
        <w:tc>
          <w:tcPr>
            <w:tcW w:w="3117" w:type="dxa"/>
          </w:tcPr>
          <w:p w:rsidR="00750931" w:rsidRPr="00F96116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Điền email</w:t>
            </w:r>
          </w:p>
        </w:tc>
      </w:tr>
      <w:tr w:rsidR="00750931" w:rsidTr="00152422">
        <w:tc>
          <w:tcPr>
            <w:tcW w:w="3116" w:type="dxa"/>
          </w:tcPr>
          <w:p w:rsidR="00750931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117" w:type="dxa"/>
          </w:tcPr>
          <w:p w:rsidR="00750931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DatetimePicker</w:t>
            </w:r>
          </w:p>
        </w:tc>
        <w:tc>
          <w:tcPr>
            <w:tcW w:w="3117" w:type="dxa"/>
          </w:tcPr>
          <w:p w:rsidR="00750931" w:rsidRPr="00F96116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Chọn ngày tháng năm sinh</w:t>
            </w:r>
          </w:p>
        </w:tc>
      </w:tr>
      <w:tr w:rsidR="00750931" w:rsidTr="00152422">
        <w:tc>
          <w:tcPr>
            <w:tcW w:w="3116" w:type="dxa"/>
          </w:tcPr>
          <w:p w:rsidR="00750931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3117" w:type="dxa"/>
          </w:tcPr>
          <w:p w:rsidR="00750931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Combobox</w:t>
            </w:r>
          </w:p>
        </w:tc>
        <w:tc>
          <w:tcPr>
            <w:tcW w:w="3117" w:type="dxa"/>
          </w:tcPr>
          <w:p w:rsidR="00750931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Chọn giới tính</w:t>
            </w:r>
          </w:p>
        </w:tc>
      </w:tr>
      <w:tr w:rsidR="00750931" w:rsidTr="00152422">
        <w:tc>
          <w:tcPr>
            <w:tcW w:w="3116" w:type="dxa"/>
          </w:tcPr>
          <w:p w:rsidR="00750931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3117" w:type="dxa"/>
          </w:tcPr>
          <w:p w:rsidR="00750931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Edit text</w:t>
            </w:r>
          </w:p>
        </w:tc>
        <w:tc>
          <w:tcPr>
            <w:tcW w:w="3117" w:type="dxa"/>
          </w:tcPr>
          <w:p w:rsidR="00750931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Điền địa chỉ người dùng</w:t>
            </w:r>
          </w:p>
        </w:tc>
      </w:tr>
      <w:tr w:rsidR="00750931" w:rsidTr="00152422">
        <w:tc>
          <w:tcPr>
            <w:tcW w:w="3116" w:type="dxa"/>
          </w:tcPr>
          <w:p w:rsidR="00750931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117" w:type="dxa"/>
          </w:tcPr>
          <w:p w:rsidR="00750931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117" w:type="dxa"/>
          </w:tcPr>
          <w:p w:rsidR="00750931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Save thông tin cá nhân</w:t>
            </w:r>
          </w:p>
        </w:tc>
      </w:tr>
      <w:tr w:rsidR="00750931" w:rsidTr="00152422">
        <w:tc>
          <w:tcPr>
            <w:tcW w:w="3116" w:type="dxa"/>
          </w:tcPr>
          <w:p w:rsidR="00750931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3117" w:type="dxa"/>
          </w:tcPr>
          <w:p w:rsidR="00750931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Image Button</w:t>
            </w:r>
          </w:p>
        </w:tc>
        <w:tc>
          <w:tcPr>
            <w:tcW w:w="3117" w:type="dxa"/>
          </w:tcPr>
          <w:p w:rsidR="00750931" w:rsidRDefault="00750931" w:rsidP="00152422">
            <w:pPr>
              <w:rPr>
                <w:lang w:val="en-US"/>
              </w:rPr>
            </w:pPr>
            <w:r>
              <w:rPr>
                <w:lang w:val="en-US"/>
              </w:rPr>
              <w:t>Quay lại trang trước</w:t>
            </w:r>
          </w:p>
        </w:tc>
      </w:tr>
    </w:tbl>
    <w:p w:rsidR="00750931" w:rsidRDefault="00B37C55" w:rsidP="00E27CA7">
      <w:pPr>
        <w:pStyle w:val="Heading3"/>
      </w:pPr>
      <w:bookmarkStart w:id="30" w:name="_Toc464136987"/>
      <w:r>
        <w:rPr>
          <w:lang w:val="en-US"/>
        </w:rPr>
        <w:t>Thông tin cá nhân</w:t>
      </w:r>
      <w:bookmarkEnd w:id="30"/>
      <w:r w:rsidR="00750931">
        <w:br w:type="page"/>
      </w:r>
    </w:p>
    <w:p w:rsidR="00606B6D" w:rsidRDefault="00606B6D" w:rsidP="00606B6D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BF03892" wp14:editId="49B7265C">
                <wp:simplePos x="0" y="0"/>
                <wp:positionH relativeFrom="margin">
                  <wp:posOffset>5612130</wp:posOffset>
                </wp:positionH>
                <wp:positionV relativeFrom="paragraph">
                  <wp:posOffset>518160</wp:posOffset>
                </wp:positionV>
                <wp:extent cx="647700" cy="594360"/>
                <wp:effectExtent l="19050" t="19050" r="19050" b="34290"/>
                <wp:wrapNone/>
                <wp:docPr id="65" name="Arrow: Right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47700" cy="5943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A801D4" w:rsidRDefault="00E24BB4" w:rsidP="00606B6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F0389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65" o:spid="_x0000_s1078" type="#_x0000_t13" style="position:absolute;margin-left:441.9pt;margin-top:40.8pt;width:51pt;height:46.8pt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" adj="11689" fillcolor="#4f81bd [3204]" strokecolor="#243f60 [1604]" strokeweight="2pt">
                <v:textbox>
                  <w:txbxContent>
                    <w:p w:rsidR="00E24BB4" w:rsidRPr="00A801D4" w:rsidRDefault="00E24BB4" w:rsidP="00606B6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24771DD" wp14:editId="59E7E7FA">
                <wp:simplePos x="0" y="0"/>
                <wp:positionH relativeFrom="column">
                  <wp:posOffset>5021580</wp:posOffset>
                </wp:positionH>
                <wp:positionV relativeFrom="paragraph">
                  <wp:posOffset>525780</wp:posOffset>
                </wp:positionV>
                <wp:extent cx="525780" cy="586740"/>
                <wp:effectExtent l="0" t="0" r="26670" b="2286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586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AD7B17" id="Rectangle 64" o:spid="_x0000_s1026" style="position:absolute;margin-left:395.4pt;margin-top:41.4pt;width:41.4pt;height:46.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" filled="f" strokecolor="red" strokeweight="2pt"/>
            </w:pict>
          </mc:Fallback>
        </mc:AlternateContent>
      </w:r>
      <w:r w:rsidRPr="00A801D4">
        <w:rPr>
          <w:noProof/>
          <w:lang w:val="en-US"/>
        </w:rPr>
        <w:drawing>
          <wp:inline distT="0" distB="0" distL="0" distR="0" wp14:anchorId="30BB409B" wp14:editId="1AAA4B89">
            <wp:extent cx="5958840" cy="9098997"/>
            <wp:effectExtent l="0" t="0" r="3810" b="6985"/>
            <wp:docPr id="63" name="Picture 63" descr="D:\DOCUMENT\CNPM\2015-2017 HK1\Quản lý dự án phần mềm\CITY TRAVEL\Images\Screenshot_20161012-215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\CNPM\2015-2017 HK1\Quản lý dự án phần mềm\CITY TRAVEL\Images\Screenshot_20161012-21534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093" cy="912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991"/>
        <w:gridCol w:w="3014"/>
        <w:gridCol w:w="3012"/>
      </w:tblGrid>
      <w:tr w:rsidR="009F3E04" w:rsidRPr="009F3E04" w:rsidTr="00152422">
        <w:tc>
          <w:tcPr>
            <w:tcW w:w="3116" w:type="dxa"/>
          </w:tcPr>
          <w:p w:rsidR="009F3E04" w:rsidRPr="009F3E04" w:rsidRDefault="009F3E04" w:rsidP="009F3E04">
            <w:pPr>
              <w:widowControl/>
              <w:spacing w:line="240" w:lineRule="auto"/>
              <w:rPr>
                <w:noProof/>
                <w:sz w:val="22"/>
              </w:rPr>
            </w:pPr>
          </w:p>
        </w:tc>
        <w:tc>
          <w:tcPr>
            <w:tcW w:w="3117" w:type="dxa"/>
          </w:tcPr>
          <w:p w:rsidR="009F3E04" w:rsidRPr="009F3E04" w:rsidRDefault="009F3E04" w:rsidP="009F3E04">
            <w:pPr>
              <w:widowControl/>
              <w:spacing w:line="240" w:lineRule="auto"/>
              <w:rPr>
                <w:noProof/>
                <w:sz w:val="22"/>
                <w:lang w:val="en-US"/>
              </w:rPr>
            </w:pPr>
            <w:r w:rsidRPr="009F3E04">
              <w:rPr>
                <w:noProof/>
                <w:sz w:val="22"/>
                <w:lang w:val="en-US"/>
              </w:rPr>
              <w:t>Ràng buộc</w:t>
            </w:r>
          </w:p>
        </w:tc>
        <w:tc>
          <w:tcPr>
            <w:tcW w:w="3117" w:type="dxa"/>
          </w:tcPr>
          <w:p w:rsidR="009F3E04" w:rsidRPr="009F3E04" w:rsidRDefault="009F3E04" w:rsidP="009F3E04">
            <w:pPr>
              <w:widowControl/>
              <w:spacing w:line="240" w:lineRule="auto"/>
              <w:rPr>
                <w:noProof/>
                <w:sz w:val="22"/>
                <w:lang w:val="en-US"/>
              </w:rPr>
            </w:pPr>
            <w:r w:rsidRPr="009F3E04">
              <w:rPr>
                <w:noProof/>
                <w:sz w:val="22"/>
                <w:lang w:val="en-US"/>
              </w:rPr>
              <w:t>Mô tả</w:t>
            </w:r>
          </w:p>
        </w:tc>
      </w:tr>
      <w:tr w:rsidR="009F3E04" w:rsidRPr="009F3E04" w:rsidTr="00152422">
        <w:tc>
          <w:tcPr>
            <w:tcW w:w="3116" w:type="dxa"/>
          </w:tcPr>
          <w:p w:rsidR="009F3E04" w:rsidRPr="009F3E04" w:rsidRDefault="009F3E04" w:rsidP="009F3E04">
            <w:pPr>
              <w:widowControl/>
              <w:spacing w:line="240" w:lineRule="auto"/>
              <w:rPr>
                <w:noProof/>
                <w:sz w:val="22"/>
                <w:lang w:val="en-US"/>
              </w:rPr>
            </w:pPr>
            <w:r w:rsidRPr="009F3E04">
              <w:rPr>
                <w:noProof/>
                <w:sz w:val="22"/>
                <w:lang w:val="en-US"/>
              </w:rPr>
              <w:t>1</w:t>
            </w:r>
          </w:p>
        </w:tc>
        <w:tc>
          <w:tcPr>
            <w:tcW w:w="3117" w:type="dxa"/>
          </w:tcPr>
          <w:p w:rsidR="009F3E04" w:rsidRPr="009F3E04" w:rsidRDefault="009F3E04" w:rsidP="009F3E04">
            <w:pPr>
              <w:widowControl/>
              <w:spacing w:line="240" w:lineRule="auto"/>
              <w:rPr>
                <w:noProof/>
                <w:sz w:val="22"/>
                <w:lang w:val="en-US"/>
              </w:rPr>
            </w:pPr>
            <w:r w:rsidRPr="009F3E04">
              <w:rPr>
                <w:noProof/>
                <w:sz w:val="22"/>
                <w:lang w:val="en-US"/>
              </w:rPr>
              <w:t>Button</w:t>
            </w:r>
          </w:p>
        </w:tc>
        <w:tc>
          <w:tcPr>
            <w:tcW w:w="3117" w:type="dxa"/>
          </w:tcPr>
          <w:p w:rsidR="009F3E04" w:rsidRPr="009F3E04" w:rsidRDefault="009F3E04" w:rsidP="009F3E04">
            <w:pPr>
              <w:widowControl/>
              <w:spacing w:line="240" w:lineRule="auto"/>
              <w:rPr>
                <w:noProof/>
                <w:sz w:val="22"/>
                <w:lang w:val="en-US"/>
              </w:rPr>
            </w:pPr>
            <w:r w:rsidRPr="009F3E04">
              <w:rPr>
                <w:noProof/>
                <w:sz w:val="22"/>
                <w:lang w:val="en-US"/>
              </w:rPr>
              <w:t>Chọn để chỉnh sửa thông tin cá nhân của chủ tài khoản</w:t>
            </w:r>
          </w:p>
        </w:tc>
      </w:tr>
    </w:tbl>
    <w:p w:rsidR="00E27CA7" w:rsidRDefault="00B37C55" w:rsidP="009F3E04">
      <w:pPr>
        <w:pStyle w:val="Heading3"/>
        <w:rPr>
          <w:lang w:val="en-US"/>
        </w:rPr>
      </w:pPr>
      <w:bookmarkStart w:id="31" w:name="_Toc464136988"/>
      <w:r>
        <w:rPr>
          <w:lang w:val="en-US"/>
        </w:rPr>
        <w:lastRenderedPageBreak/>
        <w:t>Màn hình chính</w:t>
      </w:r>
      <w:bookmarkEnd w:id="31"/>
    </w:p>
    <w:p w:rsidR="009F3E04" w:rsidRDefault="009F3E04" w:rsidP="009F3E04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220765A" wp14:editId="02691B4A">
                <wp:simplePos x="0" y="0"/>
                <wp:positionH relativeFrom="column">
                  <wp:posOffset>-426720</wp:posOffset>
                </wp:positionH>
                <wp:positionV relativeFrom="paragraph">
                  <wp:posOffset>7741920</wp:posOffset>
                </wp:positionV>
                <wp:extent cx="685800" cy="449580"/>
                <wp:effectExtent l="0" t="0" r="38100" b="26670"/>
                <wp:wrapNone/>
                <wp:docPr id="320" name="Right Arrow Callout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49580"/>
                        </a:xfrm>
                        <a:prstGeom prst="righ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640AE" w:rsidRDefault="00E24BB4" w:rsidP="009F3E04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2E26BFF3" wp14:editId="1F9E93DD">
                                  <wp:extent cx="250190" cy="444782"/>
                                  <wp:effectExtent l="0" t="0" r="0" b="0"/>
                                  <wp:docPr id="332" name="Picture 332" descr="C:\Users\Huy\AppData\Local\Microsoft\Windows\INetCacheContent.Word\1 (1)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Huy\AppData\Local\Microsoft\Windows\INetCacheContent.Word\1 (1)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0190" cy="4447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24BB4" w:rsidRDefault="00E24BB4" w:rsidP="009F3E0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0765A" id="Right Arrow Callout 320" o:spid="_x0000_s1079" type="#_x0000_t78" style="position:absolute;margin-left:-33.6pt;margin-top:609.6pt;width:54pt;height:35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" adj="14035,,18060" fillcolor="#4f81bd [3204]" strokecolor="#243f60 [1604]" strokeweight="2pt">
                <v:textbox>
                  <w:txbxContent>
                    <w:p w:rsidR="00E24BB4" w:rsidRPr="00B640AE" w:rsidRDefault="00E24BB4" w:rsidP="009F3E04">
                      <w:pPr>
                        <w:jc w:val="center"/>
                        <w:rPr>
                          <w:b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b/>
                          <w:sz w:val="40"/>
                          <w:szCs w:val="40"/>
                          <w:lang w:val="en-US"/>
                        </w:rPr>
                        <w:t>4</w:t>
                      </w: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2E26BFF3" wp14:editId="1F9E93DD">
                            <wp:extent cx="250190" cy="444782"/>
                            <wp:effectExtent l="0" t="0" r="0" b="0"/>
                            <wp:docPr id="332" name="Picture 332" descr="C:\Users\Huy\AppData\Local\Microsoft\Windows\INetCacheContent.Word\1 (1)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Huy\AppData\Local\Microsoft\Windows\INetCacheContent.Word\1 (1)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0190" cy="4447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24BB4" w:rsidRDefault="00E24BB4" w:rsidP="009F3E04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5488907" wp14:editId="1ABD8C4B">
                <wp:simplePos x="0" y="0"/>
                <wp:positionH relativeFrom="margin">
                  <wp:posOffset>5013960</wp:posOffset>
                </wp:positionH>
                <wp:positionV relativeFrom="paragraph">
                  <wp:posOffset>2354580</wp:posOffset>
                </wp:positionV>
                <wp:extent cx="647700" cy="441960"/>
                <wp:effectExtent l="19050" t="0" r="19050" b="15240"/>
                <wp:wrapNone/>
                <wp:docPr id="321" name="Left Arrow Callout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41960"/>
                        </a:xfrm>
                        <a:prstGeom prst="lef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85387F" w:rsidRDefault="00E24BB4" w:rsidP="009F3E04">
                            <w:pPr>
                              <w:jc w:val="center"/>
                              <w:rPr>
                                <w:b/>
                                <w:caps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85387F">
                              <w:rPr>
                                <w:b/>
                                <w:sz w:val="40"/>
                                <w:szCs w:val="4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88907" id="Left Arrow Callout 321" o:spid="_x0000_s1080" type="#_x0000_t77" style="position:absolute;margin-left:394.8pt;margin-top:185.4pt;width:51pt;height:34.8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" adj="7565,,3685" fillcolor="#4f81bd [3204]" strokecolor="#243f60 [1604]" strokeweight="2pt">
                <v:textbox>
                  <w:txbxContent>
                    <w:p w:rsidR="00E24BB4" w:rsidRPr="0085387F" w:rsidRDefault="00E24BB4" w:rsidP="009F3E04">
                      <w:pPr>
                        <w:jc w:val="center"/>
                        <w:rPr>
                          <w:b/>
                          <w:caps/>
                          <w:sz w:val="40"/>
                          <w:szCs w:val="40"/>
                          <w:lang w:val="en-US"/>
                        </w:rPr>
                      </w:pPr>
                      <w:r w:rsidRPr="0085387F">
                        <w:rPr>
                          <w:b/>
                          <w:sz w:val="40"/>
                          <w:szCs w:val="40"/>
                          <w:lang w:val="en-U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4BBCCF2" wp14:editId="63B2467D">
                <wp:simplePos x="0" y="0"/>
                <wp:positionH relativeFrom="column">
                  <wp:posOffset>-579120</wp:posOffset>
                </wp:positionH>
                <wp:positionV relativeFrom="paragraph">
                  <wp:posOffset>4122420</wp:posOffset>
                </wp:positionV>
                <wp:extent cx="685800" cy="449580"/>
                <wp:effectExtent l="0" t="0" r="38100" b="26670"/>
                <wp:wrapNone/>
                <wp:docPr id="322" name="Right Arrow Callout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49580"/>
                        </a:xfrm>
                        <a:prstGeom prst="righ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640AE" w:rsidRDefault="00E24BB4" w:rsidP="009F3E04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  <w:lang w:val="en-US"/>
                              </w:rPr>
                              <w:t>3</w:t>
                            </w:r>
                          </w:p>
                          <w:p w:rsidR="00E24BB4" w:rsidRDefault="00E24BB4" w:rsidP="009F3E0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BBCCF2" id="Right Arrow Callout 322" o:spid="_x0000_s1081" type="#_x0000_t78" style="position:absolute;margin-left:-45.6pt;margin-top:324.6pt;width:54pt;height:35.4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" adj="14035,,18060" fillcolor="#4f81bd [3204]" strokecolor="#243f60 [1604]" strokeweight="2pt">
                <v:textbox>
                  <w:txbxContent>
                    <w:p w:rsidR="00E24BB4" w:rsidRPr="00B640AE" w:rsidRDefault="00E24BB4" w:rsidP="009F3E04">
                      <w:pPr>
                        <w:jc w:val="center"/>
                        <w:rPr>
                          <w:b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b/>
                          <w:sz w:val="40"/>
                          <w:szCs w:val="40"/>
                          <w:lang w:val="en-US"/>
                        </w:rPr>
                        <w:t>3</w:t>
                      </w:r>
                    </w:p>
                    <w:p w:rsidR="00E24BB4" w:rsidRDefault="00E24BB4" w:rsidP="009F3E04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9471CE0" wp14:editId="482B93B1">
                <wp:simplePos x="0" y="0"/>
                <wp:positionH relativeFrom="column">
                  <wp:posOffset>-472440</wp:posOffset>
                </wp:positionH>
                <wp:positionV relativeFrom="paragraph">
                  <wp:posOffset>2484120</wp:posOffset>
                </wp:positionV>
                <wp:extent cx="685800" cy="449580"/>
                <wp:effectExtent l="0" t="0" r="38100" b="26670"/>
                <wp:wrapNone/>
                <wp:docPr id="323" name="Right Arrow Callout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49580"/>
                        </a:xfrm>
                        <a:prstGeom prst="righ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640AE" w:rsidRDefault="00E24BB4" w:rsidP="009F3E04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  <w:lang w:val="en-US"/>
                              </w:rPr>
                              <w:t>2</w:t>
                            </w:r>
                          </w:p>
                          <w:p w:rsidR="00E24BB4" w:rsidRDefault="00E24BB4" w:rsidP="009F3E0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471CE0" id="Right Arrow Callout 323" o:spid="_x0000_s1082" type="#_x0000_t78" style="position:absolute;margin-left:-37.2pt;margin-top:195.6pt;width:54pt;height:35.4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" adj="14035,,18060" fillcolor="#4f81bd [3204]" strokecolor="#243f60 [1604]" strokeweight="2pt">
                <v:textbox>
                  <w:txbxContent>
                    <w:p w:rsidR="00E24BB4" w:rsidRPr="00B640AE" w:rsidRDefault="00E24BB4" w:rsidP="009F3E04">
                      <w:pPr>
                        <w:jc w:val="center"/>
                        <w:rPr>
                          <w:b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b/>
                          <w:sz w:val="40"/>
                          <w:szCs w:val="40"/>
                          <w:lang w:val="en-US"/>
                        </w:rPr>
                        <w:t>2</w:t>
                      </w:r>
                    </w:p>
                    <w:p w:rsidR="00E24BB4" w:rsidRDefault="00E24BB4" w:rsidP="009F3E04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ACDD0BB" wp14:editId="54CD7132">
                <wp:simplePos x="0" y="0"/>
                <wp:positionH relativeFrom="column">
                  <wp:posOffset>4030980</wp:posOffset>
                </wp:positionH>
                <wp:positionV relativeFrom="paragraph">
                  <wp:posOffset>7658100</wp:posOffset>
                </wp:positionV>
                <wp:extent cx="640080" cy="541020"/>
                <wp:effectExtent l="0" t="0" r="26670" b="11430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541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1FB26" id="Rectangle 324" o:spid="_x0000_s1026" style="position:absolute;margin-left:317.4pt;margin-top:603pt;width:50.4pt;height:42.6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87C6E24" wp14:editId="089A5943">
                <wp:simplePos x="0" y="0"/>
                <wp:positionH relativeFrom="column">
                  <wp:posOffset>2865120</wp:posOffset>
                </wp:positionH>
                <wp:positionV relativeFrom="paragraph">
                  <wp:posOffset>7673340</wp:posOffset>
                </wp:positionV>
                <wp:extent cx="716280" cy="487680"/>
                <wp:effectExtent l="0" t="0" r="26670" b="26670"/>
                <wp:wrapNone/>
                <wp:docPr id="325" name="Rectangl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487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DB1FD5" id="Rectangle 325" o:spid="_x0000_s1026" style="position:absolute;margin-left:225.6pt;margin-top:604.2pt;width:56.4pt;height:38.4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45F0E52" wp14:editId="6DB5355B">
                <wp:simplePos x="0" y="0"/>
                <wp:positionH relativeFrom="column">
                  <wp:posOffset>1554480</wp:posOffset>
                </wp:positionH>
                <wp:positionV relativeFrom="paragraph">
                  <wp:posOffset>7635240</wp:posOffset>
                </wp:positionV>
                <wp:extent cx="586740" cy="495300"/>
                <wp:effectExtent l="0" t="0" r="22860" b="19050"/>
                <wp:wrapNone/>
                <wp:docPr id="326" name="Rectangle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1B640D" id="Rectangle 326" o:spid="_x0000_s1026" style="position:absolute;margin-left:122.4pt;margin-top:601.2pt;width:46.2pt;height:3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BCCCE88" wp14:editId="5B1C1597">
                <wp:simplePos x="0" y="0"/>
                <wp:positionH relativeFrom="column">
                  <wp:posOffset>350520</wp:posOffset>
                </wp:positionH>
                <wp:positionV relativeFrom="paragraph">
                  <wp:posOffset>7658100</wp:posOffset>
                </wp:positionV>
                <wp:extent cx="502920" cy="457200"/>
                <wp:effectExtent l="0" t="0" r="11430" b="19050"/>
                <wp:wrapNone/>
                <wp:docPr id="327" name="Rectangle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9D5DB8" id="Rectangle 327" o:spid="_x0000_s1026" style="position:absolute;margin-left:27.6pt;margin-top:603pt;width:39.6pt;height:36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F75280E" wp14:editId="2C8E9800">
                <wp:simplePos x="0" y="0"/>
                <wp:positionH relativeFrom="column">
                  <wp:posOffset>175260</wp:posOffset>
                </wp:positionH>
                <wp:positionV relativeFrom="paragraph">
                  <wp:posOffset>3215640</wp:posOffset>
                </wp:positionV>
                <wp:extent cx="4808220" cy="4198620"/>
                <wp:effectExtent l="0" t="0" r="11430" b="11430"/>
                <wp:wrapNone/>
                <wp:docPr id="328" name="Rectangl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220" cy="4198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79E46E" id="Rectangle 328" o:spid="_x0000_s1026" style="position:absolute;margin-left:13.8pt;margin-top:253.2pt;width:378.6pt;height:330.6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569F597" wp14:editId="7CFF8788">
                <wp:simplePos x="0" y="0"/>
                <wp:positionH relativeFrom="column">
                  <wp:posOffset>281940</wp:posOffset>
                </wp:positionH>
                <wp:positionV relativeFrom="paragraph">
                  <wp:posOffset>2255520</wp:posOffset>
                </wp:positionV>
                <wp:extent cx="617220" cy="853440"/>
                <wp:effectExtent l="0" t="0" r="11430" b="22860"/>
                <wp:wrapNone/>
                <wp:docPr id="329" name="Rectangle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853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31A82A" id="Rectangle 329" o:spid="_x0000_s1026" style="position:absolute;margin-left:22.2pt;margin-top:177.6pt;width:48.6pt;height:67.2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1FF58FA" wp14:editId="6C05504D">
                <wp:simplePos x="0" y="0"/>
                <wp:positionH relativeFrom="column">
                  <wp:posOffset>967740</wp:posOffset>
                </wp:positionH>
                <wp:positionV relativeFrom="paragraph">
                  <wp:posOffset>2270760</wp:posOffset>
                </wp:positionV>
                <wp:extent cx="3916680" cy="807720"/>
                <wp:effectExtent l="0" t="0" r="26670" b="11430"/>
                <wp:wrapNone/>
                <wp:docPr id="330" name="Rectangle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6680" cy="807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F1D9EB" id="Rectangle 330" o:spid="_x0000_s1026" style="position:absolute;margin-left:76.2pt;margin-top:178.8pt;width:308.4pt;height:63.6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" filled="f" strokecolor="red" strokeweight="2pt"/>
            </w:pict>
          </mc:Fallback>
        </mc:AlternateContent>
      </w:r>
      <w:r w:rsidRPr="00B640AE">
        <w:rPr>
          <w:noProof/>
          <w:lang w:val="en-US"/>
        </w:rPr>
        <w:drawing>
          <wp:inline distT="0" distB="0" distL="0" distR="0" wp14:anchorId="22E67FF4" wp14:editId="7FC76F5B">
            <wp:extent cx="5021421" cy="8926969"/>
            <wp:effectExtent l="0" t="0" r="8255" b="7620"/>
            <wp:docPr id="331" name="Picture 331" descr="F:\Screenshot_20161012-225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Screenshot_20161012-22532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557" cy="894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4"/>
        <w:gridCol w:w="3021"/>
        <w:gridCol w:w="3012"/>
      </w:tblGrid>
      <w:tr w:rsidR="009F3E04" w:rsidTr="00152422">
        <w:tc>
          <w:tcPr>
            <w:tcW w:w="3116" w:type="dxa"/>
          </w:tcPr>
          <w:p w:rsidR="009F3E04" w:rsidRDefault="009F3E04" w:rsidP="00152422"/>
        </w:tc>
        <w:tc>
          <w:tcPr>
            <w:tcW w:w="3117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Ràng buộc</w:t>
            </w:r>
          </w:p>
        </w:tc>
        <w:tc>
          <w:tcPr>
            <w:tcW w:w="3117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</w:tr>
      <w:tr w:rsidR="009F3E04" w:rsidTr="00152422">
        <w:tc>
          <w:tcPr>
            <w:tcW w:w="3116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117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Edit Text</w:t>
            </w:r>
          </w:p>
        </w:tc>
        <w:tc>
          <w:tcPr>
            <w:tcW w:w="3117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 xml:space="preserve">Dùng để nhập dữ liệu muốn tìm kiếm vào đây </w:t>
            </w:r>
          </w:p>
        </w:tc>
      </w:tr>
      <w:tr w:rsidR="009F3E04" w:rsidTr="00152422">
        <w:tc>
          <w:tcPr>
            <w:tcW w:w="3116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117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117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Nhấn vào để tìm kiếm và chuyển sang màn hình tìm kiếm</w:t>
            </w:r>
          </w:p>
        </w:tc>
      </w:tr>
      <w:tr w:rsidR="009F3E04" w:rsidTr="00152422">
        <w:tc>
          <w:tcPr>
            <w:tcW w:w="3116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117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ListView</w:t>
            </w:r>
          </w:p>
        </w:tc>
        <w:tc>
          <w:tcPr>
            <w:tcW w:w="3117" w:type="dxa"/>
          </w:tcPr>
          <w:p w:rsidR="009F3E04" w:rsidRDefault="009F3E04" w:rsidP="00152422">
            <w:r>
              <w:rPr>
                <w:lang w:val="en-US"/>
              </w:rPr>
              <w:t>Danh sách các dịch vụ</w:t>
            </w:r>
          </w:p>
        </w:tc>
      </w:tr>
      <w:tr w:rsidR="009F3E04" w:rsidTr="00152422">
        <w:tc>
          <w:tcPr>
            <w:tcW w:w="3116" w:type="dxa"/>
          </w:tcPr>
          <w:p w:rsidR="009F3E04" w:rsidRPr="000E6017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117" w:type="dxa"/>
          </w:tcPr>
          <w:p w:rsidR="009F3E04" w:rsidRPr="000E6017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117" w:type="dxa"/>
          </w:tcPr>
          <w:p w:rsidR="009F3E04" w:rsidRPr="000E6017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 xml:space="preserve">Bộ các button </w:t>
            </w:r>
            <w:r w:rsidR="00B37C55">
              <w:rPr>
                <w:lang w:val="en-US"/>
              </w:rPr>
              <w:t>màn hình chính</w:t>
            </w:r>
            <w:r>
              <w:rPr>
                <w:lang w:val="en-US"/>
              </w:rPr>
              <w:t>, địa điểm đã lưu, lịch sử tìm kiếm, quản lí thông tin cá nhân</w:t>
            </w:r>
          </w:p>
        </w:tc>
      </w:tr>
    </w:tbl>
    <w:p w:rsidR="009F3E04" w:rsidRDefault="00B37C55" w:rsidP="009F3E04">
      <w:pPr>
        <w:pStyle w:val="Heading3"/>
        <w:rPr>
          <w:lang w:val="en-US"/>
        </w:rPr>
      </w:pPr>
      <w:bookmarkStart w:id="32" w:name="_Toc464136989"/>
      <w:r>
        <w:rPr>
          <w:lang w:val="en-US"/>
        </w:rPr>
        <w:lastRenderedPageBreak/>
        <w:t>Tìm kiếm</w:t>
      </w:r>
      <w:bookmarkEnd w:id="32"/>
    </w:p>
    <w:p w:rsidR="009F3E04" w:rsidRDefault="009F3E04" w:rsidP="009F3E04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107ED59" wp14:editId="48292967">
                <wp:simplePos x="0" y="0"/>
                <wp:positionH relativeFrom="column">
                  <wp:posOffset>-495300</wp:posOffset>
                </wp:positionH>
                <wp:positionV relativeFrom="paragraph">
                  <wp:posOffset>3726180</wp:posOffset>
                </wp:positionV>
                <wp:extent cx="685800" cy="449580"/>
                <wp:effectExtent l="0" t="0" r="38100" b="26670"/>
                <wp:wrapNone/>
                <wp:docPr id="333" name="Right Arrow Callo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49580"/>
                        </a:xfrm>
                        <a:prstGeom prst="righ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Default="00E24BB4" w:rsidP="009F3E04">
                            <w:r>
                              <w:rPr>
                                <w:b/>
                                <w:sz w:val="40"/>
                                <w:szCs w:val="40"/>
                                <w:lang w:val="en-US"/>
                              </w:rPr>
                              <w:t xml:space="preserve">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7ED59" id="Right Arrow Callout 20" o:spid="_x0000_s1083" type="#_x0000_t78" style="position:absolute;margin-left:-39pt;margin-top:293.4pt;width:54pt;height:35.4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" adj="14035,,18060" fillcolor="#4f81bd [3204]" strokecolor="#243f60 [1604]" strokeweight="2pt">
                <v:textbox>
                  <w:txbxContent>
                    <w:p w:rsidR="00E24BB4" w:rsidRDefault="00E24BB4" w:rsidP="009F3E04">
                      <w:r>
                        <w:rPr>
                          <w:b/>
                          <w:sz w:val="40"/>
                          <w:szCs w:val="40"/>
                          <w:lang w:val="en-US"/>
                        </w:rPr>
                        <w:t xml:space="preserve"> 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E26257D" wp14:editId="48791AC8">
                <wp:simplePos x="0" y="0"/>
                <wp:positionH relativeFrom="column">
                  <wp:posOffset>205740</wp:posOffset>
                </wp:positionH>
                <wp:positionV relativeFrom="paragraph">
                  <wp:posOffset>2148840</wp:posOffset>
                </wp:positionV>
                <wp:extent cx="4678680" cy="4168140"/>
                <wp:effectExtent l="0" t="0" r="26670" b="22860"/>
                <wp:wrapNone/>
                <wp:docPr id="334" name="Rectangle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8680" cy="416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401D3C" id="Rectangle 334" o:spid="_x0000_s1026" style="position:absolute;margin-left:16.2pt;margin-top:169.2pt;width:368.4pt;height:328.2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905338F" wp14:editId="0797EB0A">
                <wp:simplePos x="0" y="0"/>
                <wp:positionH relativeFrom="column">
                  <wp:posOffset>-541020</wp:posOffset>
                </wp:positionH>
                <wp:positionV relativeFrom="paragraph">
                  <wp:posOffset>1569720</wp:posOffset>
                </wp:positionV>
                <wp:extent cx="685800" cy="449580"/>
                <wp:effectExtent l="0" t="0" r="38100" b="26670"/>
                <wp:wrapNone/>
                <wp:docPr id="335" name="Right Arrow Callo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49580"/>
                        </a:xfrm>
                        <a:prstGeom prst="righ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640AE" w:rsidRDefault="00E24BB4" w:rsidP="009F3E04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  <w:lang w:val="en-US"/>
                              </w:rPr>
                              <w:t>3</w:t>
                            </w:r>
                          </w:p>
                          <w:p w:rsidR="00E24BB4" w:rsidRDefault="00E24BB4" w:rsidP="009F3E0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05338F" id="_x0000_s1084" type="#_x0000_t78" style="position:absolute;margin-left:-42.6pt;margin-top:123.6pt;width:54pt;height:35.4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" adj="14035,,18060" fillcolor="#4f81bd [3204]" strokecolor="#243f60 [1604]" strokeweight="2pt">
                <v:textbox>
                  <w:txbxContent>
                    <w:p w:rsidR="00E24BB4" w:rsidRPr="00B640AE" w:rsidRDefault="00E24BB4" w:rsidP="009F3E04">
                      <w:pPr>
                        <w:jc w:val="center"/>
                        <w:rPr>
                          <w:b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b/>
                          <w:sz w:val="40"/>
                          <w:szCs w:val="40"/>
                          <w:lang w:val="en-US"/>
                        </w:rPr>
                        <w:t>3</w:t>
                      </w:r>
                    </w:p>
                    <w:p w:rsidR="00E24BB4" w:rsidRDefault="00E24BB4" w:rsidP="009F3E04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A209C4C" wp14:editId="0018FC42">
                <wp:simplePos x="0" y="0"/>
                <wp:positionH relativeFrom="column">
                  <wp:posOffset>-640080</wp:posOffset>
                </wp:positionH>
                <wp:positionV relativeFrom="paragraph">
                  <wp:posOffset>830580</wp:posOffset>
                </wp:positionV>
                <wp:extent cx="777240" cy="449580"/>
                <wp:effectExtent l="0" t="0" r="41910" b="26670"/>
                <wp:wrapNone/>
                <wp:docPr id="336" name="Right Arrow Callou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449580"/>
                        </a:xfrm>
                        <a:prstGeom prst="righ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640AE" w:rsidRDefault="00E24BB4" w:rsidP="009F3E04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  <w:lang w:val="en-US"/>
                              </w:rPr>
                              <w:t>2</w:t>
                            </w:r>
                          </w:p>
                          <w:p w:rsidR="00E24BB4" w:rsidRDefault="00E24BB4" w:rsidP="009F3E0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209C4C" id="Right Arrow Callout 18" o:spid="_x0000_s1085" type="#_x0000_t78" style="position:absolute;margin-left:-50.4pt;margin-top:65.4pt;width:61.2pt;height:35.4pt;z-index:251785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" adj="14035,,18476" fillcolor="#4f81bd [3204]" strokecolor="#243f60 [1604]" strokeweight="2pt">
                <v:textbox>
                  <w:txbxContent>
                    <w:p w:rsidR="00E24BB4" w:rsidRPr="00B640AE" w:rsidRDefault="00E24BB4" w:rsidP="009F3E04">
                      <w:pPr>
                        <w:jc w:val="center"/>
                        <w:rPr>
                          <w:b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b/>
                          <w:sz w:val="40"/>
                          <w:szCs w:val="40"/>
                          <w:lang w:val="en-US"/>
                        </w:rPr>
                        <w:t>2</w:t>
                      </w:r>
                    </w:p>
                    <w:p w:rsidR="00E24BB4" w:rsidRDefault="00E24BB4" w:rsidP="009F3E04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99231FD" wp14:editId="589491B9">
                <wp:simplePos x="0" y="0"/>
                <wp:positionH relativeFrom="column">
                  <wp:posOffset>2628900</wp:posOffset>
                </wp:positionH>
                <wp:positionV relativeFrom="paragraph">
                  <wp:posOffset>1470660</wp:posOffset>
                </wp:positionV>
                <wp:extent cx="1562100" cy="510540"/>
                <wp:effectExtent l="0" t="0" r="19050" b="22860"/>
                <wp:wrapNone/>
                <wp:docPr id="337" name="Rectangle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510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D04E90" id="Rectangle 337" o:spid="_x0000_s1026" style="position:absolute;margin-left:207pt;margin-top:115.8pt;width:123pt;height:40.2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6A75360" wp14:editId="6C367CAA">
                <wp:simplePos x="0" y="0"/>
                <wp:positionH relativeFrom="column">
                  <wp:posOffset>358140</wp:posOffset>
                </wp:positionH>
                <wp:positionV relativeFrom="paragraph">
                  <wp:posOffset>1455420</wp:posOffset>
                </wp:positionV>
                <wp:extent cx="1562100" cy="510540"/>
                <wp:effectExtent l="0" t="0" r="19050" b="22860"/>
                <wp:wrapNone/>
                <wp:docPr id="338" name="Rectangle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510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A6BB77" id="Rectangle 338" o:spid="_x0000_s1026" style="position:absolute;margin-left:28.2pt;margin-top:114.6pt;width:123pt;height:40.2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1596A17" wp14:editId="5E47B039">
                <wp:simplePos x="0" y="0"/>
                <wp:positionH relativeFrom="margin">
                  <wp:posOffset>5113020</wp:posOffset>
                </wp:positionH>
                <wp:positionV relativeFrom="paragraph">
                  <wp:posOffset>800100</wp:posOffset>
                </wp:positionV>
                <wp:extent cx="647700" cy="441960"/>
                <wp:effectExtent l="19050" t="0" r="19050" b="15240"/>
                <wp:wrapNone/>
                <wp:docPr id="339" name="Left Arrow Callou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41960"/>
                        </a:xfrm>
                        <a:prstGeom prst="leftArrow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85387F" w:rsidRDefault="00E24BB4" w:rsidP="009F3E04">
                            <w:pPr>
                              <w:jc w:val="center"/>
                              <w:rPr>
                                <w:b/>
                                <w:caps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85387F">
                              <w:rPr>
                                <w:b/>
                                <w:sz w:val="40"/>
                                <w:szCs w:val="4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96A17" id="Left Arrow Callout 21" o:spid="_x0000_s1086" type="#_x0000_t77" style="position:absolute;margin-left:402.6pt;margin-top:63pt;width:51pt;height:34.8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" adj="7565,,3685" fillcolor="#4f81bd [3204]" strokecolor="#243f60 [1604]" strokeweight="2pt">
                <v:textbox>
                  <w:txbxContent>
                    <w:p w:rsidR="00E24BB4" w:rsidRPr="0085387F" w:rsidRDefault="00E24BB4" w:rsidP="009F3E04">
                      <w:pPr>
                        <w:jc w:val="center"/>
                        <w:rPr>
                          <w:b/>
                          <w:caps/>
                          <w:sz w:val="40"/>
                          <w:szCs w:val="40"/>
                          <w:lang w:val="en-US"/>
                        </w:rPr>
                      </w:pPr>
                      <w:r w:rsidRPr="0085387F">
                        <w:rPr>
                          <w:b/>
                          <w:sz w:val="40"/>
                          <w:szCs w:val="40"/>
                          <w:lang w:val="en-U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F405990" wp14:editId="62B8F354">
                <wp:simplePos x="0" y="0"/>
                <wp:positionH relativeFrom="column">
                  <wp:posOffset>222738</wp:posOffset>
                </wp:positionH>
                <wp:positionV relativeFrom="paragraph">
                  <wp:posOffset>732692</wp:posOffset>
                </wp:positionV>
                <wp:extent cx="545124" cy="580244"/>
                <wp:effectExtent l="0" t="0" r="26670" b="10795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124" cy="5802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FD60E7" id="Rectangle 340" o:spid="_x0000_s1026" style="position:absolute;margin-left:17.55pt;margin-top:57.7pt;width:42.9pt;height:45.7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C5BCDD5" wp14:editId="18F448EF">
                <wp:simplePos x="0" y="0"/>
                <wp:positionH relativeFrom="column">
                  <wp:posOffset>826477</wp:posOffset>
                </wp:positionH>
                <wp:positionV relativeFrom="paragraph">
                  <wp:posOffset>803031</wp:posOffset>
                </wp:positionV>
                <wp:extent cx="4155831" cy="509954"/>
                <wp:effectExtent l="0" t="0" r="16510" b="23495"/>
                <wp:wrapNone/>
                <wp:docPr id="341" name="Rectangl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5831" cy="5099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53043D" id="Rectangle 341" o:spid="_x0000_s1026" style="position:absolute;margin-left:65.1pt;margin-top:63.25pt;width:327.25pt;height:40.1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E9EC9AB" wp14:editId="5CABA4F3">
            <wp:extent cx="5053379" cy="8983785"/>
            <wp:effectExtent l="0" t="0" r="0" b="8255"/>
            <wp:docPr id="342" name="Picture 342" descr="C:\Users\T.N\AppData\Local\Microsoft\Windows\INetCache\Content.Word\Screenshot_20161013-072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.N\AppData\Local\Microsoft\Windows\INetCache\Content.Word\Screenshot_20161013-07255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388" cy="899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2"/>
        <w:gridCol w:w="3024"/>
        <w:gridCol w:w="3011"/>
      </w:tblGrid>
      <w:tr w:rsidR="009F3E04" w:rsidTr="00152422">
        <w:tc>
          <w:tcPr>
            <w:tcW w:w="3116" w:type="dxa"/>
          </w:tcPr>
          <w:p w:rsidR="009F3E04" w:rsidRDefault="009F3E04" w:rsidP="00152422"/>
        </w:tc>
        <w:tc>
          <w:tcPr>
            <w:tcW w:w="3117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Ràng buộc</w:t>
            </w:r>
          </w:p>
        </w:tc>
        <w:tc>
          <w:tcPr>
            <w:tcW w:w="3117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</w:tr>
      <w:tr w:rsidR="009F3E04" w:rsidTr="00152422">
        <w:tc>
          <w:tcPr>
            <w:tcW w:w="3116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117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Edit Text</w:t>
            </w:r>
          </w:p>
        </w:tc>
        <w:tc>
          <w:tcPr>
            <w:tcW w:w="3117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 xml:space="preserve">Dùng để nhập dữ liệu muốn tìm kiếm vào đây </w:t>
            </w:r>
          </w:p>
        </w:tc>
      </w:tr>
      <w:tr w:rsidR="009F3E04" w:rsidTr="00152422">
        <w:tc>
          <w:tcPr>
            <w:tcW w:w="3116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117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117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Nhấn vào để tìm kiếm và chuyển sang màn hình tìm kiếm</w:t>
            </w:r>
          </w:p>
        </w:tc>
      </w:tr>
      <w:tr w:rsidR="009F3E04" w:rsidTr="00152422">
        <w:tc>
          <w:tcPr>
            <w:tcW w:w="3116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117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Checkbox</w:t>
            </w:r>
          </w:p>
        </w:tc>
        <w:tc>
          <w:tcPr>
            <w:tcW w:w="3117" w:type="dxa"/>
          </w:tcPr>
          <w:p w:rsidR="009F3E04" w:rsidRDefault="009F3E04" w:rsidP="00152422">
            <w:r>
              <w:rPr>
                <w:lang w:val="en-US"/>
              </w:rPr>
              <w:t>Chọn địa điểm gần đây và sắp xếp theo rating</w:t>
            </w:r>
          </w:p>
        </w:tc>
      </w:tr>
      <w:tr w:rsidR="009F3E04" w:rsidTr="00152422">
        <w:tc>
          <w:tcPr>
            <w:tcW w:w="3116" w:type="dxa"/>
          </w:tcPr>
          <w:p w:rsidR="009F3E04" w:rsidRPr="00655015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117" w:type="dxa"/>
          </w:tcPr>
          <w:p w:rsidR="009F3E04" w:rsidRPr="00655015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Listview</w:t>
            </w:r>
          </w:p>
        </w:tc>
        <w:tc>
          <w:tcPr>
            <w:tcW w:w="3117" w:type="dxa"/>
          </w:tcPr>
          <w:p w:rsidR="009F3E04" w:rsidRPr="00655015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Danh sách cách khách sạn tìm kiếm</w:t>
            </w:r>
          </w:p>
        </w:tc>
      </w:tr>
    </w:tbl>
    <w:p w:rsidR="00113FC0" w:rsidRDefault="00B37C55" w:rsidP="009F3E04">
      <w:pPr>
        <w:pStyle w:val="Heading3"/>
        <w:rPr>
          <w:lang w:val="en-US"/>
        </w:rPr>
      </w:pPr>
      <w:bookmarkStart w:id="33" w:name="_Toc464136990"/>
      <w:r>
        <w:rPr>
          <w:lang w:val="en-US"/>
        </w:rPr>
        <w:t>Lịch sử</w:t>
      </w:r>
      <w:bookmarkEnd w:id="33"/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113FC0" w:rsidRPr="00113FC0" w:rsidRDefault="00113FC0" w:rsidP="00113FC0">
      <w:pPr>
        <w:rPr>
          <w:lang w:val="en-US"/>
        </w:rPr>
      </w:pPr>
    </w:p>
    <w:p w:rsidR="009F3E04" w:rsidRPr="00113FC0" w:rsidRDefault="009F3E04" w:rsidP="00113FC0">
      <w:pPr>
        <w:rPr>
          <w:lang w:val="en-US"/>
        </w:rPr>
      </w:pPr>
    </w:p>
    <w:p w:rsidR="009F3E04" w:rsidRDefault="00B83E64" w:rsidP="009F3E04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FE3D39F" wp14:editId="223A5055">
                <wp:simplePos x="0" y="0"/>
                <wp:positionH relativeFrom="column">
                  <wp:posOffset>-505097</wp:posOffset>
                </wp:positionH>
                <wp:positionV relativeFrom="paragraph">
                  <wp:posOffset>6906986</wp:posOffset>
                </wp:positionV>
                <wp:extent cx="617220" cy="586740"/>
                <wp:effectExtent l="0" t="19050" r="30480" b="41910"/>
                <wp:wrapNone/>
                <wp:docPr id="69" name="Arrow: Right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58674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882D15" w:rsidRDefault="00E24BB4" w:rsidP="009F3E0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E3D39F" id="Arrow: Right 69" o:spid="_x0000_s1087" type="#_x0000_t13" style="position:absolute;margin-left:-39.75pt;margin-top:543.85pt;width:48.6pt;height:46.2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" adj="11333" fillcolor="#4f81bd [3204]" strokecolor="#243f60 [1604]" strokeweight="2pt">
                <v:textbox>
                  <w:txbxContent>
                    <w:p w:rsidR="00E24BB4" w:rsidRPr="00882D15" w:rsidRDefault="00E24BB4" w:rsidP="009F3E0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22890FD" wp14:editId="594F1805">
                <wp:simplePos x="0" y="0"/>
                <wp:positionH relativeFrom="column">
                  <wp:posOffset>4823460</wp:posOffset>
                </wp:positionH>
                <wp:positionV relativeFrom="paragraph">
                  <wp:posOffset>6947263</wp:posOffset>
                </wp:positionV>
                <wp:extent cx="624840" cy="487680"/>
                <wp:effectExtent l="0" t="0" r="22860" b="2667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487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F90E20" id="Rectangle 68" o:spid="_x0000_s1026" style="position:absolute;margin-left:379.8pt;margin-top:547.05pt;width:49.2pt;height:38.4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A59570D" wp14:editId="606D6264">
                <wp:simplePos x="0" y="0"/>
                <wp:positionH relativeFrom="column">
                  <wp:posOffset>3482340</wp:posOffset>
                </wp:positionH>
                <wp:positionV relativeFrom="paragraph">
                  <wp:posOffset>6975566</wp:posOffset>
                </wp:positionV>
                <wp:extent cx="624840" cy="487680"/>
                <wp:effectExtent l="0" t="0" r="22860" b="2667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487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AD06C0" id="Rectangle 67" o:spid="_x0000_s1026" style="position:absolute;margin-left:274.2pt;margin-top:549.25pt;width:49.2pt;height:38.4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F6479E8" wp14:editId="2CA5A27B">
                <wp:simplePos x="0" y="0"/>
                <wp:positionH relativeFrom="column">
                  <wp:posOffset>1921329</wp:posOffset>
                </wp:positionH>
                <wp:positionV relativeFrom="paragraph">
                  <wp:posOffset>6967946</wp:posOffset>
                </wp:positionV>
                <wp:extent cx="624840" cy="487680"/>
                <wp:effectExtent l="0" t="0" r="22860" b="2667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487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C17D48" id="Rectangle 66" o:spid="_x0000_s1026" style="position:absolute;margin-left:151.3pt;margin-top:548.65pt;width:49.2pt;height:38.4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957236B" wp14:editId="4EF6BECD">
                <wp:simplePos x="0" y="0"/>
                <wp:positionH relativeFrom="column">
                  <wp:posOffset>403860</wp:posOffset>
                </wp:positionH>
                <wp:positionV relativeFrom="paragraph">
                  <wp:posOffset>6966857</wp:posOffset>
                </wp:positionV>
                <wp:extent cx="624840" cy="487680"/>
                <wp:effectExtent l="0" t="0" r="22860" b="26670"/>
                <wp:wrapNone/>
                <wp:docPr id="344" name="Rectangl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487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BD13CA" id="Rectangle 344" o:spid="_x0000_s1026" style="position:absolute;margin-left:31.8pt;margin-top:548.55pt;width:49.2pt;height:38.4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" filled="f" strokecolor="red" strokeweight="2pt"/>
            </w:pict>
          </mc:Fallback>
        </mc:AlternateContent>
      </w:r>
      <w:r w:rsidR="009F3E0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B028CC5" wp14:editId="5BDF5AA6">
                <wp:simplePos x="0" y="0"/>
                <wp:positionH relativeFrom="column">
                  <wp:posOffset>-541020</wp:posOffset>
                </wp:positionH>
                <wp:positionV relativeFrom="paragraph">
                  <wp:posOffset>2080260</wp:posOffset>
                </wp:positionV>
                <wp:extent cx="510540" cy="487680"/>
                <wp:effectExtent l="0" t="19050" r="41910" b="45720"/>
                <wp:wrapNone/>
                <wp:docPr id="108" name="Arrow: Right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4876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655015" w:rsidRDefault="00E24BB4" w:rsidP="009F3E0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028CC5" id="Arrow: Right 108" o:spid="_x0000_s1088" type="#_x0000_t13" style="position:absolute;margin-left:-42.6pt;margin-top:163.8pt;width:40.2pt;height:38.4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" adj="11284" fillcolor="#4f81bd [3204]" strokecolor="#243f60 [1604]" strokeweight="2pt">
                <v:textbox>
                  <w:txbxContent>
                    <w:p w:rsidR="00E24BB4" w:rsidRPr="00655015" w:rsidRDefault="00E24BB4" w:rsidP="009F3E0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F3E0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2A58087" wp14:editId="424075F0">
                <wp:simplePos x="0" y="0"/>
                <wp:positionH relativeFrom="column">
                  <wp:posOffset>182880</wp:posOffset>
                </wp:positionH>
                <wp:positionV relativeFrom="paragraph">
                  <wp:posOffset>883920</wp:posOffset>
                </wp:positionV>
                <wp:extent cx="5577840" cy="4206240"/>
                <wp:effectExtent l="0" t="0" r="22860" b="22860"/>
                <wp:wrapNone/>
                <wp:docPr id="343" name="Rectangl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7840" cy="4206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16EC9F" id="Rectangle 343" o:spid="_x0000_s1026" style="position:absolute;margin-left:14.4pt;margin-top:69.6pt;width:439.2pt;height:331.2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" filled="f" strokecolor="red" strokeweight="2pt"/>
            </w:pict>
          </mc:Fallback>
        </mc:AlternateContent>
      </w:r>
      <w:r w:rsidR="009F3E04">
        <w:rPr>
          <w:noProof/>
          <w:lang w:val="en-US"/>
        </w:rPr>
        <w:drawing>
          <wp:inline distT="0" distB="0" distL="0" distR="0" wp14:anchorId="3DF9492F" wp14:editId="1F79777A">
            <wp:extent cx="5943600" cy="8115300"/>
            <wp:effectExtent l="0" t="0" r="0" b="0"/>
            <wp:docPr id="345" name="Picture 345" descr="C:\Users\Huy\AppData\Local\Microsoft\Windows\INetCacheContent.Word\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y\AppData\Local\Microsoft\Windows\INetCacheContent.Word\1 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1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3E04">
        <w:br w:type="page"/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2988"/>
        <w:gridCol w:w="3017"/>
        <w:gridCol w:w="3012"/>
      </w:tblGrid>
      <w:tr w:rsidR="009F3E04" w:rsidRPr="009F3E04" w:rsidTr="00152422">
        <w:tc>
          <w:tcPr>
            <w:tcW w:w="3116" w:type="dxa"/>
          </w:tcPr>
          <w:p w:rsidR="009F3E04" w:rsidRPr="009F3E04" w:rsidRDefault="009F3E04" w:rsidP="009F3E04">
            <w:pPr>
              <w:widowControl/>
              <w:spacing w:line="240" w:lineRule="auto"/>
              <w:rPr>
                <w:noProof/>
                <w:sz w:val="22"/>
              </w:rPr>
            </w:pPr>
          </w:p>
        </w:tc>
        <w:tc>
          <w:tcPr>
            <w:tcW w:w="3117" w:type="dxa"/>
          </w:tcPr>
          <w:p w:rsidR="009F3E04" w:rsidRPr="009F3E04" w:rsidRDefault="009F3E04" w:rsidP="009F3E04">
            <w:pPr>
              <w:widowControl/>
              <w:spacing w:line="240" w:lineRule="auto"/>
              <w:rPr>
                <w:noProof/>
                <w:sz w:val="22"/>
                <w:lang w:val="en-US"/>
              </w:rPr>
            </w:pPr>
            <w:r w:rsidRPr="009F3E04">
              <w:rPr>
                <w:noProof/>
                <w:sz w:val="22"/>
                <w:lang w:val="en-US"/>
              </w:rPr>
              <w:t>Ràng buộc</w:t>
            </w:r>
          </w:p>
        </w:tc>
        <w:tc>
          <w:tcPr>
            <w:tcW w:w="3117" w:type="dxa"/>
          </w:tcPr>
          <w:p w:rsidR="009F3E04" w:rsidRPr="009F3E04" w:rsidRDefault="009F3E04" w:rsidP="009F3E04">
            <w:pPr>
              <w:widowControl/>
              <w:spacing w:line="240" w:lineRule="auto"/>
              <w:rPr>
                <w:noProof/>
                <w:sz w:val="22"/>
                <w:lang w:val="en-US"/>
              </w:rPr>
            </w:pPr>
            <w:r w:rsidRPr="009F3E04">
              <w:rPr>
                <w:noProof/>
                <w:sz w:val="22"/>
                <w:lang w:val="en-US"/>
              </w:rPr>
              <w:t>Mô tả</w:t>
            </w:r>
          </w:p>
        </w:tc>
      </w:tr>
      <w:tr w:rsidR="009F3E04" w:rsidRPr="009F3E04" w:rsidTr="00152422">
        <w:tc>
          <w:tcPr>
            <w:tcW w:w="3116" w:type="dxa"/>
          </w:tcPr>
          <w:p w:rsidR="009F3E04" w:rsidRPr="009F3E04" w:rsidRDefault="009F3E04" w:rsidP="009F3E04">
            <w:pPr>
              <w:widowControl/>
              <w:spacing w:line="240" w:lineRule="auto"/>
              <w:rPr>
                <w:noProof/>
                <w:sz w:val="22"/>
                <w:lang w:val="en-US"/>
              </w:rPr>
            </w:pPr>
            <w:r w:rsidRPr="009F3E04">
              <w:rPr>
                <w:noProof/>
                <w:sz w:val="22"/>
                <w:lang w:val="en-US"/>
              </w:rPr>
              <w:t>1</w:t>
            </w:r>
          </w:p>
        </w:tc>
        <w:tc>
          <w:tcPr>
            <w:tcW w:w="3117" w:type="dxa"/>
          </w:tcPr>
          <w:p w:rsidR="009F3E04" w:rsidRPr="009F3E04" w:rsidRDefault="009F3E04" w:rsidP="009F3E04">
            <w:pPr>
              <w:widowControl/>
              <w:spacing w:line="240" w:lineRule="auto"/>
              <w:rPr>
                <w:noProof/>
                <w:sz w:val="22"/>
                <w:lang w:val="en-US"/>
              </w:rPr>
            </w:pPr>
            <w:r w:rsidRPr="009F3E04">
              <w:rPr>
                <w:noProof/>
                <w:sz w:val="22"/>
                <w:lang w:val="en-US"/>
              </w:rPr>
              <w:t>Button</w:t>
            </w:r>
          </w:p>
        </w:tc>
        <w:tc>
          <w:tcPr>
            <w:tcW w:w="3117" w:type="dxa"/>
          </w:tcPr>
          <w:p w:rsidR="009F3E04" w:rsidRPr="009F3E04" w:rsidRDefault="009F3E04" w:rsidP="009F3E04">
            <w:pPr>
              <w:widowControl/>
              <w:spacing w:line="240" w:lineRule="auto"/>
              <w:rPr>
                <w:noProof/>
                <w:sz w:val="22"/>
                <w:lang w:val="en-US"/>
              </w:rPr>
            </w:pPr>
            <w:r w:rsidRPr="009F3E04">
              <w:rPr>
                <w:noProof/>
                <w:sz w:val="22"/>
                <w:lang w:val="en-US"/>
              </w:rPr>
              <w:t>Bộ</w:t>
            </w:r>
            <w:r w:rsidR="00B37C55">
              <w:rPr>
                <w:noProof/>
                <w:sz w:val="22"/>
                <w:lang w:val="en-US"/>
              </w:rPr>
              <w:t xml:space="preserve"> các button màn hình chính</w:t>
            </w:r>
            <w:r w:rsidRPr="009F3E04">
              <w:rPr>
                <w:noProof/>
                <w:sz w:val="22"/>
                <w:lang w:val="en-US"/>
              </w:rPr>
              <w:t>, địa điểm đã lưu, lịch sử tìm kiếm, quản lí thông tin cá nhân</w:t>
            </w:r>
          </w:p>
        </w:tc>
      </w:tr>
      <w:tr w:rsidR="009F3E04" w:rsidRPr="009F3E04" w:rsidTr="00152422">
        <w:tc>
          <w:tcPr>
            <w:tcW w:w="3116" w:type="dxa"/>
          </w:tcPr>
          <w:p w:rsidR="009F3E04" w:rsidRPr="009F3E04" w:rsidRDefault="009F3E04" w:rsidP="009F3E04">
            <w:pPr>
              <w:widowControl/>
              <w:spacing w:line="240" w:lineRule="auto"/>
              <w:rPr>
                <w:noProof/>
                <w:sz w:val="22"/>
                <w:lang w:val="en-US"/>
              </w:rPr>
            </w:pPr>
            <w:r w:rsidRPr="009F3E04">
              <w:rPr>
                <w:noProof/>
                <w:sz w:val="22"/>
                <w:lang w:val="en-US"/>
              </w:rPr>
              <w:t>2</w:t>
            </w:r>
          </w:p>
        </w:tc>
        <w:tc>
          <w:tcPr>
            <w:tcW w:w="3117" w:type="dxa"/>
          </w:tcPr>
          <w:p w:rsidR="009F3E04" w:rsidRPr="009F3E04" w:rsidRDefault="009F3E04" w:rsidP="009F3E04">
            <w:pPr>
              <w:widowControl/>
              <w:spacing w:line="240" w:lineRule="auto"/>
              <w:rPr>
                <w:noProof/>
                <w:sz w:val="22"/>
                <w:lang w:val="en-US"/>
              </w:rPr>
            </w:pPr>
            <w:r w:rsidRPr="009F3E04">
              <w:rPr>
                <w:noProof/>
                <w:sz w:val="22"/>
                <w:lang w:val="en-US"/>
              </w:rPr>
              <w:t>Listview</w:t>
            </w:r>
          </w:p>
        </w:tc>
        <w:tc>
          <w:tcPr>
            <w:tcW w:w="3117" w:type="dxa"/>
          </w:tcPr>
          <w:p w:rsidR="009F3E04" w:rsidRPr="009F3E04" w:rsidRDefault="009F3E04" w:rsidP="009F3E04">
            <w:pPr>
              <w:widowControl/>
              <w:spacing w:line="240" w:lineRule="auto"/>
              <w:rPr>
                <w:noProof/>
                <w:sz w:val="22"/>
                <w:lang w:val="en-US"/>
              </w:rPr>
            </w:pPr>
            <w:r w:rsidRPr="009F3E04">
              <w:rPr>
                <w:noProof/>
                <w:sz w:val="22"/>
                <w:lang w:val="en-US"/>
              </w:rPr>
              <w:t>Danh sách lịch sử cách địa điểm</w:t>
            </w:r>
          </w:p>
        </w:tc>
      </w:tr>
    </w:tbl>
    <w:p w:rsidR="009F3E04" w:rsidRDefault="00B37C55" w:rsidP="009F3E04">
      <w:pPr>
        <w:pStyle w:val="Heading3"/>
        <w:rPr>
          <w:lang w:val="en-US"/>
        </w:rPr>
      </w:pPr>
      <w:bookmarkStart w:id="34" w:name="_Toc464136991"/>
      <w:r>
        <w:rPr>
          <w:lang w:val="en-US"/>
        </w:rPr>
        <w:lastRenderedPageBreak/>
        <w:t>Lưu</w:t>
      </w:r>
      <w:bookmarkEnd w:id="34"/>
    </w:p>
    <w:p w:rsidR="009F3E04" w:rsidRDefault="009F3E04" w:rsidP="009F3E04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1E95046" wp14:editId="3EB955D0">
                <wp:simplePos x="0" y="0"/>
                <wp:positionH relativeFrom="column">
                  <wp:posOffset>-640080</wp:posOffset>
                </wp:positionH>
                <wp:positionV relativeFrom="paragraph">
                  <wp:posOffset>1798320</wp:posOffset>
                </wp:positionV>
                <wp:extent cx="563880" cy="518160"/>
                <wp:effectExtent l="0" t="19050" r="45720" b="34290"/>
                <wp:wrapNone/>
                <wp:docPr id="110" name="Arrow: Right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5181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FC283C" w:rsidRDefault="00E24BB4" w:rsidP="009F3E0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E95046" id="Arrow: Right 110" o:spid="_x0000_s1089" type="#_x0000_t13" style="position:absolute;margin-left:-50.4pt;margin-top:141.6pt;width:44.4pt;height:40.8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" adj="11676" fillcolor="#4f81bd [3204]" strokecolor="#243f60 [1604]" strokeweight="2pt">
                <v:textbox>
                  <w:txbxContent>
                    <w:p w:rsidR="00E24BB4" w:rsidRPr="00FC283C" w:rsidRDefault="00E24BB4" w:rsidP="009F3E0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71DD1DE" wp14:editId="7E093286">
                <wp:simplePos x="0" y="0"/>
                <wp:positionH relativeFrom="column">
                  <wp:posOffset>205740</wp:posOffset>
                </wp:positionH>
                <wp:positionV relativeFrom="paragraph">
                  <wp:posOffset>800100</wp:posOffset>
                </wp:positionV>
                <wp:extent cx="5570220" cy="3962400"/>
                <wp:effectExtent l="0" t="0" r="11430" b="1905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0220" cy="396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F1E17F" id="Rectangle 109" o:spid="_x0000_s1026" style="position:absolute;margin-left:16.2pt;margin-top:63pt;width:438.6pt;height:312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1E428B4" wp14:editId="68FA5C20">
                <wp:simplePos x="0" y="0"/>
                <wp:positionH relativeFrom="column">
                  <wp:posOffset>-541020</wp:posOffset>
                </wp:positionH>
                <wp:positionV relativeFrom="paragraph">
                  <wp:posOffset>7216140</wp:posOffset>
                </wp:positionV>
                <wp:extent cx="571500" cy="609600"/>
                <wp:effectExtent l="0" t="19050" r="38100" b="38100"/>
                <wp:wrapNone/>
                <wp:docPr id="75" name="Arrow: Right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EE58CD" w:rsidRDefault="00E24BB4" w:rsidP="009F3E0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E428B4" id="Arrow: Right 75" o:spid="_x0000_s1090" type="#_x0000_t13" style="position:absolute;margin-left:-42.6pt;margin-top:568.2pt;width:45pt;height:48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" adj="10800" fillcolor="#4f81bd [3204]" strokecolor="#243f60 [1604]" strokeweight="2pt">
                <v:textbox>
                  <w:txbxContent>
                    <w:p w:rsidR="00E24BB4" w:rsidRPr="00EE58CD" w:rsidRDefault="00E24BB4" w:rsidP="009F3E0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7AD368D" wp14:editId="7B12B3E2">
                <wp:simplePos x="0" y="0"/>
                <wp:positionH relativeFrom="column">
                  <wp:posOffset>4808220</wp:posOffset>
                </wp:positionH>
                <wp:positionV relativeFrom="paragraph">
                  <wp:posOffset>7185660</wp:posOffset>
                </wp:positionV>
                <wp:extent cx="609600" cy="457200"/>
                <wp:effectExtent l="0" t="0" r="19050" b="1905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CFBFB2" id="Rectangle 74" o:spid="_x0000_s1026" style="position:absolute;margin-left:378.6pt;margin-top:565.8pt;width:48pt;height:36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78BDE30" wp14:editId="6BD79F4B">
                <wp:simplePos x="0" y="0"/>
                <wp:positionH relativeFrom="column">
                  <wp:posOffset>3467100</wp:posOffset>
                </wp:positionH>
                <wp:positionV relativeFrom="paragraph">
                  <wp:posOffset>7208520</wp:posOffset>
                </wp:positionV>
                <wp:extent cx="609600" cy="457200"/>
                <wp:effectExtent l="0" t="0" r="19050" b="1905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3339AE" id="Rectangle 73" o:spid="_x0000_s1026" style="position:absolute;margin-left:273pt;margin-top:567.6pt;width:48pt;height:36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A06E181" wp14:editId="0505E304">
                <wp:simplePos x="0" y="0"/>
                <wp:positionH relativeFrom="column">
                  <wp:posOffset>1897380</wp:posOffset>
                </wp:positionH>
                <wp:positionV relativeFrom="paragraph">
                  <wp:posOffset>7193280</wp:posOffset>
                </wp:positionV>
                <wp:extent cx="609600" cy="457200"/>
                <wp:effectExtent l="0" t="0" r="19050" b="1905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53269A" id="Rectangle 72" o:spid="_x0000_s1026" style="position:absolute;margin-left:149.4pt;margin-top:566.4pt;width:48pt;height:36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DE2B910" wp14:editId="0DE285E3">
                <wp:simplePos x="0" y="0"/>
                <wp:positionH relativeFrom="column">
                  <wp:posOffset>411480</wp:posOffset>
                </wp:positionH>
                <wp:positionV relativeFrom="paragraph">
                  <wp:posOffset>7231380</wp:posOffset>
                </wp:positionV>
                <wp:extent cx="609600" cy="457200"/>
                <wp:effectExtent l="0" t="0" r="19050" b="1905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22AD5F" id="Rectangle 71" o:spid="_x0000_s1026" style="position:absolute;margin-left:32.4pt;margin-top:569.4pt;width:48pt;height:36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" filled="f" strokecolor="red" strokeweight="2pt"/>
            </w:pict>
          </mc:Fallback>
        </mc:AlternateContent>
      </w:r>
      <w:r w:rsidRPr="00EE58CD">
        <w:rPr>
          <w:noProof/>
          <w:lang w:val="en-US"/>
        </w:rPr>
        <w:drawing>
          <wp:inline distT="0" distB="0" distL="0" distR="0" wp14:anchorId="46371E98" wp14:editId="4B9D91D9">
            <wp:extent cx="5943600" cy="8387080"/>
            <wp:effectExtent l="0" t="0" r="0" b="0"/>
            <wp:docPr id="70" name="Picture 70" descr="D:\DOCUMENT\CNPM\2015-2017 HK1\Quản lý dự án phần mềm\CITY TRAVEL\Images\1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\CNPM\2015-2017 HK1\Quản lý dự án phần mềm\CITY TRAVEL\Images\1 (2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8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6"/>
        <w:gridCol w:w="3021"/>
        <w:gridCol w:w="3010"/>
      </w:tblGrid>
      <w:tr w:rsidR="009F3E04" w:rsidTr="00152422">
        <w:tc>
          <w:tcPr>
            <w:tcW w:w="3116" w:type="dxa"/>
          </w:tcPr>
          <w:p w:rsidR="009F3E04" w:rsidRDefault="009F3E04" w:rsidP="00152422"/>
        </w:tc>
        <w:tc>
          <w:tcPr>
            <w:tcW w:w="3117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Ràng buộc</w:t>
            </w:r>
          </w:p>
        </w:tc>
        <w:tc>
          <w:tcPr>
            <w:tcW w:w="3117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</w:tr>
      <w:tr w:rsidR="009F3E04" w:rsidTr="00152422">
        <w:tc>
          <w:tcPr>
            <w:tcW w:w="3116" w:type="dxa"/>
          </w:tcPr>
          <w:p w:rsidR="009F3E04" w:rsidRPr="000E6017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1</w:t>
            </w:r>
          </w:p>
        </w:tc>
        <w:tc>
          <w:tcPr>
            <w:tcW w:w="3117" w:type="dxa"/>
          </w:tcPr>
          <w:p w:rsidR="009F3E04" w:rsidRPr="000E6017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117" w:type="dxa"/>
          </w:tcPr>
          <w:p w:rsidR="009F3E04" w:rsidRPr="000E6017" w:rsidRDefault="00B37C55" w:rsidP="00152422">
            <w:pPr>
              <w:rPr>
                <w:lang w:val="en-US"/>
              </w:rPr>
            </w:pPr>
            <w:r>
              <w:rPr>
                <w:lang w:val="en-US"/>
              </w:rPr>
              <w:t>Bộ các button màn hình chính</w:t>
            </w:r>
            <w:r w:rsidR="009F3E04">
              <w:rPr>
                <w:lang w:val="en-US"/>
              </w:rPr>
              <w:t>, địa điểm đã lưu, lịch sử tìm kiếm, quản lí thông tin cá nhân</w:t>
            </w:r>
          </w:p>
        </w:tc>
      </w:tr>
      <w:tr w:rsidR="009F3E04" w:rsidTr="00152422">
        <w:tc>
          <w:tcPr>
            <w:tcW w:w="3116" w:type="dxa"/>
          </w:tcPr>
          <w:p w:rsidR="009F3E04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117" w:type="dxa"/>
          </w:tcPr>
          <w:p w:rsidR="009F3E04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Listview</w:t>
            </w:r>
          </w:p>
        </w:tc>
        <w:tc>
          <w:tcPr>
            <w:tcW w:w="3117" w:type="dxa"/>
          </w:tcPr>
          <w:p w:rsidR="009F3E04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Danh sách các địa điểm đã lưu</w:t>
            </w:r>
          </w:p>
        </w:tc>
      </w:tr>
    </w:tbl>
    <w:p w:rsidR="009F3E04" w:rsidRDefault="00B37C55" w:rsidP="009F3E04">
      <w:pPr>
        <w:pStyle w:val="Heading3"/>
        <w:rPr>
          <w:lang w:val="en-US"/>
        </w:rPr>
      </w:pPr>
      <w:bookmarkStart w:id="35" w:name="_Toc464136992"/>
      <w:r>
        <w:rPr>
          <w:lang w:val="en-US"/>
        </w:rPr>
        <w:t>Chi tiết dịch vụ</w:t>
      </w:r>
      <w:bookmarkEnd w:id="35"/>
    </w:p>
    <w:p w:rsidR="009F3E04" w:rsidRDefault="009F3E04" w:rsidP="009F3E04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6F1097F" wp14:editId="18063AE9">
                <wp:simplePos x="0" y="0"/>
                <wp:positionH relativeFrom="column">
                  <wp:posOffset>152400</wp:posOffset>
                </wp:positionH>
                <wp:positionV relativeFrom="paragraph">
                  <wp:posOffset>1939925</wp:posOffset>
                </wp:positionV>
                <wp:extent cx="830580" cy="457200"/>
                <wp:effectExtent l="0" t="0" r="26670" b="1905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58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5A3950" id="Rectangle 107" o:spid="_x0000_s1026" style="position:absolute;margin-left:12pt;margin-top:152.75pt;width:65.4pt;height:36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20EB42B" wp14:editId="49229FF3">
                <wp:simplePos x="0" y="0"/>
                <wp:positionH relativeFrom="column">
                  <wp:posOffset>4373880</wp:posOffset>
                </wp:positionH>
                <wp:positionV relativeFrom="paragraph">
                  <wp:posOffset>4693920</wp:posOffset>
                </wp:positionV>
                <wp:extent cx="502920" cy="484632"/>
                <wp:effectExtent l="0" t="19050" r="30480" b="29845"/>
                <wp:wrapNone/>
                <wp:docPr id="105" name="Arrow: Righ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8463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541A9A" w:rsidRDefault="00E24BB4" w:rsidP="009F3E0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</w:t>
                            </w:r>
                            <w:r w:rsidRPr="00541A9A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C679B3A" wp14:editId="3DBAD2A4">
                                  <wp:extent cx="186055" cy="128970"/>
                                  <wp:effectExtent l="0" t="0" r="4445" b="4445"/>
                                  <wp:docPr id="106" name="Picture 1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6055" cy="128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0EB42B" id="Arrow: Right 105" o:spid="_x0000_s1091" type="#_x0000_t13" style="position:absolute;margin-left:344.4pt;margin-top:369.6pt;width:39.6pt;height:38.15pt;z-index:251826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" adj="11193" fillcolor="#4f81bd [3204]" strokecolor="#243f60 [1604]" strokeweight="2pt">
                <v:textbox>
                  <w:txbxContent>
                    <w:p w:rsidR="00E24BB4" w:rsidRPr="00541A9A" w:rsidRDefault="00E24BB4" w:rsidP="009F3E0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</w:t>
                      </w:r>
                      <w:r w:rsidRPr="00541A9A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4C679B3A" wp14:editId="3DBAD2A4">
                            <wp:extent cx="186055" cy="128970"/>
                            <wp:effectExtent l="0" t="0" r="4445" b="4445"/>
                            <wp:docPr id="106" name="Picture 1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6055" cy="128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05F0E4F" wp14:editId="69B4CF27">
                <wp:simplePos x="0" y="0"/>
                <wp:positionH relativeFrom="column">
                  <wp:posOffset>1272540</wp:posOffset>
                </wp:positionH>
                <wp:positionV relativeFrom="paragraph">
                  <wp:posOffset>4747260</wp:posOffset>
                </wp:positionV>
                <wp:extent cx="502920" cy="484632"/>
                <wp:effectExtent l="0" t="19050" r="30480" b="29845"/>
                <wp:wrapNone/>
                <wp:docPr id="103" name="Arrow: Right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8463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541A9A" w:rsidRDefault="00E24BB4" w:rsidP="009F3E0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</w:t>
                            </w:r>
                            <w:r w:rsidRPr="00541A9A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C32217B" wp14:editId="3A3B5A21">
                                  <wp:extent cx="186055" cy="128970"/>
                                  <wp:effectExtent l="0" t="0" r="4445" b="4445"/>
                                  <wp:docPr id="104" name="Picture 1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6055" cy="128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5F0E4F" id="Arrow: Right 103" o:spid="_x0000_s1092" type="#_x0000_t13" style="position:absolute;margin-left:100.2pt;margin-top:373.8pt;width:39.6pt;height:38.1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" adj="11193" fillcolor="#4f81bd [3204]" strokecolor="#243f60 [1604]" strokeweight="2pt">
                <v:textbox>
                  <w:txbxContent>
                    <w:p w:rsidR="00E24BB4" w:rsidRPr="00541A9A" w:rsidRDefault="00E24BB4" w:rsidP="009F3E0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</w:t>
                      </w:r>
                      <w:r w:rsidRPr="00541A9A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4C32217B" wp14:editId="3A3B5A21">
                            <wp:extent cx="186055" cy="128970"/>
                            <wp:effectExtent l="0" t="0" r="4445" b="4445"/>
                            <wp:docPr id="104" name="Picture 1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6055" cy="128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87BFEEE" wp14:editId="27EFE2A7">
                <wp:simplePos x="0" y="0"/>
                <wp:positionH relativeFrom="rightMargin">
                  <wp:posOffset>60960</wp:posOffset>
                </wp:positionH>
                <wp:positionV relativeFrom="paragraph">
                  <wp:posOffset>4030980</wp:posOffset>
                </wp:positionV>
                <wp:extent cx="441960" cy="484632"/>
                <wp:effectExtent l="19050" t="19050" r="15240" b="29845"/>
                <wp:wrapNone/>
                <wp:docPr id="101" name="Arrow: Right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41960" cy="48463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541A9A" w:rsidRDefault="00E24BB4" w:rsidP="009F3E0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5</w:t>
                            </w:r>
                            <w:r w:rsidRPr="00541A9A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8126EFA" wp14:editId="26385592">
                                  <wp:extent cx="186055" cy="128970"/>
                                  <wp:effectExtent l="0" t="0" r="4445" b="4445"/>
                                  <wp:docPr id="102" name="Picture 1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6055" cy="128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7BFEEE" id="Arrow: Right 101" o:spid="_x0000_s1093" type="#_x0000_t13" style="position:absolute;margin-left:4.8pt;margin-top:317.4pt;width:34.8pt;height:38.15pt;flip:x;z-index:251824128;visibility:visible;mso-wrap-style:square;mso-width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" adj="10800" fillcolor="#4f81bd [3204]" strokecolor="#243f60 [1604]" strokeweight="2pt">
                <v:textbox>
                  <w:txbxContent>
                    <w:p w:rsidR="00E24BB4" w:rsidRPr="00541A9A" w:rsidRDefault="00E24BB4" w:rsidP="009F3E0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5</w:t>
                      </w:r>
                      <w:r w:rsidRPr="00541A9A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68126EFA" wp14:editId="26385592">
                            <wp:extent cx="186055" cy="128970"/>
                            <wp:effectExtent l="0" t="0" r="4445" b="4445"/>
                            <wp:docPr id="102" name="Picture 1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6055" cy="128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8D6F39D" wp14:editId="294CAACC">
                <wp:simplePos x="0" y="0"/>
                <wp:positionH relativeFrom="column">
                  <wp:posOffset>-525780</wp:posOffset>
                </wp:positionH>
                <wp:positionV relativeFrom="paragraph">
                  <wp:posOffset>4099560</wp:posOffset>
                </wp:positionV>
                <wp:extent cx="502920" cy="484632"/>
                <wp:effectExtent l="0" t="19050" r="30480" b="29845"/>
                <wp:wrapNone/>
                <wp:docPr id="99" name="Arrow: Right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8463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541A9A" w:rsidRDefault="00E24BB4" w:rsidP="009F3E0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5</w:t>
                            </w:r>
                            <w:r w:rsidRPr="00541A9A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617FD40" wp14:editId="215B681A">
                                  <wp:extent cx="186055" cy="128970"/>
                                  <wp:effectExtent l="0" t="0" r="4445" b="4445"/>
                                  <wp:docPr id="100" name="Picture 1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6055" cy="128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D6F39D" id="Arrow: Right 99" o:spid="_x0000_s1094" type="#_x0000_t13" style="position:absolute;margin-left:-41.4pt;margin-top:322.8pt;width:39.6pt;height:38.15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" adj="11193" fillcolor="#4f81bd [3204]" strokecolor="#243f60 [1604]" strokeweight="2pt">
                <v:textbox>
                  <w:txbxContent>
                    <w:p w:rsidR="00E24BB4" w:rsidRPr="00541A9A" w:rsidRDefault="00E24BB4" w:rsidP="009F3E0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5</w:t>
                      </w:r>
                      <w:r w:rsidRPr="00541A9A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4617FD40" wp14:editId="215B681A">
                            <wp:extent cx="186055" cy="128970"/>
                            <wp:effectExtent l="0" t="0" r="4445" b="4445"/>
                            <wp:docPr id="100" name="Picture 1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6055" cy="128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D412900" wp14:editId="47CEDD7C">
                <wp:simplePos x="0" y="0"/>
                <wp:positionH relativeFrom="column">
                  <wp:posOffset>2407920</wp:posOffset>
                </wp:positionH>
                <wp:positionV relativeFrom="paragraph">
                  <wp:posOffset>3352800</wp:posOffset>
                </wp:positionV>
                <wp:extent cx="441960" cy="484632"/>
                <wp:effectExtent l="19050" t="19050" r="15240" b="29845"/>
                <wp:wrapNone/>
                <wp:docPr id="97" name="Arrow: Right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41960" cy="48463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541A9A" w:rsidRDefault="00E24BB4" w:rsidP="009F3E0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  <w:r w:rsidRPr="00541A9A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90B8BF8" wp14:editId="6B056E7A">
                                  <wp:extent cx="186055" cy="128970"/>
                                  <wp:effectExtent l="0" t="0" r="4445" b="4445"/>
                                  <wp:docPr id="98" name="Picture 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6055" cy="128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412900" id="Arrow: Right 97" o:spid="_x0000_s1095" type="#_x0000_t13" style="position:absolute;margin-left:189.6pt;margin-top:264pt;width:34.8pt;height:38.15pt;flip:x;z-index:251822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" adj="10800" fillcolor="#4f81bd [3204]" strokecolor="#243f60 [1604]" strokeweight="2pt">
                <v:textbox>
                  <w:txbxContent>
                    <w:p w:rsidR="00E24BB4" w:rsidRPr="00541A9A" w:rsidRDefault="00E24BB4" w:rsidP="009F3E0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</w:t>
                      </w:r>
                      <w:r w:rsidRPr="00541A9A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190B8BF8" wp14:editId="6B056E7A">
                            <wp:extent cx="186055" cy="128970"/>
                            <wp:effectExtent l="0" t="0" r="4445" b="4445"/>
                            <wp:docPr id="98" name="Picture 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6055" cy="128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613BAE2" wp14:editId="1DF54BF7">
                <wp:simplePos x="0" y="0"/>
                <wp:positionH relativeFrom="column">
                  <wp:posOffset>-266700</wp:posOffset>
                </wp:positionH>
                <wp:positionV relativeFrom="paragraph">
                  <wp:posOffset>2933700</wp:posOffset>
                </wp:positionV>
                <wp:extent cx="502920" cy="484632"/>
                <wp:effectExtent l="0" t="19050" r="30480" b="29845"/>
                <wp:wrapNone/>
                <wp:docPr id="95" name="Arrow: Right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8463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541A9A" w:rsidRDefault="00E24BB4" w:rsidP="009F3E0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  <w:r w:rsidRPr="00541A9A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5631DAC8" wp14:editId="51A31AF9">
                                  <wp:extent cx="186055" cy="128970"/>
                                  <wp:effectExtent l="0" t="0" r="4445" b="4445"/>
                                  <wp:docPr id="96" name="Picture 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6055" cy="128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13BAE2" id="Arrow: Right 95" o:spid="_x0000_s1096" type="#_x0000_t13" style="position:absolute;margin-left:-21pt;margin-top:231pt;width:39.6pt;height:38.15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" adj="11193" fillcolor="#4f81bd [3204]" strokecolor="#243f60 [1604]" strokeweight="2pt">
                <v:textbox>
                  <w:txbxContent>
                    <w:p w:rsidR="00E24BB4" w:rsidRPr="00541A9A" w:rsidRDefault="00E24BB4" w:rsidP="009F3E0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  <w:r w:rsidRPr="00541A9A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5631DAC8" wp14:editId="51A31AF9">
                            <wp:extent cx="186055" cy="128970"/>
                            <wp:effectExtent l="0" t="0" r="4445" b="4445"/>
                            <wp:docPr id="96" name="Picture 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6055" cy="128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67010BB" wp14:editId="743EB324">
                <wp:simplePos x="0" y="0"/>
                <wp:positionH relativeFrom="column">
                  <wp:posOffset>2674620</wp:posOffset>
                </wp:positionH>
                <wp:positionV relativeFrom="paragraph">
                  <wp:posOffset>1920240</wp:posOffset>
                </wp:positionV>
                <wp:extent cx="502920" cy="484632"/>
                <wp:effectExtent l="0" t="19050" r="30480" b="29845"/>
                <wp:wrapNone/>
                <wp:docPr id="93" name="Arrow: Right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8463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Default="00E24BB4" w:rsidP="009F3E0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  <w:p w:rsidR="00E24BB4" w:rsidRPr="00541A9A" w:rsidRDefault="00E24BB4" w:rsidP="009F3E0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541A9A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591955F3" wp14:editId="3C033467">
                                  <wp:extent cx="186055" cy="128970"/>
                                  <wp:effectExtent l="0" t="0" r="4445" b="4445"/>
                                  <wp:docPr id="94" name="Picture 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6055" cy="128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7010BB" id="Arrow: Right 93" o:spid="_x0000_s1097" type="#_x0000_t13" style="position:absolute;margin-left:210.6pt;margin-top:151.2pt;width:39.6pt;height:38.15pt;z-index:251820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" adj="11193" fillcolor="#4f81bd [3204]" strokecolor="#243f60 [1604]" strokeweight="2pt">
                <v:textbox>
                  <w:txbxContent>
                    <w:p w:rsidR="00E24BB4" w:rsidRDefault="00E24BB4" w:rsidP="009F3E0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  <w:p w:rsidR="00E24BB4" w:rsidRPr="00541A9A" w:rsidRDefault="00E24BB4" w:rsidP="009F3E04">
                      <w:pPr>
                        <w:jc w:val="center"/>
                        <w:rPr>
                          <w:lang w:val="en-US"/>
                        </w:rPr>
                      </w:pPr>
                      <w:r w:rsidRPr="00541A9A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591955F3" wp14:editId="3C033467">
                            <wp:extent cx="186055" cy="128970"/>
                            <wp:effectExtent l="0" t="0" r="4445" b="4445"/>
                            <wp:docPr id="94" name="Picture 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6055" cy="128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46B6AC9" wp14:editId="47EC5A7D">
                <wp:simplePos x="0" y="0"/>
                <wp:positionH relativeFrom="leftMargin">
                  <wp:align>right</wp:align>
                </wp:positionH>
                <wp:positionV relativeFrom="paragraph">
                  <wp:posOffset>1905000</wp:posOffset>
                </wp:positionV>
                <wp:extent cx="502920" cy="484632"/>
                <wp:effectExtent l="0" t="19050" r="30480" b="29845"/>
                <wp:wrapNone/>
                <wp:docPr id="91" name="Arrow: Right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8463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541A9A" w:rsidRDefault="00E24BB4" w:rsidP="009F3E0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  <w:r w:rsidRPr="00541A9A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7C64E8E" wp14:editId="2DC04D77">
                                  <wp:extent cx="186055" cy="128970"/>
                                  <wp:effectExtent l="0" t="0" r="4445" b="4445"/>
                                  <wp:docPr id="92" name="Picture 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6055" cy="128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6B6AC9" id="Arrow: Right 91" o:spid="_x0000_s1098" type="#_x0000_t13" style="position:absolute;margin-left:-11.6pt;margin-top:150pt;width:39.6pt;height:38.15pt;z-index:251819008;visibility:visible;mso-wrap-style:square;mso-width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" adj="11193" fillcolor="#4f81bd [3204]" strokecolor="#243f60 [1604]" strokeweight="2pt">
                <v:textbox>
                  <w:txbxContent>
                    <w:p w:rsidR="00E24BB4" w:rsidRPr="00541A9A" w:rsidRDefault="00E24BB4" w:rsidP="009F3E0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  <w:r w:rsidRPr="00541A9A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17C64E8E" wp14:editId="2DC04D77">
                            <wp:extent cx="186055" cy="128970"/>
                            <wp:effectExtent l="0" t="0" r="4445" b="4445"/>
                            <wp:docPr id="92" name="Picture 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6055" cy="128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1585376" wp14:editId="4486BED7">
                <wp:simplePos x="0" y="0"/>
                <wp:positionH relativeFrom="column">
                  <wp:posOffset>4351020</wp:posOffset>
                </wp:positionH>
                <wp:positionV relativeFrom="paragraph">
                  <wp:posOffset>1828800</wp:posOffset>
                </wp:positionV>
                <wp:extent cx="502920" cy="484632"/>
                <wp:effectExtent l="0" t="19050" r="30480" b="29845"/>
                <wp:wrapNone/>
                <wp:docPr id="89" name="Arrow: Right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8463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541A9A" w:rsidRDefault="00E24BB4" w:rsidP="009F3E0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Pr="00541A9A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C24472D" wp14:editId="46CB8B0C">
                                  <wp:extent cx="186055" cy="128970"/>
                                  <wp:effectExtent l="0" t="0" r="4445" b="4445"/>
                                  <wp:docPr id="90" name="Picture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6055" cy="128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585376" id="Arrow: Right 89" o:spid="_x0000_s1099" type="#_x0000_t13" style="position:absolute;margin-left:342.6pt;margin-top:2in;width:39.6pt;height:38.15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" adj="11193" fillcolor="#4f81bd [3204]" strokecolor="#243f60 [1604]" strokeweight="2pt">
                <v:textbox>
                  <w:txbxContent>
                    <w:p w:rsidR="00E24BB4" w:rsidRPr="00541A9A" w:rsidRDefault="00E24BB4" w:rsidP="009F3E0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  <w:r w:rsidRPr="00541A9A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6C24472D" wp14:editId="46CB8B0C">
                            <wp:extent cx="186055" cy="128970"/>
                            <wp:effectExtent l="0" t="0" r="4445" b="4445"/>
                            <wp:docPr id="90" name="Picture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6055" cy="128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0542A4E" wp14:editId="37E7B0E7">
                <wp:simplePos x="0" y="0"/>
                <wp:positionH relativeFrom="column">
                  <wp:posOffset>1165860</wp:posOffset>
                </wp:positionH>
                <wp:positionV relativeFrom="paragraph">
                  <wp:posOffset>1851660</wp:posOffset>
                </wp:positionV>
                <wp:extent cx="502920" cy="484632"/>
                <wp:effectExtent l="0" t="19050" r="30480" b="29845"/>
                <wp:wrapNone/>
                <wp:docPr id="87" name="Arrow: Right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48463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541A9A" w:rsidRDefault="00E24BB4" w:rsidP="009F3E0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Pr="00541A9A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710C14C" wp14:editId="08D47966">
                                  <wp:extent cx="186055" cy="128970"/>
                                  <wp:effectExtent l="0" t="0" r="4445" b="4445"/>
                                  <wp:docPr id="88" name="Picture 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6055" cy="128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542A4E" id="Arrow: Right 87" o:spid="_x0000_s1100" type="#_x0000_t13" style="position:absolute;margin-left:91.8pt;margin-top:145.8pt;width:39.6pt;height:38.15pt;z-index:251816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" adj="11193" fillcolor="#4f81bd [3204]" strokecolor="#243f60 [1604]" strokeweight="2pt">
                <v:textbox>
                  <w:txbxContent>
                    <w:p w:rsidR="00E24BB4" w:rsidRPr="00541A9A" w:rsidRDefault="00E24BB4" w:rsidP="009F3E0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  <w:r w:rsidRPr="00541A9A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6710C14C" wp14:editId="08D47966">
                            <wp:extent cx="186055" cy="128970"/>
                            <wp:effectExtent l="0" t="0" r="4445" b="4445"/>
                            <wp:docPr id="88" name="Picture 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6055" cy="128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E7A5B18" wp14:editId="47059364">
                <wp:simplePos x="0" y="0"/>
                <wp:positionH relativeFrom="column">
                  <wp:posOffset>5059680</wp:posOffset>
                </wp:positionH>
                <wp:positionV relativeFrom="paragraph">
                  <wp:posOffset>4747260</wp:posOffset>
                </wp:positionV>
                <wp:extent cx="792480" cy="457200"/>
                <wp:effectExtent l="0" t="0" r="26670" b="1905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0F99D66" id="Rectangle 85" o:spid="_x0000_s1026" style="position:absolute;margin-left:398.4pt;margin-top:373.8pt;width:62.4pt;height:36pt;z-index:25181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BF43DD8" wp14:editId="23F54B22">
                <wp:simplePos x="0" y="0"/>
                <wp:positionH relativeFrom="column">
                  <wp:posOffset>1897380</wp:posOffset>
                </wp:positionH>
                <wp:positionV relativeFrom="paragraph">
                  <wp:posOffset>4762500</wp:posOffset>
                </wp:positionV>
                <wp:extent cx="662940" cy="457200"/>
                <wp:effectExtent l="0" t="0" r="22860" b="1905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3075D9" id="Rectangle 86" o:spid="_x0000_s1026" style="position:absolute;margin-left:149.4pt;margin-top:375pt;width:52.2pt;height:36pt;z-index:251815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4500BA8" wp14:editId="5DDBD743">
                <wp:simplePos x="0" y="0"/>
                <wp:positionH relativeFrom="column">
                  <wp:posOffset>3230880</wp:posOffset>
                </wp:positionH>
                <wp:positionV relativeFrom="paragraph">
                  <wp:posOffset>4107180</wp:posOffset>
                </wp:positionV>
                <wp:extent cx="2583180" cy="457200"/>
                <wp:effectExtent l="0" t="0" r="26670" b="1905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318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574DA60" id="Rectangle 84" o:spid="_x0000_s1026" style="position:absolute;margin-left:254.4pt;margin-top:323.4pt;width:203.4pt;height:36pt;z-index:25181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5DE1E20" wp14:editId="453683F9">
                <wp:simplePos x="0" y="0"/>
                <wp:positionH relativeFrom="column">
                  <wp:posOffset>144780</wp:posOffset>
                </wp:positionH>
                <wp:positionV relativeFrom="paragraph">
                  <wp:posOffset>4114800</wp:posOffset>
                </wp:positionV>
                <wp:extent cx="2491740" cy="457200"/>
                <wp:effectExtent l="0" t="0" r="22860" b="1905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174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E295C3" id="Rectangle 83" o:spid="_x0000_s1026" style="position:absolute;margin-left:11.4pt;margin-top:324pt;width:196.2pt;height:36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771B2D5" wp14:editId="3FE68B3E">
                <wp:simplePos x="0" y="0"/>
                <wp:positionH relativeFrom="column">
                  <wp:posOffset>1676400</wp:posOffset>
                </wp:positionH>
                <wp:positionV relativeFrom="paragraph">
                  <wp:posOffset>3406140</wp:posOffset>
                </wp:positionV>
                <wp:extent cx="662940" cy="457200"/>
                <wp:effectExtent l="0" t="0" r="22860" b="1905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4C078B" id="Rectangle 82" o:spid="_x0000_s1026" style="position:absolute;margin-left:132pt;margin-top:268.2pt;width:52.2pt;height:36pt;z-index:25181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A7898A7" wp14:editId="4F84EAF3">
                <wp:simplePos x="0" y="0"/>
                <wp:positionH relativeFrom="column">
                  <wp:posOffset>487680</wp:posOffset>
                </wp:positionH>
                <wp:positionV relativeFrom="paragraph">
                  <wp:posOffset>2461260</wp:posOffset>
                </wp:positionV>
                <wp:extent cx="937260" cy="1287780"/>
                <wp:effectExtent l="0" t="0" r="15240" b="2667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260" cy="1287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29351C" id="Rectangle 81" o:spid="_x0000_s1026" style="position:absolute;margin-left:38.4pt;margin-top:193.8pt;width:73.8pt;height:101.4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9365387" wp14:editId="742F476B">
                <wp:simplePos x="0" y="0"/>
                <wp:positionH relativeFrom="column">
                  <wp:posOffset>3200400</wp:posOffset>
                </wp:positionH>
                <wp:positionV relativeFrom="paragraph">
                  <wp:posOffset>1965960</wp:posOffset>
                </wp:positionV>
                <wp:extent cx="830580" cy="457200"/>
                <wp:effectExtent l="0" t="0" r="26670" b="1905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58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8459E6" id="Rectangle 80" o:spid="_x0000_s1026" style="position:absolute;margin-left:252pt;margin-top:154.8pt;width:65.4pt;height:36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4D3CADB" wp14:editId="5C1A1E7B">
                <wp:simplePos x="0" y="0"/>
                <wp:positionH relativeFrom="column">
                  <wp:posOffset>4899660</wp:posOffset>
                </wp:positionH>
                <wp:positionV relativeFrom="paragraph">
                  <wp:posOffset>1844040</wp:posOffset>
                </wp:positionV>
                <wp:extent cx="830580" cy="457200"/>
                <wp:effectExtent l="0" t="0" r="26670" b="1905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58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A59A0F" id="Rectangle 79" o:spid="_x0000_s1026" style="position:absolute;margin-left:385.8pt;margin-top:145.2pt;width:65.4pt;height:36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110363D" wp14:editId="15FDAF09">
                <wp:simplePos x="0" y="0"/>
                <wp:positionH relativeFrom="column">
                  <wp:posOffset>1752600</wp:posOffset>
                </wp:positionH>
                <wp:positionV relativeFrom="paragraph">
                  <wp:posOffset>1844040</wp:posOffset>
                </wp:positionV>
                <wp:extent cx="830580" cy="457200"/>
                <wp:effectExtent l="0" t="0" r="26670" b="1905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58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9FDCD4" id="Rectangle 78" o:spid="_x0000_s1026" style="position:absolute;margin-left:138pt;margin-top:145.2pt;width:65.4pt;height:36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806720" behindDoc="1" locked="0" layoutInCell="1" allowOverlap="1" wp14:anchorId="40309CE6" wp14:editId="23FFF8FA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948940" cy="6873240"/>
            <wp:effectExtent l="0" t="0" r="3810" b="381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4699696_1785893108334873_1034698728_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687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inline distT="0" distB="0" distL="0" distR="0" wp14:anchorId="2DFF44FF" wp14:editId="3506AAA0">
            <wp:extent cx="2735580" cy="6880860"/>
            <wp:effectExtent l="0" t="0" r="762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14686526_1785890645001786_1670874512_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688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3"/>
        <w:gridCol w:w="3029"/>
        <w:gridCol w:w="3005"/>
      </w:tblGrid>
      <w:tr w:rsidR="009F3E04" w:rsidTr="00152422">
        <w:tc>
          <w:tcPr>
            <w:tcW w:w="3116" w:type="dxa"/>
          </w:tcPr>
          <w:p w:rsidR="009F3E04" w:rsidRDefault="009F3E04" w:rsidP="00152422"/>
        </w:tc>
        <w:tc>
          <w:tcPr>
            <w:tcW w:w="3117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Ràng buộc</w:t>
            </w:r>
          </w:p>
        </w:tc>
        <w:tc>
          <w:tcPr>
            <w:tcW w:w="3117" w:type="dxa"/>
          </w:tcPr>
          <w:p w:rsidR="009F3E04" w:rsidRPr="0085387F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</w:tr>
      <w:tr w:rsidR="009F3E04" w:rsidTr="00152422">
        <w:tc>
          <w:tcPr>
            <w:tcW w:w="3116" w:type="dxa"/>
          </w:tcPr>
          <w:p w:rsidR="009F3E04" w:rsidRPr="000E6017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117" w:type="dxa"/>
          </w:tcPr>
          <w:p w:rsidR="009F3E04" w:rsidRPr="000E6017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117" w:type="dxa"/>
          </w:tcPr>
          <w:p w:rsidR="009F3E04" w:rsidRPr="000E6017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Lưu định điểm sau khi chọn</w:t>
            </w:r>
          </w:p>
        </w:tc>
      </w:tr>
      <w:tr w:rsidR="009F3E04" w:rsidTr="00152422">
        <w:tc>
          <w:tcPr>
            <w:tcW w:w="3116" w:type="dxa"/>
          </w:tcPr>
          <w:p w:rsidR="009F3E04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117" w:type="dxa"/>
          </w:tcPr>
          <w:p w:rsidR="009F3E04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117" w:type="dxa"/>
          </w:tcPr>
          <w:p w:rsidR="009F3E04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 xml:space="preserve">Xem chi tiết thông tin địa </w:t>
            </w:r>
            <w:r>
              <w:rPr>
                <w:lang w:val="en-US"/>
              </w:rPr>
              <w:lastRenderedPageBreak/>
              <w:t>điểm</w:t>
            </w:r>
          </w:p>
        </w:tc>
      </w:tr>
      <w:tr w:rsidR="009F3E04" w:rsidTr="00152422">
        <w:tc>
          <w:tcPr>
            <w:tcW w:w="3116" w:type="dxa"/>
          </w:tcPr>
          <w:p w:rsidR="009F3E04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3117" w:type="dxa"/>
          </w:tcPr>
          <w:p w:rsidR="009F3E04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Combobox</w:t>
            </w:r>
          </w:p>
        </w:tc>
        <w:tc>
          <w:tcPr>
            <w:tcW w:w="3117" w:type="dxa"/>
          </w:tcPr>
          <w:p w:rsidR="009F3E04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Loại giá cần chọn</w:t>
            </w:r>
          </w:p>
        </w:tc>
      </w:tr>
      <w:tr w:rsidR="009F3E04" w:rsidTr="00152422">
        <w:tc>
          <w:tcPr>
            <w:tcW w:w="3116" w:type="dxa"/>
          </w:tcPr>
          <w:p w:rsidR="009F3E04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117" w:type="dxa"/>
          </w:tcPr>
          <w:p w:rsidR="009F3E04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117" w:type="dxa"/>
          </w:tcPr>
          <w:p w:rsidR="009F3E04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Đồng ý sau khi chọn theo giá</w:t>
            </w:r>
          </w:p>
        </w:tc>
      </w:tr>
      <w:tr w:rsidR="009F3E04" w:rsidTr="00152422">
        <w:tc>
          <w:tcPr>
            <w:tcW w:w="3116" w:type="dxa"/>
          </w:tcPr>
          <w:p w:rsidR="009F3E04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117" w:type="dxa"/>
          </w:tcPr>
          <w:p w:rsidR="009F3E04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Textbox</w:t>
            </w:r>
          </w:p>
        </w:tc>
        <w:tc>
          <w:tcPr>
            <w:tcW w:w="3117" w:type="dxa"/>
          </w:tcPr>
          <w:p w:rsidR="009F3E04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Nhập bình luận của người dùng</w:t>
            </w:r>
          </w:p>
        </w:tc>
      </w:tr>
      <w:tr w:rsidR="009F3E04" w:rsidTr="00152422">
        <w:tc>
          <w:tcPr>
            <w:tcW w:w="3116" w:type="dxa"/>
          </w:tcPr>
          <w:p w:rsidR="009F3E04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3117" w:type="dxa"/>
          </w:tcPr>
          <w:p w:rsidR="009F3E04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117" w:type="dxa"/>
          </w:tcPr>
          <w:p w:rsidR="009F3E04" w:rsidRDefault="009F3E04" w:rsidP="00152422">
            <w:pPr>
              <w:rPr>
                <w:lang w:val="en-US"/>
              </w:rPr>
            </w:pPr>
            <w:r>
              <w:rPr>
                <w:lang w:val="en-US"/>
              </w:rPr>
              <w:t>Xác nhận gửi bình luận</w:t>
            </w:r>
          </w:p>
        </w:tc>
      </w:tr>
    </w:tbl>
    <w:p w:rsidR="009F3E04" w:rsidRDefault="00B37C55" w:rsidP="00D07369">
      <w:pPr>
        <w:pStyle w:val="Heading3"/>
        <w:rPr>
          <w:lang w:val="en-US"/>
        </w:rPr>
      </w:pPr>
      <w:bookmarkStart w:id="36" w:name="_Toc464136993"/>
      <w:r>
        <w:rPr>
          <w:lang w:val="en-US"/>
        </w:rPr>
        <w:lastRenderedPageBreak/>
        <w:t>Quản lý địa điểm</w:t>
      </w:r>
      <w:bookmarkEnd w:id="36"/>
    </w:p>
    <w:p w:rsidR="00D07369" w:rsidRDefault="00D07369" w:rsidP="00D07369">
      <w:pPr>
        <w:ind w:firstLine="72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BCC9A9C" wp14:editId="53542E62">
                <wp:simplePos x="0" y="0"/>
                <wp:positionH relativeFrom="column">
                  <wp:posOffset>4899660</wp:posOffset>
                </wp:positionH>
                <wp:positionV relativeFrom="paragraph">
                  <wp:posOffset>6949440</wp:posOffset>
                </wp:positionV>
                <wp:extent cx="510540" cy="472440"/>
                <wp:effectExtent l="19050" t="19050" r="22860" b="41910"/>
                <wp:wrapNone/>
                <wp:docPr id="129" name="Arrow: Right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10540" cy="47244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Default="00E24BB4" w:rsidP="00D0736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9</w:t>
                            </w:r>
                          </w:p>
                          <w:p w:rsidR="00E24BB4" w:rsidRPr="00B31C6A" w:rsidRDefault="00E24BB4" w:rsidP="00D0736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C9A9C" id="Arrow: Right 129" o:spid="_x0000_s1101" type="#_x0000_t13" style="position:absolute;left:0;text-align:left;margin-left:385.8pt;margin-top:547.2pt;width:40.2pt;height:37.2pt;flip:x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" adj="11606" fillcolor="#4f81bd [3204]" strokecolor="#243f60 [1604]" strokeweight="2pt">
                <v:textbox>
                  <w:txbxContent>
                    <w:p w:rsidR="00E24BB4" w:rsidRDefault="00E24BB4" w:rsidP="00D0736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9</w:t>
                      </w:r>
                    </w:p>
                    <w:p w:rsidR="00E24BB4" w:rsidRPr="00B31C6A" w:rsidRDefault="00E24BB4" w:rsidP="00D07369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F844C07" wp14:editId="71658DFE">
                <wp:simplePos x="0" y="0"/>
                <wp:positionH relativeFrom="column">
                  <wp:posOffset>4968240</wp:posOffset>
                </wp:positionH>
                <wp:positionV relativeFrom="paragraph">
                  <wp:posOffset>5753100</wp:posOffset>
                </wp:positionV>
                <wp:extent cx="510540" cy="441960"/>
                <wp:effectExtent l="19050" t="19050" r="22860" b="34290"/>
                <wp:wrapNone/>
                <wp:docPr id="128" name="Arrow: Right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10540" cy="4419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Default="00E24BB4" w:rsidP="00D0736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8</w:t>
                            </w:r>
                          </w:p>
                          <w:p w:rsidR="00E24BB4" w:rsidRPr="00B31C6A" w:rsidRDefault="00E24BB4" w:rsidP="00D0736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844C07" id="Arrow: Right 128" o:spid="_x0000_s1102" type="#_x0000_t13" style="position:absolute;left:0;text-align:left;margin-left:391.2pt;margin-top:453pt;width:40.2pt;height:34.8pt;flip:x;z-index:251845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" adj="12251" fillcolor="#4f81bd [3204]" strokecolor="#243f60 [1604]" strokeweight="2pt">
                <v:textbox>
                  <w:txbxContent>
                    <w:p w:rsidR="00E24BB4" w:rsidRDefault="00E24BB4" w:rsidP="00D0736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8</w:t>
                      </w:r>
                    </w:p>
                    <w:p w:rsidR="00E24BB4" w:rsidRPr="00B31C6A" w:rsidRDefault="00E24BB4" w:rsidP="00D07369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005473A" wp14:editId="458A62F2">
                <wp:simplePos x="0" y="0"/>
                <wp:positionH relativeFrom="column">
                  <wp:posOffset>4975860</wp:posOffset>
                </wp:positionH>
                <wp:positionV relativeFrom="paragraph">
                  <wp:posOffset>4446270</wp:posOffset>
                </wp:positionV>
                <wp:extent cx="510540" cy="441960"/>
                <wp:effectExtent l="19050" t="19050" r="22860" b="34290"/>
                <wp:wrapNone/>
                <wp:docPr id="127" name="Arrow: Right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10540" cy="4419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Default="00E24BB4" w:rsidP="00D0736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</w:t>
                            </w:r>
                          </w:p>
                          <w:p w:rsidR="00E24BB4" w:rsidRPr="00B31C6A" w:rsidRDefault="00E24BB4" w:rsidP="00D0736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05473A" id="Arrow: Right 127" o:spid="_x0000_s1103" type="#_x0000_t13" style="position:absolute;left:0;text-align:left;margin-left:391.8pt;margin-top:350.1pt;width:40.2pt;height:34.8pt;flip:x;z-index:251844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" adj="12251" fillcolor="#4f81bd [3204]" strokecolor="#243f60 [1604]" strokeweight="2pt">
                <v:textbox>
                  <w:txbxContent>
                    <w:p w:rsidR="00E24BB4" w:rsidRDefault="00E24BB4" w:rsidP="00D0736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</w:t>
                      </w:r>
                    </w:p>
                    <w:p w:rsidR="00E24BB4" w:rsidRPr="00B31C6A" w:rsidRDefault="00E24BB4" w:rsidP="00D07369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902C6D0" wp14:editId="2A91FECB">
                <wp:simplePos x="0" y="0"/>
                <wp:positionH relativeFrom="column">
                  <wp:posOffset>2225040</wp:posOffset>
                </wp:positionH>
                <wp:positionV relativeFrom="paragraph">
                  <wp:posOffset>5787390</wp:posOffset>
                </wp:positionV>
                <wp:extent cx="518160" cy="441960"/>
                <wp:effectExtent l="0" t="19050" r="34290" b="34290"/>
                <wp:wrapNone/>
                <wp:docPr id="126" name="Arrow: Right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4419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31C6A" w:rsidRDefault="00E24BB4" w:rsidP="00D0736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02C6D0" id="Arrow: Right 126" o:spid="_x0000_s1104" type="#_x0000_t13" style="position:absolute;left:0;text-align:left;margin-left:175.2pt;margin-top:455.7pt;width:40.8pt;height:34.8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" adj="12388" fillcolor="#4f81bd [3204]" strokecolor="#243f60 [1604]" strokeweight="2pt">
                <v:textbox>
                  <w:txbxContent>
                    <w:p w:rsidR="00E24BB4" w:rsidRPr="00B31C6A" w:rsidRDefault="00E24BB4" w:rsidP="00D0736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DE8746F" wp14:editId="19C79321">
                <wp:simplePos x="0" y="0"/>
                <wp:positionH relativeFrom="column">
                  <wp:posOffset>2209800</wp:posOffset>
                </wp:positionH>
                <wp:positionV relativeFrom="paragraph">
                  <wp:posOffset>4404360</wp:posOffset>
                </wp:positionV>
                <wp:extent cx="518160" cy="441960"/>
                <wp:effectExtent l="0" t="19050" r="34290" b="34290"/>
                <wp:wrapNone/>
                <wp:docPr id="125" name="Arrow: Right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4419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31C6A" w:rsidRDefault="00E24BB4" w:rsidP="00D0736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8746F" id="Arrow: Right 125" o:spid="_x0000_s1105" type="#_x0000_t13" style="position:absolute;left:0;text-align:left;margin-left:174pt;margin-top:346.8pt;width:40.8pt;height:34.8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" adj="12388" fillcolor="#4f81bd [3204]" strokecolor="#243f60 [1604]" strokeweight="2pt">
                <v:textbox>
                  <w:txbxContent>
                    <w:p w:rsidR="00E24BB4" w:rsidRPr="00B31C6A" w:rsidRDefault="00E24BB4" w:rsidP="00D0736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864136F" wp14:editId="524A56E0">
                <wp:simplePos x="0" y="0"/>
                <wp:positionH relativeFrom="column">
                  <wp:posOffset>5036820</wp:posOffset>
                </wp:positionH>
                <wp:positionV relativeFrom="paragraph">
                  <wp:posOffset>3177540</wp:posOffset>
                </wp:positionV>
                <wp:extent cx="510540" cy="441960"/>
                <wp:effectExtent l="19050" t="19050" r="22860" b="34290"/>
                <wp:wrapNone/>
                <wp:docPr id="124" name="Arrow: Right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10540" cy="4419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31C6A" w:rsidRDefault="00E24BB4" w:rsidP="00D0736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64136F" id="Arrow: Right 124" o:spid="_x0000_s1106" type="#_x0000_t13" style="position:absolute;left:0;text-align:left;margin-left:396.6pt;margin-top:250.2pt;width:40.2pt;height:34.8pt;flip:x;z-index:251841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" adj="12251" fillcolor="#4f81bd [3204]" strokecolor="#243f60 [1604]" strokeweight="2pt">
                <v:textbox>
                  <w:txbxContent>
                    <w:p w:rsidR="00E24BB4" w:rsidRPr="00B31C6A" w:rsidRDefault="00E24BB4" w:rsidP="00D0736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8F3A925" wp14:editId="06AC94C9">
                <wp:simplePos x="0" y="0"/>
                <wp:positionH relativeFrom="column">
                  <wp:posOffset>2232660</wp:posOffset>
                </wp:positionH>
                <wp:positionV relativeFrom="paragraph">
                  <wp:posOffset>3215640</wp:posOffset>
                </wp:positionV>
                <wp:extent cx="518160" cy="441960"/>
                <wp:effectExtent l="0" t="19050" r="34290" b="34290"/>
                <wp:wrapNone/>
                <wp:docPr id="123" name="Arrow: Right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4419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31C6A" w:rsidRDefault="00E24BB4" w:rsidP="00D0736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F3A925" id="Arrow: Right 123" o:spid="_x0000_s1107" type="#_x0000_t13" style="position:absolute;left:0;text-align:left;margin-left:175.8pt;margin-top:253.2pt;width:40.8pt;height:34.8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" adj="12388" fillcolor="#4f81bd [3204]" strokecolor="#243f60 [1604]" strokeweight="2pt">
                <v:textbox>
                  <w:txbxContent>
                    <w:p w:rsidR="00E24BB4" w:rsidRPr="00B31C6A" w:rsidRDefault="00E24BB4" w:rsidP="00D0736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5D49A2B" wp14:editId="682B3178">
                <wp:simplePos x="0" y="0"/>
                <wp:positionH relativeFrom="column">
                  <wp:posOffset>5036820</wp:posOffset>
                </wp:positionH>
                <wp:positionV relativeFrom="paragraph">
                  <wp:posOffset>2110740</wp:posOffset>
                </wp:positionV>
                <wp:extent cx="510540" cy="441960"/>
                <wp:effectExtent l="19050" t="19050" r="22860" b="34290"/>
                <wp:wrapNone/>
                <wp:docPr id="122" name="Arrow: Right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10540" cy="4419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31C6A" w:rsidRDefault="00E24BB4" w:rsidP="00D0736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D49A2B" id="Arrow: Right 122" o:spid="_x0000_s1108" type="#_x0000_t13" style="position:absolute;left:0;text-align:left;margin-left:396.6pt;margin-top:166.2pt;width:40.2pt;height:34.8pt;flip:x;z-index:251839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" adj="12251" fillcolor="#4f81bd [3204]" strokecolor="#243f60 [1604]" strokeweight="2pt">
                <v:textbox>
                  <w:txbxContent>
                    <w:p w:rsidR="00E24BB4" w:rsidRPr="00B31C6A" w:rsidRDefault="00E24BB4" w:rsidP="00D0736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C15BE3B" wp14:editId="492FBE04">
                <wp:simplePos x="0" y="0"/>
                <wp:positionH relativeFrom="column">
                  <wp:posOffset>-289560</wp:posOffset>
                </wp:positionH>
                <wp:positionV relativeFrom="paragraph">
                  <wp:posOffset>2171700</wp:posOffset>
                </wp:positionV>
                <wp:extent cx="518160" cy="441960"/>
                <wp:effectExtent l="0" t="19050" r="34290" b="34290"/>
                <wp:wrapNone/>
                <wp:docPr id="121" name="Arrow: Right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4419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31C6A" w:rsidRDefault="00E24BB4" w:rsidP="00D0736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5BE3B" id="Arrow: Right 121" o:spid="_x0000_s1109" type="#_x0000_t13" style="position:absolute;left:0;text-align:left;margin-left:-22.8pt;margin-top:171pt;width:40.8pt;height:34.8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" adj="12388" fillcolor="#4f81bd [3204]" strokecolor="#243f60 [1604]" strokeweight="2pt">
                <v:textbox>
                  <w:txbxContent>
                    <w:p w:rsidR="00E24BB4" w:rsidRPr="00B31C6A" w:rsidRDefault="00E24BB4" w:rsidP="00D0736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997E76" wp14:editId="66955AFE">
                <wp:simplePos x="0" y="0"/>
                <wp:positionH relativeFrom="column">
                  <wp:posOffset>3870960</wp:posOffset>
                </wp:positionH>
                <wp:positionV relativeFrom="paragraph">
                  <wp:posOffset>6606540</wp:posOffset>
                </wp:positionV>
                <wp:extent cx="944880" cy="822960"/>
                <wp:effectExtent l="0" t="0" r="26670" b="15240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822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BAF5A" id="Rectangle 120" o:spid="_x0000_s1026" style="position:absolute;margin-left:304.8pt;margin-top:520.2pt;width:74.4pt;height:64.8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AD0B238" wp14:editId="0351D00F">
                <wp:simplePos x="0" y="0"/>
                <wp:positionH relativeFrom="column">
                  <wp:posOffset>3931920</wp:posOffset>
                </wp:positionH>
                <wp:positionV relativeFrom="paragraph">
                  <wp:posOffset>5775960</wp:posOffset>
                </wp:positionV>
                <wp:extent cx="944880" cy="457200"/>
                <wp:effectExtent l="0" t="0" r="26670" b="1905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64E1E4" id="Rectangle 119" o:spid="_x0000_s1026" style="position:absolute;margin-left:309.6pt;margin-top:454.8pt;width:74.4pt;height:36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4A78E63" wp14:editId="5B0E5BFC">
                <wp:simplePos x="0" y="0"/>
                <wp:positionH relativeFrom="column">
                  <wp:posOffset>3909060</wp:posOffset>
                </wp:positionH>
                <wp:positionV relativeFrom="paragraph">
                  <wp:posOffset>4457700</wp:posOffset>
                </wp:positionV>
                <wp:extent cx="944880" cy="457200"/>
                <wp:effectExtent l="0" t="0" r="26670" b="1905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B32BD3" id="Rectangle 118" o:spid="_x0000_s1026" style="position:absolute;margin-left:307.8pt;margin-top:351pt;width:74.4pt;height:36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0EBB23B" wp14:editId="7D21598C">
                <wp:simplePos x="0" y="0"/>
                <wp:positionH relativeFrom="column">
                  <wp:posOffset>3931920</wp:posOffset>
                </wp:positionH>
                <wp:positionV relativeFrom="paragraph">
                  <wp:posOffset>3200400</wp:posOffset>
                </wp:positionV>
                <wp:extent cx="944880" cy="457200"/>
                <wp:effectExtent l="0" t="0" r="26670" b="1905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932C7B" id="Rectangle 117" o:spid="_x0000_s1026" style="position:absolute;margin-left:309.6pt;margin-top:252pt;width:74.4pt;height:36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3754114" wp14:editId="444E616D">
                <wp:simplePos x="0" y="0"/>
                <wp:positionH relativeFrom="column">
                  <wp:posOffset>2842260</wp:posOffset>
                </wp:positionH>
                <wp:positionV relativeFrom="paragraph">
                  <wp:posOffset>5783580</wp:posOffset>
                </wp:positionV>
                <wp:extent cx="1043940" cy="449580"/>
                <wp:effectExtent l="0" t="0" r="22860" b="2667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449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7B2FCC" id="Rectangle 116" o:spid="_x0000_s1026" style="position:absolute;margin-left:223.8pt;margin-top:455.4pt;width:82.2pt;height:35.4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DFC5F2E" wp14:editId="25DC0D40">
                <wp:simplePos x="0" y="0"/>
                <wp:positionH relativeFrom="column">
                  <wp:posOffset>2842260</wp:posOffset>
                </wp:positionH>
                <wp:positionV relativeFrom="paragraph">
                  <wp:posOffset>4472940</wp:posOffset>
                </wp:positionV>
                <wp:extent cx="1043940" cy="449580"/>
                <wp:effectExtent l="0" t="0" r="22860" b="2667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449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147EF6" id="Rectangle 115" o:spid="_x0000_s1026" style="position:absolute;margin-left:223.8pt;margin-top:352.2pt;width:82.2pt;height:35.4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5F52A2B" wp14:editId="295F65E6">
                <wp:simplePos x="0" y="0"/>
                <wp:positionH relativeFrom="column">
                  <wp:posOffset>2865120</wp:posOffset>
                </wp:positionH>
                <wp:positionV relativeFrom="paragraph">
                  <wp:posOffset>3192780</wp:posOffset>
                </wp:positionV>
                <wp:extent cx="1043940" cy="449580"/>
                <wp:effectExtent l="0" t="0" r="22860" b="266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449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1CEABA" id="Rectangle 114" o:spid="_x0000_s1026" style="position:absolute;margin-left:225.6pt;margin-top:251.4pt;width:82.2pt;height:35.4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BD4FDD3" wp14:editId="451A5641">
                <wp:simplePos x="0" y="0"/>
                <wp:positionH relativeFrom="column">
                  <wp:posOffset>655320</wp:posOffset>
                </wp:positionH>
                <wp:positionV relativeFrom="paragraph">
                  <wp:posOffset>2110740</wp:posOffset>
                </wp:positionV>
                <wp:extent cx="533400" cy="449580"/>
                <wp:effectExtent l="0" t="0" r="19050" b="266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49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1972B1" id="Rectangle 113" o:spid="_x0000_s1026" style="position:absolute;margin-left:51.6pt;margin-top:166.2pt;width:42pt;height:35.4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E6BC3D9" wp14:editId="27451335">
                <wp:simplePos x="0" y="0"/>
                <wp:positionH relativeFrom="column">
                  <wp:posOffset>1249680</wp:posOffset>
                </wp:positionH>
                <wp:positionV relativeFrom="paragraph">
                  <wp:posOffset>2125980</wp:posOffset>
                </wp:positionV>
                <wp:extent cx="3703320" cy="426720"/>
                <wp:effectExtent l="0" t="0" r="11430" b="1143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3320" cy="426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E883E8" id="Rectangle 112" o:spid="_x0000_s1026" style="position:absolute;margin-left:98.4pt;margin-top:167.4pt;width:291.6pt;height:33.6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FFE94A6" wp14:editId="04996738">
            <wp:extent cx="4629150" cy="82296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4686046_1785890968335087_1707830390_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9"/>
        <w:gridCol w:w="3019"/>
        <w:gridCol w:w="3009"/>
      </w:tblGrid>
      <w:tr w:rsidR="00D07369" w:rsidTr="00152422">
        <w:tc>
          <w:tcPr>
            <w:tcW w:w="3116" w:type="dxa"/>
          </w:tcPr>
          <w:p w:rsidR="00D07369" w:rsidRDefault="00D07369" w:rsidP="00152422"/>
        </w:tc>
        <w:tc>
          <w:tcPr>
            <w:tcW w:w="3117" w:type="dxa"/>
          </w:tcPr>
          <w:p w:rsidR="00D07369" w:rsidRPr="0085387F" w:rsidRDefault="00D07369" w:rsidP="00152422">
            <w:pPr>
              <w:rPr>
                <w:lang w:val="en-US"/>
              </w:rPr>
            </w:pPr>
            <w:r>
              <w:rPr>
                <w:lang w:val="en-US"/>
              </w:rPr>
              <w:t>Ràng buộc</w:t>
            </w:r>
          </w:p>
        </w:tc>
        <w:tc>
          <w:tcPr>
            <w:tcW w:w="3117" w:type="dxa"/>
          </w:tcPr>
          <w:p w:rsidR="00D07369" w:rsidRPr="0085387F" w:rsidRDefault="00D07369" w:rsidP="00152422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</w:tr>
      <w:tr w:rsidR="00D07369" w:rsidTr="00152422">
        <w:tc>
          <w:tcPr>
            <w:tcW w:w="3116" w:type="dxa"/>
          </w:tcPr>
          <w:p w:rsidR="00D07369" w:rsidRPr="000E6017" w:rsidRDefault="00D07369" w:rsidP="0015242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1</w:t>
            </w:r>
          </w:p>
        </w:tc>
        <w:tc>
          <w:tcPr>
            <w:tcW w:w="3117" w:type="dxa"/>
          </w:tcPr>
          <w:p w:rsidR="00D07369" w:rsidRPr="000E6017" w:rsidRDefault="00D07369" w:rsidP="00152422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117" w:type="dxa"/>
          </w:tcPr>
          <w:p w:rsidR="00D07369" w:rsidRPr="000E6017" w:rsidRDefault="00D07369" w:rsidP="00152422">
            <w:pPr>
              <w:rPr>
                <w:lang w:val="en-US"/>
              </w:rPr>
            </w:pPr>
            <w:r>
              <w:rPr>
                <w:lang w:val="en-US"/>
              </w:rPr>
              <w:t>Seach theo dịch vụ đã nhập</w:t>
            </w:r>
          </w:p>
        </w:tc>
      </w:tr>
      <w:tr w:rsidR="00D07369" w:rsidTr="00152422">
        <w:tc>
          <w:tcPr>
            <w:tcW w:w="3116" w:type="dxa"/>
          </w:tcPr>
          <w:p w:rsidR="00D07369" w:rsidRDefault="00D07369" w:rsidP="0015242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117" w:type="dxa"/>
          </w:tcPr>
          <w:p w:rsidR="00D07369" w:rsidRDefault="00D07369" w:rsidP="00152422">
            <w:pPr>
              <w:rPr>
                <w:lang w:val="en-US"/>
              </w:rPr>
            </w:pPr>
            <w:r>
              <w:rPr>
                <w:lang w:val="en-US"/>
              </w:rPr>
              <w:t>Textbox</w:t>
            </w:r>
          </w:p>
        </w:tc>
        <w:tc>
          <w:tcPr>
            <w:tcW w:w="3117" w:type="dxa"/>
          </w:tcPr>
          <w:p w:rsidR="00D07369" w:rsidRDefault="00D07369" w:rsidP="00152422">
            <w:pPr>
              <w:rPr>
                <w:lang w:val="en-US"/>
              </w:rPr>
            </w:pPr>
            <w:r>
              <w:rPr>
                <w:lang w:val="en-US"/>
              </w:rPr>
              <w:t>Nhập dịch vụ cần tìm kiém</w:t>
            </w:r>
          </w:p>
        </w:tc>
      </w:tr>
      <w:tr w:rsidR="00D07369" w:rsidTr="00152422">
        <w:tc>
          <w:tcPr>
            <w:tcW w:w="3116" w:type="dxa"/>
          </w:tcPr>
          <w:p w:rsidR="00D07369" w:rsidRDefault="00D07369" w:rsidP="00152422">
            <w:pPr>
              <w:rPr>
                <w:lang w:val="en-US"/>
              </w:rPr>
            </w:pPr>
            <w:r>
              <w:rPr>
                <w:lang w:val="en-US"/>
              </w:rPr>
              <w:t>3, 5, 7</w:t>
            </w:r>
          </w:p>
        </w:tc>
        <w:tc>
          <w:tcPr>
            <w:tcW w:w="3117" w:type="dxa"/>
          </w:tcPr>
          <w:p w:rsidR="00D07369" w:rsidRDefault="00D07369" w:rsidP="00152422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117" w:type="dxa"/>
          </w:tcPr>
          <w:p w:rsidR="00D07369" w:rsidRDefault="00D07369" w:rsidP="00152422">
            <w:pPr>
              <w:rPr>
                <w:lang w:val="en-US"/>
              </w:rPr>
            </w:pPr>
            <w:r>
              <w:rPr>
                <w:lang w:val="en-US"/>
              </w:rPr>
              <w:t>Chỉnh sửa thông tin địa điểm trong danh sách</w:t>
            </w:r>
          </w:p>
        </w:tc>
      </w:tr>
      <w:tr w:rsidR="00D07369" w:rsidTr="00152422">
        <w:tc>
          <w:tcPr>
            <w:tcW w:w="3116" w:type="dxa"/>
          </w:tcPr>
          <w:p w:rsidR="00D07369" w:rsidRDefault="00D07369" w:rsidP="00152422">
            <w:pPr>
              <w:rPr>
                <w:lang w:val="en-US"/>
              </w:rPr>
            </w:pPr>
            <w:r>
              <w:rPr>
                <w:lang w:val="en-US"/>
              </w:rPr>
              <w:t>4, 6, 8</w:t>
            </w:r>
          </w:p>
        </w:tc>
        <w:tc>
          <w:tcPr>
            <w:tcW w:w="3117" w:type="dxa"/>
          </w:tcPr>
          <w:p w:rsidR="00D07369" w:rsidRDefault="00D07369" w:rsidP="00152422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117" w:type="dxa"/>
          </w:tcPr>
          <w:p w:rsidR="00D07369" w:rsidRDefault="00D07369" w:rsidP="00152422">
            <w:pPr>
              <w:rPr>
                <w:lang w:val="en-US"/>
              </w:rPr>
            </w:pPr>
            <w:r>
              <w:rPr>
                <w:lang w:val="en-US"/>
              </w:rPr>
              <w:t>Xóa thông tin địa điểm trong danh sách</w:t>
            </w:r>
          </w:p>
        </w:tc>
      </w:tr>
      <w:tr w:rsidR="00D07369" w:rsidTr="00152422">
        <w:tc>
          <w:tcPr>
            <w:tcW w:w="3116" w:type="dxa"/>
          </w:tcPr>
          <w:p w:rsidR="00D07369" w:rsidRDefault="00D07369" w:rsidP="00152422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3117" w:type="dxa"/>
          </w:tcPr>
          <w:p w:rsidR="00D07369" w:rsidRDefault="00D07369" w:rsidP="00152422">
            <w:pPr>
              <w:rPr>
                <w:lang w:val="en-US"/>
              </w:rPr>
            </w:pPr>
            <w:r>
              <w:rPr>
                <w:lang w:val="en-US"/>
              </w:rPr>
              <w:t>Textbox</w:t>
            </w:r>
          </w:p>
        </w:tc>
        <w:tc>
          <w:tcPr>
            <w:tcW w:w="3117" w:type="dxa"/>
          </w:tcPr>
          <w:p w:rsidR="00D07369" w:rsidRDefault="00D07369" w:rsidP="00152422">
            <w:pPr>
              <w:rPr>
                <w:lang w:val="en-US"/>
              </w:rPr>
            </w:pPr>
            <w:r>
              <w:rPr>
                <w:lang w:val="en-US"/>
              </w:rPr>
              <w:t>Thêm thông tin địa điểm trong danh sách</w:t>
            </w:r>
          </w:p>
        </w:tc>
      </w:tr>
    </w:tbl>
    <w:p w:rsidR="00D07369" w:rsidRDefault="00D07369" w:rsidP="00D07369"/>
    <w:p w:rsidR="00D07369" w:rsidRDefault="00B37C55" w:rsidP="00344EF7">
      <w:pPr>
        <w:pStyle w:val="Heading3"/>
        <w:rPr>
          <w:lang w:val="en-US"/>
        </w:rPr>
      </w:pPr>
      <w:bookmarkStart w:id="37" w:name="_Toc464136994"/>
      <w:r>
        <w:rPr>
          <w:lang w:val="en-US"/>
        </w:rPr>
        <w:lastRenderedPageBreak/>
        <w:t>Thêm dịch vụ</w:t>
      </w:r>
      <w:bookmarkEnd w:id="37"/>
    </w:p>
    <w:p w:rsidR="00344EF7" w:rsidRDefault="00344EF7" w:rsidP="00344EF7">
      <w:pPr>
        <w:ind w:firstLine="72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C198AB1" wp14:editId="4AEA5662">
                <wp:simplePos x="0" y="0"/>
                <wp:positionH relativeFrom="column">
                  <wp:posOffset>1082040</wp:posOffset>
                </wp:positionH>
                <wp:positionV relativeFrom="paragraph">
                  <wp:posOffset>8046720</wp:posOffset>
                </wp:positionV>
                <wp:extent cx="510540" cy="563880"/>
                <wp:effectExtent l="0" t="19050" r="41910" b="45720"/>
                <wp:wrapNone/>
                <wp:docPr id="137" name="Arrow: Right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5638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753F5F" w:rsidRDefault="00E24BB4" w:rsidP="00344E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98AB1" id="Arrow: Right 137" o:spid="_x0000_s1110" type="#_x0000_t13" style="position:absolute;left:0;text-align:left;margin-left:85.2pt;margin-top:633.6pt;width:40.2pt;height:44.4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" adj="10800" fillcolor="#4f81bd [3204]" strokecolor="#243f60 [1604]" strokeweight="2pt">
                <v:textbox>
                  <w:txbxContent>
                    <w:p w:rsidR="00E24BB4" w:rsidRPr="00753F5F" w:rsidRDefault="00E24BB4" w:rsidP="00344E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B00BC47" wp14:editId="0643BEFF">
                <wp:simplePos x="0" y="0"/>
                <wp:positionH relativeFrom="page">
                  <wp:posOffset>7139940</wp:posOffset>
                </wp:positionH>
                <wp:positionV relativeFrom="paragraph">
                  <wp:posOffset>7284720</wp:posOffset>
                </wp:positionV>
                <wp:extent cx="624840" cy="518160"/>
                <wp:effectExtent l="19050" t="19050" r="22860" b="34290"/>
                <wp:wrapNone/>
                <wp:docPr id="136" name="Arrow: Right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24840" cy="518160"/>
                        </a:xfrm>
                        <a:prstGeom prst="rightArrow">
                          <a:avLst>
                            <a:gd name="adj1" fmla="val 53846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753F5F" w:rsidRDefault="00E24BB4" w:rsidP="00344E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0BC47" id="Arrow: Right 136" o:spid="_x0000_s1111" type="#_x0000_t13" style="position:absolute;left:0;text-align:left;margin-left:562.2pt;margin-top:573.6pt;width:49.2pt;height:40.8pt;flip:x;z-index:25185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" adj="12644,4985" fillcolor="#4f81bd [3204]" strokecolor="#243f60 [1604]" strokeweight="2pt">
                <v:textbox>
                  <w:txbxContent>
                    <w:p w:rsidR="00E24BB4" w:rsidRPr="00753F5F" w:rsidRDefault="00E24BB4" w:rsidP="00344E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002EFE3" wp14:editId="3BB9BA98">
                <wp:simplePos x="0" y="0"/>
                <wp:positionH relativeFrom="column">
                  <wp:posOffset>-434340</wp:posOffset>
                </wp:positionH>
                <wp:positionV relativeFrom="paragraph">
                  <wp:posOffset>4396740</wp:posOffset>
                </wp:positionV>
                <wp:extent cx="510540" cy="563880"/>
                <wp:effectExtent l="0" t="19050" r="41910" b="45720"/>
                <wp:wrapNone/>
                <wp:docPr id="135" name="Arrow: Right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5638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753F5F" w:rsidRDefault="00E24BB4" w:rsidP="00344E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2EFE3" id="Arrow: Right 135" o:spid="_x0000_s1112" type="#_x0000_t13" style="position:absolute;left:0;text-align:left;margin-left:-34.2pt;margin-top:346.2pt;width:40.2pt;height:44.4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" adj="10800" fillcolor="#4f81bd [3204]" strokecolor="#243f60 [1604]" strokeweight="2pt">
                <v:textbox>
                  <w:txbxContent>
                    <w:p w:rsidR="00E24BB4" w:rsidRPr="00753F5F" w:rsidRDefault="00E24BB4" w:rsidP="00344E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F383F0B" wp14:editId="0BD7836F">
                <wp:simplePos x="0" y="0"/>
                <wp:positionH relativeFrom="column">
                  <wp:posOffset>2011680</wp:posOffset>
                </wp:positionH>
                <wp:positionV relativeFrom="paragraph">
                  <wp:posOffset>8031480</wp:posOffset>
                </wp:positionV>
                <wp:extent cx="2430780" cy="792480"/>
                <wp:effectExtent l="0" t="0" r="26670" b="2667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0780" cy="792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B1AD36" id="Rectangle 134" o:spid="_x0000_s1026" style="position:absolute;margin-left:158.4pt;margin-top:632.4pt;width:191.4pt;height:62.4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5D9E528" wp14:editId="73391355">
                <wp:simplePos x="0" y="0"/>
                <wp:positionH relativeFrom="column">
                  <wp:posOffset>2324100</wp:posOffset>
                </wp:positionH>
                <wp:positionV relativeFrom="paragraph">
                  <wp:posOffset>7101840</wp:posOffset>
                </wp:positionV>
                <wp:extent cx="3832860" cy="731520"/>
                <wp:effectExtent l="0" t="0" r="15240" b="11430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860" cy="731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949A12" id="Rectangle 133" o:spid="_x0000_s1026" style="position:absolute;margin-left:183pt;margin-top:559.2pt;width:301.8pt;height:57.6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FA7A1FB" wp14:editId="0CFE0F00">
                <wp:simplePos x="0" y="0"/>
                <wp:positionH relativeFrom="column">
                  <wp:posOffset>472440</wp:posOffset>
                </wp:positionH>
                <wp:positionV relativeFrom="paragraph">
                  <wp:posOffset>2247900</wp:posOffset>
                </wp:positionV>
                <wp:extent cx="5943600" cy="4625340"/>
                <wp:effectExtent l="0" t="0" r="19050" b="2286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4625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27A58" id="Rectangle 132" o:spid="_x0000_s1026" style="position:absolute;margin-left:37.2pt;margin-top:177pt;width:468pt;height:364.2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9922D5F" wp14:editId="47E35C18">
            <wp:extent cx="5943600" cy="9080500"/>
            <wp:effectExtent l="0" t="0" r="0" b="6350"/>
            <wp:docPr id="131" name="Picture 131" descr="C:\Users\Huy\AppData\Local\Microsoft\Windows\INetCacheContent.Word\2 - service manag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y\AppData\Local\Microsoft\Windows\INetCacheContent.Word\2 - service management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8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EF7" w:rsidRDefault="00344EF7" w:rsidP="00344EF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8"/>
        <w:gridCol w:w="3022"/>
        <w:gridCol w:w="3007"/>
      </w:tblGrid>
      <w:tr w:rsidR="00344EF7" w:rsidTr="00152422">
        <w:tc>
          <w:tcPr>
            <w:tcW w:w="3116" w:type="dxa"/>
          </w:tcPr>
          <w:p w:rsidR="00344EF7" w:rsidRDefault="00344EF7" w:rsidP="00152422"/>
        </w:tc>
        <w:tc>
          <w:tcPr>
            <w:tcW w:w="3117" w:type="dxa"/>
          </w:tcPr>
          <w:p w:rsidR="00344EF7" w:rsidRPr="0085387F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Ràng buộc</w:t>
            </w:r>
          </w:p>
        </w:tc>
        <w:tc>
          <w:tcPr>
            <w:tcW w:w="3117" w:type="dxa"/>
          </w:tcPr>
          <w:p w:rsidR="00344EF7" w:rsidRPr="0085387F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</w:tr>
      <w:tr w:rsidR="00344EF7" w:rsidTr="00152422">
        <w:tc>
          <w:tcPr>
            <w:tcW w:w="3116" w:type="dxa"/>
          </w:tcPr>
          <w:p w:rsidR="00344EF7" w:rsidRPr="000E601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117" w:type="dxa"/>
          </w:tcPr>
          <w:p w:rsidR="00344EF7" w:rsidRPr="000E601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Textbox</w:t>
            </w:r>
          </w:p>
        </w:tc>
        <w:tc>
          <w:tcPr>
            <w:tcW w:w="3117" w:type="dxa"/>
          </w:tcPr>
          <w:p w:rsidR="00344EF7" w:rsidRPr="000E601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Nhập dịch vụ cần thêm</w:t>
            </w:r>
          </w:p>
        </w:tc>
      </w:tr>
      <w:tr w:rsidR="00344EF7" w:rsidTr="00152422">
        <w:tc>
          <w:tcPr>
            <w:tcW w:w="3116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Xác nhận thêm dịch vụ được điền bên trên</w:t>
            </w:r>
          </w:p>
        </w:tc>
      </w:tr>
      <w:tr w:rsidR="00344EF7" w:rsidTr="00152422">
        <w:tc>
          <w:tcPr>
            <w:tcW w:w="3116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Listview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Danh sách các dịch vụ đã có</w:t>
            </w:r>
          </w:p>
        </w:tc>
      </w:tr>
    </w:tbl>
    <w:p w:rsidR="00344EF7" w:rsidRDefault="00344EF7" w:rsidP="00344EF7">
      <w:pPr>
        <w:ind w:firstLine="720"/>
      </w:pPr>
    </w:p>
    <w:p w:rsidR="00344EF7" w:rsidRDefault="00B37C55" w:rsidP="00344EF7">
      <w:pPr>
        <w:pStyle w:val="Heading3"/>
        <w:rPr>
          <w:lang w:val="en-US"/>
        </w:rPr>
      </w:pPr>
      <w:bookmarkStart w:id="38" w:name="_Toc464136995"/>
      <w:r>
        <w:rPr>
          <w:lang w:val="en-US"/>
        </w:rPr>
        <w:lastRenderedPageBreak/>
        <w:t>Thêm địa điểm</w:t>
      </w:r>
      <w:bookmarkEnd w:id="38"/>
    </w:p>
    <w:p w:rsidR="00344EF7" w:rsidRDefault="00344EF7" w:rsidP="00344EF7">
      <w:pPr>
        <w:ind w:firstLine="72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850E29A" wp14:editId="52121EA3">
                <wp:simplePos x="0" y="0"/>
                <wp:positionH relativeFrom="margin">
                  <wp:posOffset>4339590</wp:posOffset>
                </wp:positionH>
                <wp:positionV relativeFrom="paragraph">
                  <wp:posOffset>7574280</wp:posOffset>
                </wp:positionV>
                <wp:extent cx="563880" cy="624840"/>
                <wp:effectExtent l="19050" t="19050" r="26670" b="41910"/>
                <wp:wrapNone/>
                <wp:docPr id="349" name="Arrow: Righ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3880" cy="62484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63773" w:rsidRDefault="00E24BB4" w:rsidP="00344E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0E29A" id="Arrow: Right 15" o:spid="_x0000_s1113" type="#_x0000_t13" style="position:absolute;left:0;text-align:left;margin-left:341.7pt;margin-top:596.4pt;width:44.4pt;height:49.2pt;flip:x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" adj="10800" fillcolor="#4f81bd [3204]" strokecolor="#243f60 [1604]" strokeweight="2pt">
                <v:textbox>
                  <w:txbxContent>
                    <w:p w:rsidR="00E24BB4" w:rsidRPr="00B63773" w:rsidRDefault="00E24BB4" w:rsidP="00344E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2E3440" wp14:editId="33973758">
                <wp:simplePos x="0" y="0"/>
                <wp:positionH relativeFrom="column">
                  <wp:posOffset>5181600</wp:posOffset>
                </wp:positionH>
                <wp:positionV relativeFrom="paragraph">
                  <wp:posOffset>6789420</wp:posOffset>
                </wp:positionV>
                <wp:extent cx="563880" cy="594360"/>
                <wp:effectExtent l="19050" t="19050" r="26670" b="34290"/>
                <wp:wrapNone/>
                <wp:docPr id="350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3880" cy="5943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63773" w:rsidRDefault="00E24BB4" w:rsidP="00344E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E3440" id="Arrow: Right 14" o:spid="_x0000_s1114" type="#_x0000_t13" style="position:absolute;left:0;text-align:left;margin-left:408pt;margin-top:534.6pt;width:44.4pt;height:46.8pt;flip:x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" adj="10800" fillcolor="#4f81bd [3204]" strokecolor="#243f60 [1604]" strokeweight="2pt">
                <v:textbox>
                  <w:txbxContent>
                    <w:p w:rsidR="00E24BB4" w:rsidRPr="00B63773" w:rsidRDefault="00E24BB4" w:rsidP="00344E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B32F85F" wp14:editId="7D6F2056">
                <wp:simplePos x="0" y="0"/>
                <wp:positionH relativeFrom="column">
                  <wp:posOffset>5669280</wp:posOffset>
                </wp:positionH>
                <wp:positionV relativeFrom="paragraph">
                  <wp:posOffset>5223510</wp:posOffset>
                </wp:positionV>
                <wp:extent cx="563880" cy="594360"/>
                <wp:effectExtent l="19050" t="19050" r="26670" b="34290"/>
                <wp:wrapNone/>
                <wp:docPr id="351" name="Arrow: Righ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3880" cy="5943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63773" w:rsidRDefault="00E24BB4" w:rsidP="00344E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2F85F" id="Arrow: Right 13" o:spid="_x0000_s1115" type="#_x0000_t13" style="position:absolute;left:0;text-align:left;margin-left:446.4pt;margin-top:411.3pt;width:44.4pt;height:46.8pt;flip:x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" adj="10800" fillcolor="#4f81bd [3204]" strokecolor="#243f60 [1604]" strokeweight="2pt">
                <v:textbox>
                  <w:txbxContent>
                    <w:p w:rsidR="00E24BB4" w:rsidRPr="00B63773" w:rsidRDefault="00E24BB4" w:rsidP="00344E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B387C8D" wp14:editId="310F0A0F">
                <wp:simplePos x="0" y="0"/>
                <wp:positionH relativeFrom="column">
                  <wp:posOffset>5608320</wp:posOffset>
                </wp:positionH>
                <wp:positionV relativeFrom="paragraph">
                  <wp:posOffset>4164330</wp:posOffset>
                </wp:positionV>
                <wp:extent cx="563880" cy="594360"/>
                <wp:effectExtent l="19050" t="19050" r="26670" b="34290"/>
                <wp:wrapNone/>
                <wp:docPr id="352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3880" cy="5943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63773" w:rsidRDefault="00E24BB4" w:rsidP="00344E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7C8D" id="Arrow: Right 10" o:spid="_x0000_s1116" type="#_x0000_t13" style="position:absolute;left:0;text-align:left;margin-left:441.6pt;margin-top:327.9pt;width:44.4pt;height:46.8pt;flip:x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" adj="10800" fillcolor="#4f81bd [3204]" strokecolor="#243f60 [1604]" strokeweight="2pt">
                <v:textbox>
                  <w:txbxContent>
                    <w:p w:rsidR="00E24BB4" w:rsidRPr="00B63773" w:rsidRDefault="00E24BB4" w:rsidP="00344E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901BD50" wp14:editId="42C87410">
                <wp:simplePos x="0" y="0"/>
                <wp:positionH relativeFrom="column">
                  <wp:posOffset>4693920</wp:posOffset>
                </wp:positionH>
                <wp:positionV relativeFrom="paragraph">
                  <wp:posOffset>3421380</wp:posOffset>
                </wp:positionV>
                <wp:extent cx="563880" cy="594360"/>
                <wp:effectExtent l="19050" t="19050" r="26670" b="34290"/>
                <wp:wrapNone/>
                <wp:docPr id="353" name="Arrow: Righ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3880" cy="5943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63773" w:rsidRDefault="00E24BB4" w:rsidP="00344EF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BD50" id="Arrow: Right 9" o:spid="_x0000_s1117" type="#_x0000_t13" style="position:absolute;left:0;text-align:left;margin-left:369.6pt;margin-top:269.4pt;width:44.4pt;height:46.8pt;flip:x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" adj="10800" fillcolor="#4f81bd [3204]" strokecolor="#243f60 [1604]" strokeweight="2pt">
                <v:textbox>
                  <w:txbxContent>
                    <w:p w:rsidR="00E24BB4" w:rsidRPr="00B63773" w:rsidRDefault="00E24BB4" w:rsidP="00344EF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F196707" wp14:editId="2C922986">
                <wp:simplePos x="0" y="0"/>
                <wp:positionH relativeFrom="column">
                  <wp:posOffset>5737860</wp:posOffset>
                </wp:positionH>
                <wp:positionV relativeFrom="paragraph">
                  <wp:posOffset>2590800</wp:posOffset>
                </wp:positionV>
                <wp:extent cx="563880" cy="594360"/>
                <wp:effectExtent l="19050" t="19050" r="26670" b="34290"/>
                <wp:wrapNone/>
                <wp:docPr id="354" name="Arrow: Righ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3880" cy="5943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63773" w:rsidRDefault="00E24BB4" w:rsidP="00344E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96707" id="Arrow: Right 8" o:spid="_x0000_s1118" type="#_x0000_t13" style="position:absolute;left:0;text-align:left;margin-left:451.8pt;margin-top:204pt;width:44.4pt;height:46.8pt;flip:x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" adj="10800" fillcolor="#4f81bd [3204]" strokecolor="#243f60 [1604]" strokeweight="2pt">
                <v:textbox>
                  <w:txbxContent>
                    <w:p w:rsidR="00E24BB4" w:rsidRPr="00B63773" w:rsidRDefault="00E24BB4" w:rsidP="00344E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E4FB312" wp14:editId="5295BEFC">
                <wp:simplePos x="0" y="0"/>
                <wp:positionH relativeFrom="column">
                  <wp:posOffset>1897380</wp:posOffset>
                </wp:positionH>
                <wp:positionV relativeFrom="paragraph">
                  <wp:posOffset>7597140</wp:posOffset>
                </wp:positionV>
                <wp:extent cx="2103120" cy="632460"/>
                <wp:effectExtent l="0" t="0" r="11430" b="15240"/>
                <wp:wrapNone/>
                <wp:docPr id="355" name="Rectangle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632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97299" id="Rectangle 355" o:spid="_x0000_s1026" style="position:absolute;margin-left:149.4pt;margin-top:598.2pt;width:165.6pt;height:49.8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5CCB6B7" wp14:editId="298A7D46">
                <wp:simplePos x="0" y="0"/>
                <wp:positionH relativeFrom="margin">
                  <wp:posOffset>1066800</wp:posOffset>
                </wp:positionH>
                <wp:positionV relativeFrom="paragraph">
                  <wp:posOffset>6690360</wp:posOffset>
                </wp:positionV>
                <wp:extent cx="3863340" cy="708660"/>
                <wp:effectExtent l="0" t="0" r="22860" b="15240"/>
                <wp:wrapNone/>
                <wp:docPr id="356" name="Rectangle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3340" cy="708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C10EC6" id="Rectangle 356" o:spid="_x0000_s1026" style="position:absolute;margin-left:84pt;margin-top:526.8pt;width:304.2pt;height:55.8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0F4A465" wp14:editId="045398DA">
                <wp:simplePos x="0" y="0"/>
                <wp:positionH relativeFrom="column">
                  <wp:posOffset>1714500</wp:posOffset>
                </wp:positionH>
                <wp:positionV relativeFrom="paragraph">
                  <wp:posOffset>5052060</wp:posOffset>
                </wp:positionV>
                <wp:extent cx="3741420" cy="1226820"/>
                <wp:effectExtent l="0" t="0" r="11430" b="11430"/>
                <wp:wrapNone/>
                <wp:docPr id="357" name="Rectangle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1420" cy="1226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426E3E" id="Rectangle 357" o:spid="_x0000_s1026" style="position:absolute;margin-left:135pt;margin-top:397.8pt;width:294.6pt;height:96.6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61B94BA" wp14:editId="3B255985">
                <wp:simplePos x="0" y="0"/>
                <wp:positionH relativeFrom="column">
                  <wp:posOffset>1699260</wp:posOffset>
                </wp:positionH>
                <wp:positionV relativeFrom="paragraph">
                  <wp:posOffset>4168140</wp:posOffset>
                </wp:positionV>
                <wp:extent cx="3794760" cy="708660"/>
                <wp:effectExtent l="0" t="0" r="15240" b="15240"/>
                <wp:wrapNone/>
                <wp:docPr id="358" name="Rectangle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4760" cy="708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6E910" id="Rectangle 358" o:spid="_x0000_s1026" style="position:absolute;margin-left:133.8pt;margin-top:328.2pt;width:298.8pt;height:55.8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2E814C4" wp14:editId="3C7167B0">
                <wp:simplePos x="0" y="0"/>
                <wp:positionH relativeFrom="column">
                  <wp:posOffset>1859280</wp:posOffset>
                </wp:positionH>
                <wp:positionV relativeFrom="paragraph">
                  <wp:posOffset>3482340</wp:posOffset>
                </wp:positionV>
                <wp:extent cx="2621280" cy="510540"/>
                <wp:effectExtent l="0" t="0" r="26670" b="22860"/>
                <wp:wrapNone/>
                <wp:docPr id="359" name="Rectangl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1280" cy="510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CC92D" id="Rectangle 359" o:spid="_x0000_s1026" style="position:absolute;margin-left:146.4pt;margin-top:274.2pt;width:206.4pt;height:40.2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5A3A586" wp14:editId="5211F6AC">
                <wp:simplePos x="0" y="0"/>
                <wp:positionH relativeFrom="margin">
                  <wp:posOffset>1623060</wp:posOffset>
                </wp:positionH>
                <wp:positionV relativeFrom="paragraph">
                  <wp:posOffset>2537460</wp:posOffset>
                </wp:positionV>
                <wp:extent cx="3840480" cy="777240"/>
                <wp:effectExtent l="0" t="0" r="26670" b="22860"/>
                <wp:wrapNone/>
                <wp:docPr id="360" name="Rectangl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0" cy="777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816E9B" id="Rectangle 360" o:spid="_x0000_s1026" style="position:absolute;margin-left:127.8pt;margin-top:199.8pt;width:302.4pt;height:61.2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630FB08" wp14:editId="701B0D83">
            <wp:extent cx="5036820" cy="8554720"/>
            <wp:effectExtent l="0" t="0" r="0" b="0"/>
            <wp:docPr id="361" name="Picture 361" descr="C:\Users\Huy\AppData\Local\Microsoft\Windows\INetCacheContent.Word\1 - 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\AppData\Local\Microsoft\Windows\INetCacheContent.Word\1 - Add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855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EF7" w:rsidRDefault="00344EF7" w:rsidP="00344EF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3"/>
        <w:gridCol w:w="3029"/>
        <w:gridCol w:w="3005"/>
      </w:tblGrid>
      <w:tr w:rsidR="00344EF7" w:rsidTr="00152422">
        <w:tc>
          <w:tcPr>
            <w:tcW w:w="3116" w:type="dxa"/>
          </w:tcPr>
          <w:p w:rsidR="00344EF7" w:rsidRDefault="00344EF7" w:rsidP="00152422"/>
        </w:tc>
        <w:tc>
          <w:tcPr>
            <w:tcW w:w="3117" w:type="dxa"/>
          </w:tcPr>
          <w:p w:rsidR="00344EF7" w:rsidRPr="0085387F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Ràng buộc</w:t>
            </w:r>
          </w:p>
        </w:tc>
        <w:tc>
          <w:tcPr>
            <w:tcW w:w="3117" w:type="dxa"/>
          </w:tcPr>
          <w:p w:rsidR="00344EF7" w:rsidRPr="0085387F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</w:tr>
      <w:tr w:rsidR="00344EF7" w:rsidTr="00152422">
        <w:tc>
          <w:tcPr>
            <w:tcW w:w="3116" w:type="dxa"/>
          </w:tcPr>
          <w:p w:rsidR="00344EF7" w:rsidRPr="000E601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117" w:type="dxa"/>
          </w:tcPr>
          <w:p w:rsidR="00344EF7" w:rsidRPr="000E601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Textbox</w:t>
            </w:r>
          </w:p>
        </w:tc>
        <w:tc>
          <w:tcPr>
            <w:tcW w:w="3117" w:type="dxa"/>
          </w:tcPr>
          <w:p w:rsidR="00344EF7" w:rsidRPr="000E601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Nhập tên địa điểm cần thêm</w:t>
            </w:r>
          </w:p>
        </w:tc>
      </w:tr>
      <w:tr w:rsidR="00344EF7" w:rsidTr="00152422">
        <w:tc>
          <w:tcPr>
            <w:tcW w:w="3116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Combobox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Chọn loại dịch vụ cần thêm</w:t>
            </w:r>
          </w:p>
        </w:tc>
      </w:tr>
      <w:tr w:rsidR="00344EF7" w:rsidTr="00152422">
        <w:tc>
          <w:tcPr>
            <w:tcW w:w="3116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Textbox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Nhập ghi chú cần thêm</w:t>
            </w:r>
          </w:p>
        </w:tc>
      </w:tr>
      <w:tr w:rsidR="00344EF7" w:rsidTr="00152422">
        <w:tc>
          <w:tcPr>
            <w:tcW w:w="3116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Textbox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Nhập địa chỉ cần thêm</w:t>
            </w:r>
          </w:p>
        </w:tc>
      </w:tr>
      <w:tr w:rsidR="00344EF7" w:rsidTr="00152422">
        <w:tc>
          <w:tcPr>
            <w:tcW w:w="3116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 xml:space="preserve">5 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Textbox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Nhập số điện thoại cần thêm</w:t>
            </w:r>
          </w:p>
        </w:tc>
      </w:tr>
      <w:tr w:rsidR="00344EF7" w:rsidTr="00152422">
        <w:tc>
          <w:tcPr>
            <w:tcW w:w="3116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Xác nhận thêm địa điểm với thông tin đã điền</w:t>
            </w:r>
          </w:p>
        </w:tc>
      </w:tr>
    </w:tbl>
    <w:p w:rsidR="00344EF7" w:rsidRDefault="00B37C55" w:rsidP="00344EF7">
      <w:pPr>
        <w:pStyle w:val="Heading3"/>
        <w:rPr>
          <w:lang w:val="en-US"/>
        </w:rPr>
      </w:pPr>
      <w:bookmarkStart w:id="39" w:name="_Toc464136996"/>
      <w:r>
        <w:rPr>
          <w:lang w:val="en-US"/>
        </w:rPr>
        <w:lastRenderedPageBreak/>
        <w:t>Chỉnh sửa địa điểm</w:t>
      </w:r>
      <w:bookmarkEnd w:id="39"/>
    </w:p>
    <w:p w:rsidR="00344EF7" w:rsidRDefault="00344EF7" w:rsidP="00344EF7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8E24FDA" wp14:editId="7D1E425F">
                <wp:simplePos x="0" y="0"/>
                <wp:positionH relativeFrom="column">
                  <wp:posOffset>3573780</wp:posOffset>
                </wp:positionH>
                <wp:positionV relativeFrom="paragraph">
                  <wp:posOffset>7703820</wp:posOffset>
                </wp:positionV>
                <wp:extent cx="563880" cy="594360"/>
                <wp:effectExtent l="19050" t="19050" r="26670" b="34290"/>
                <wp:wrapNone/>
                <wp:docPr id="362" name="Arrow: Righ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3880" cy="5943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63773" w:rsidRDefault="00E24BB4" w:rsidP="00344E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24FDA" id="Arrow: Right 28" o:spid="_x0000_s1119" type="#_x0000_t13" style="position:absolute;margin-left:281.4pt;margin-top:606.6pt;width:44.4pt;height:46.8pt;flip:x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" adj="10800" fillcolor="#4f81bd [3204]" strokecolor="#243f60 [1604]" strokeweight="2pt">
                <v:textbox>
                  <w:txbxContent>
                    <w:p w:rsidR="00E24BB4" w:rsidRPr="00B63773" w:rsidRDefault="00E24BB4" w:rsidP="00344E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CE53119" wp14:editId="4F9945DA">
                <wp:simplePos x="0" y="0"/>
                <wp:positionH relativeFrom="column">
                  <wp:posOffset>4160520</wp:posOffset>
                </wp:positionH>
                <wp:positionV relativeFrom="paragraph">
                  <wp:posOffset>6659880</wp:posOffset>
                </wp:positionV>
                <wp:extent cx="563880" cy="594360"/>
                <wp:effectExtent l="19050" t="19050" r="26670" b="34290"/>
                <wp:wrapNone/>
                <wp:docPr id="363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3880" cy="5943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63773" w:rsidRDefault="00E24BB4" w:rsidP="00344E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3119" id="Arrow: Right 27" o:spid="_x0000_s1120" type="#_x0000_t13" style="position:absolute;margin-left:327.6pt;margin-top:524.4pt;width:44.4pt;height:46.8pt;flip:x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" adj="10800" fillcolor="#4f81bd [3204]" strokecolor="#243f60 [1604]" strokeweight="2pt">
                <v:textbox>
                  <w:txbxContent>
                    <w:p w:rsidR="00E24BB4" w:rsidRPr="00B63773" w:rsidRDefault="00E24BB4" w:rsidP="00344E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61997C2" wp14:editId="5EDFC5F7">
                <wp:simplePos x="0" y="0"/>
                <wp:positionH relativeFrom="column">
                  <wp:posOffset>4678680</wp:posOffset>
                </wp:positionH>
                <wp:positionV relativeFrom="paragraph">
                  <wp:posOffset>5425440</wp:posOffset>
                </wp:positionV>
                <wp:extent cx="563880" cy="594360"/>
                <wp:effectExtent l="19050" t="19050" r="26670" b="34290"/>
                <wp:wrapNone/>
                <wp:docPr id="364" name="Arrow: Righ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3880" cy="5943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63773" w:rsidRDefault="00E24BB4" w:rsidP="00344E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997C2" id="Arrow: Right 26" o:spid="_x0000_s1121" type="#_x0000_t13" style="position:absolute;margin-left:368.4pt;margin-top:427.2pt;width:44.4pt;height:46.8pt;flip:x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" adj="10800" fillcolor="#4f81bd [3204]" strokecolor="#243f60 [1604]" strokeweight="2pt">
                <v:textbox>
                  <w:txbxContent>
                    <w:p w:rsidR="00E24BB4" w:rsidRPr="00B63773" w:rsidRDefault="00E24BB4" w:rsidP="00344E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9BA826D" wp14:editId="132A6671">
                <wp:simplePos x="0" y="0"/>
                <wp:positionH relativeFrom="column">
                  <wp:posOffset>4762500</wp:posOffset>
                </wp:positionH>
                <wp:positionV relativeFrom="paragraph">
                  <wp:posOffset>4297680</wp:posOffset>
                </wp:positionV>
                <wp:extent cx="563880" cy="594360"/>
                <wp:effectExtent l="19050" t="19050" r="26670" b="34290"/>
                <wp:wrapNone/>
                <wp:docPr id="36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3880" cy="5943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63773" w:rsidRDefault="00E24BB4" w:rsidP="00344E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826D" id="Arrow: Right 25" o:spid="_x0000_s1122" type="#_x0000_t13" style="position:absolute;margin-left:375pt;margin-top:338.4pt;width:44.4pt;height:46.8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" adj="10800" fillcolor="#4f81bd [3204]" strokecolor="#243f60 [1604]" strokeweight="2pt">
                <v:textbox>
                  <w:txbxContent>
                    <w:p w:rsidR="00E24BB4" w:rsidRPr="00B63773" w:rsidRDefault="00E24BB4" w:rsidP="00344E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CA8C488" wp14:editId="51887A2F">
                <wp:simplePos x="0" y="0"/>
                <wp:positionH relativeFrom="column">
                  <wp:posOffset>3825240</wp:posOffset>
                </wp:positionH>
                <wp:positionV relativeFrom="paragraph">
                  <wp:posOffset>3208020</wp:posOffset>
                </wp:positionV>
                <wp:extent cx="563880" cy="594360"/>
                <wp:effectExtent l="19050" t="19050" r="26670" b="34290"/>
                <wp:wrapNone/>
                <wp:docPr id="366" name="Arrow: Righ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3880" cy="5943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63773" w:rsidRDefault="00E24BB4" w:rsidP="00344E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8C488" id="Arrow: Right 24" o:spid="_x0000_s1123" type="#_x0000_t13" style="position:absolute;margin-left:301.2pt;margin-top:252.6pt;width:44.4pt;height:46.8pt;flip:x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" adj="10800" fillcolor="#4f81bd [3204]" strokecolor="#243f60 [1604]" strokeweight="2pt">
                <v:textbox>
                  <w:txbxContent>
                    <w:p w:rsidR="00E24BB4" w:rsidRPr="00B63773" w:rsidRDefault="00E24BB4" w:rsidP="00344E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BC442AC" wp14:editId="333ECC60">
                <wp:simplePos x="0" y="0"/>
                <wp:positionH relativeFrom="column">
                  <wp:posOffset>4724400</wp:posOffset>
                </wp:positionH>
                <wp:positionV relativeFrom="paragraph">
                  <wp:posOffset>2594610</wp:posOffset>
                </wp:positionV>
                <wp:extent cx="563880" cy="594360"/>
                <wp:effectExtent l="19050" t="19050" r="26670" b="34290"/>
                <wp:wrapNone/>
                <wp:docPr id="367" name="Arrow: Righ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3880" cy="5943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63773" w:rsidRDefault="00E24BB4" w:rsidP="00344E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442AC" id="Arrow: Right 23" o:spid="_x0000_s1124" type="#_x0000_t13" style="position:absolute;margin-left:372pt;margin-top:204.3pt;width:44.4pt;height:46.8pt;flip:x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" adj="10800" fillcolor="#4f81bd [3204]" strokecolor="#243f60 [1604]" strokeweight="2pt">
                <v:textbox>
                  <w:txbxContent>
                    <w:p w:rsidR="00E24BB4" w:rsidRPr="00B63773" w:rsidRDefault="00E24BB4" w:rsidP="00344E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0B335D83" wp14:editId="4C972DE0">
                <wp:simplePos x="0" y="0"/>
                <wp:positionH relativeFrom="margin">
                  <wp:posOffset>1341120</wp:posOffset>
                </wp:positionH>
                <wp:positionV relativeFrom="paragraph">
                  <wp:posOffset>7734300</wp:posOffset>
                </wp:positionV>
                <wp:extent cx="1882140" cy="632460"/>
                <wp:effectExtent l="0" t="0" r="22860" b="15240"/>
                <wp:wrapNone/>
                <wp:docPr id="368" name="Rectangle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140" cy="632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6C2B2" id="Rectangle 368" o:spid="_x0000_s1026" style="position:absolute;margin-left:105.6pt;margin-top:609pt;width:148.2pt;height:49.8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EC7C88F" wp14:editId="3165FC27">
                <wp:simplePos x="0" y="0"/>
                <wp:positionH relativeFrom="margin">
                  <wp:posOffset>617220</wp:posOffset>
                </wp:positionH>
                <wp:positionV relativeFrom="paragraph">
                  <wp:posOffset>6644640</wp:posOffset>
                </wp:positionV>
                <wp:extent cx="3413760" cy="708660"/>
                <wp:effectExtent l="0" t="0" r="15240" b="15240"/>
                <wp:wrapNone/>
                <wp:docPr id="369" name="Rectangle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3760" cy="708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061B24" id="Rectangle 369" o:spid="_x0000_s1026" style="position:absolute;margin-left:48.6pt;margin-top:523.2pt;width:268.8pt;height:55.8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08734B8" wp14:editId="4DFE346F">
                <wp:simplePos x="0" y="0"/>
                <wp:positionH relativeFrom="margin">
                  <wp:posOffset>1173480</wp:posOffset>
                </wp:positionH>
                <wp:positionV relativeFrom="paragraph">
                  <wp:posOffset>5387340</wp:posOffset>
                </wp:positionV>
                <wp:extent cx="3390900" cy="708660"/>
                <wp:effectExtent l="0" t="0" r="19050" b="15240"/>
                <wp:wrapNone/>
                <wp:docPr id="370" name="Rectangle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708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ED590A" id="Rectangle 370" o:spid="_x0000_s1026" style="position:absolute;margin-left:92.4pt;margin-top:424.2pt;width:267pt;height:55.8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C2E6C01" wp14:editId="0BF22880">
                <wp:simplePos x="0" y="0"/>
                <wp:positionH relativeFrom="margin">
                  <wp:posOffset>1112520</wp:posOffset>
                </wp:positionH>
                <wp:positionV relativeFrom="paragraph">
                  <wp:posOffset>4030980</wp:posOffset>
                </wp:positionV>
                <wp:extent cx="3383280" cy="1120140"/>
                <wp:effectExtent l="0" t="0" r="26670" b="22860"/>
                <wp:wrapNone/>
                <wp:docPr id="371" name="Rectangle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3280" cy="1120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C1C7C" id="Rectangle 371" o:spid="_x0000_s1026" style="position:absolute;margin-left:87.6pt;margin-top:317.4pt;width:266.4pt;height:88.2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4086A93" wp14:editId="31ED6C75">
                <wp:simplePos x="0" y="0"/>
                <wp:positionH relativeFrom="margin">
                  <wp:posOffset>1242060</wp:posOffset>
                </wp:positionH>
                <wp:positionV relativeFrom="paragraph">
                  <wp:posOffset>3238500</wp:posOffset>
                </wp:positionV>
                <wp:extent cx="2141220" cy="609600"/>
                <wp:effectExtent l="0" t="0" r="11430" b="19050"/>
                <wp:wrapNone/>
                <wp:docPr id="372" name="Rectangle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122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F29365" id="Rectangle 372" o:spid="_x0000_s1026" style="position:absolute;margin-left:97.8pt;margin-top:255pt;width:168.6pt;height:48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C66A349" wp14:editId="08931F1C">
                <wp:simplePos x="0" y="0"/>
                <wp:positionH relativeFrom="margin">
                  <wp:posOffset>1097280</wp:posOffset>
                </wp:positionH>
                <wp:positionV relativeFrom="paragraph">
                  <wp:posOffset>2423160</wp:posOffset>
                </wp:positionV>
                <wp:extent cx="3444240" cy="708660"/>
                <wp:effectExtent l="0" t="0" r="22860" b="15240"/>
                <wp:wrapNone/>
                <wp:docPr id="373" name="Rectangle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4240" cy="708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85765" id="Rectangle 373" o:spid="_x0000_s1026" style="position:absolute;margin-left:86.4pt;margin-top:190.8pt;width:271.2pt;height:55.8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F1D24C1" wp14:editId="6C17C0B3">
            <wp:extent cx="4541520" cy="8600440"/>
            <wp:effectExtent l="0" t="0" r="0" b="0"/>
            <wp:docPr id="374" name="Picture 374" descr="C:\Users\Huy\AppData\Local\Microsoft\Windows\INetCacheContent.Word\3 - 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y\AppData\Local\Microsoft\Windows\INetCacheContent.Word\3 - Edit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860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3"/>
        <w:gridCol w:w="3029"/>
        <w:gridCol w:w="3005"/>
      </w:tblGrid>
      <w:tr w:rsidR="00344EF7" w:rsidTr="00152422">
        <w:tc>
          <w:tcPr>
            <w:tcW w:w="3116" w:type="dxa"/>
          </w:tcPr>
          <w:p w:rsidR="00344EF7" w:rsidRDefault="00344EF7" w:rsidP="00152422"/>
        </w:tc>
        <w:tc>
          <w:tcPr>
            <w:tcW w:w="3117" w:type="dxa"/>
          </w:tcPr>
          <w:p w:rsidR="00344EF7" w:rsidRPr="0085387F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Ràng buộc</w:t>
            </w:r>
          </w:p>
        </w:tc>
        <w:tc>
          <w:tcPr>
            <w:tcW w:w="3117" w:type="dxa"/>
          </w:tcPr>
          <w:p w:rsidR="00344EF7" w:rsidRPr="0085387F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</w:tr>
      <w:tr w:rsidR="00344EF7" w:rsidTr="00152422">
        <w:tc>
          <w:tcPr>
            <w:tcW w:w="3116" w:type="dxa"/>
          </w:tcPr>
          <w:p w:rsidR="00344EF7" w:rsidRPr="000E601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117" w:type="dxa"/>
          </w:tcPr>
          <w:p w:rsidR="00344EF7" w:rsidRPr="000E601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Textbox</w:t>
            </w:r>
          </w:p>
        </w:tc>
        <w:tc>
          <w:tcPr>
            <w:tcW w:w="3117" w:type="dxa"/>
          </w:tcPr>
          <w:p w:rsidR="00344EF7" w:rsidRPr="000E601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Nhập tên địa điểm cần sửa</w:t>
            </w:r>
          </w:p>
        </w:tc>
      </w:tr>
      <w:tr w:rsidR="00344EF7" w:rsidTr="00152422">
        <w:tc>
          <w:tcPr>
            <w:tcW w:w="3116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Combobox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Chọn loại dịch vụ cần sửa</w:t>
            </w:r>
          </w:p>
        </w:tc>
      </w:tr>
      <w:tr w:rsidR="00344EF7" w:rsidTr="00152422">
        <w:tc>
          <w:tcPr>
            <w:tcW w:w="3116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Textbox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Nhập ghi chú cần sửa</w:t>
            </w:r>
          </w:p>
        </w:tc>
      </w:tr>
      <w:tr w:rsidR="00344EF7" w:rsidTr="00152422">
        <w:tc>
          <w:tcPr>
            <w:tcW w:w="3116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Textbox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Nhập địa chỉ cần sửa</w:t>
            </w:r>
          </w:p>
        </w:tc>
      </w:tr>
      <w:tr w:rsidR="00344EF7" w:rsidTr="00152422">
        <w:tc>
          <w:tcPr>
            <w:tcW w:w="3116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 xml:space="preserve">5 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Textbox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Nhập số điện thoại cần sửa</w:t>
            </w:r>
          </w:p>
        </w:tc>
      </w:tr>
      <w:tr w:rsidR="00344EF7" w:rsidTr="00152422">
        <w:tc>
          <w:tcPr>
            <w:tcW w:w="3116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Xác nhận sửa địa điểm với thông tin đã điền</w:t>
            </w:r>
          </w:p>
        </w:tc>
      </w:tr>
    </w:tbl>
    <w:p w:rsidR="00344EF7" w:rsidRPr="00344EF7" w:rsidRDefault="00B37C55" w:rsidP="00344EF7">
      <w:pPr>
        <w:pStyle w:val="Heading3"/>
        <w:rPr>
          <w:lang w:val="en-US"/>
        </w:rPr>
      </w:pPr>
      <w:bookmarkStart w:id="40" w:name="_Toc464136997"/>
      <w:r>
        <w:rPr>
          <w:lang w:val="en-US"/>
        </w:rPr>
        <w:lastRenderedPageBreak/>
        <w:t>Quản lý tài khoản</w:t>
      </w:r>
      <w:bookmarkEnd w:id="40"/>
    </w:p>
    <w:p w:rsidR="00344EF7" w:rsidRDefault="00344EF7" w:rsidP="00344EF7">
      <w:pPr>
        <w:ind w:firstLine="72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64882E5" wp14:editId="06D26C61">
                <wp:simplePos x="0" y="0"/>
                <wp:positionH relativeFrom="column">
                  <wp:posOffset>-259080</wp:posOffset>
                </wp:positionH>
                <wp:positionV relativeFrom="paragraph">
                  <wp:posOffset>3154680</wp:posOffset>
                </wp:positionV>
                <wp:extent cx="502920" cy="594360"/>
                <wp:effectExtent l="0" t="19050" r="30480" b="34290"/>
                <wp:wrapNone/>
                <wp:docPr id="140" name="Arrow: Right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5943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63773" w:rsidRDefault="00E24BB4" w:rsidP="00344E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882E5" id="Arrow: Right 140" o:spid="_x0000_s1125" type="#_x0000_t13" style="position:absolute;left:0;text-align:left;margin-left:-20.4pt;margin-top:248.4pt;width:39.6pt;height:46.8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" adj="10800" fillcolor="#4f81bd [3204]" strokecolor="#243f60 [1604]" strokeweight="2pt">
                <v:textbox>
                  <w:txbxContent>
                    <w:p w:rsidR="00E24BB4" w:rsidRPr="00B63773" w:rsidRDefault="00E24BB4" w:rsidP="00344E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19468E7" wp14:editId="45895171">
                <wp:simplePos x="0" y="0"/>
                <wp:positionH relativeFrom="column">
                  <wp:posOffset>5219700</wp:posOffset>
                </wp:positionH>
                <wp:positionV relativeFrom="paragraph">
                  <wp:posOffset>4015740</wp:posOffset>
                </wp:positionV>
                <wp:extent cx="563880" cy="594360"/>
                <wp:effectExtent l="19050" t="19050" r="26670" b="34290"/>
                <wp:wrapNone/>
                <wp:docPr id="139" name="Arrow: Right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3880" cy="5943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63773" w:rsidRDefault="00E24BB4" w:rsidP="00344E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468E7" id="Arrow: Right 139" o:spid="_x0000_s1126" type="#_x0000_t13" style="position:absolute;left:0;text-align:left;margin-left:411pt;margin-top:316.2pt;width:44.4pt;height:46.8pt;flip:x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" adj="10800" fillcolor="#4f81bd [3204]" strokecolor="#243f60 [1604]" strokeweight="2pt">
                <v:textbox>
                  <w:txbxContent>
                    <w:p w:rsidR="00E24BB4" w:rsidRPr="00B63773" w:rsidRDefault="00E24BB4" w:rsidP="00344E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00628A1" wp14:editId="47517464">
                <wp:simplePos x="0" y="0"/>
                <wp:positionH relativeFrom="column">
                  <wp:posOffset>5227320</wp:posOffset>
                </wp:positionH>
                <wp:positionV relativeFrom="paragraph">
                  <wp:posOffset>2948940</wp:posOffset>
                </wp:positionV>
                <wp:extent cx="563880" cy="594360"/>
                <wp:effectExtent l="19050" t="19050" r="26670" b="34290"/>
                <wp:wrapNone/>
                <wp:docPr id="138" name="Arrow: Right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3880" cy="5943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63773" w:rsidRDefault="00E24BB4" w:rsidP="00344E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628A1" id="Arrow: Right 138" o:spid="_x0000_s1127" type="#_x0000_t13" style="position:absolute;left:0;text-align:left;margin-left:411.6pt;margin-top:232.2pt;width:44.4pt;height:46.8pt;flip:x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" adj="10800" fillcolor="#4f81bd [3204]" strokecolor="#243f60 [1604]" strokeweight="2pt">
                <v:textbox>
                  <w:txbxContent>
                    <w:p w:rsidR="00E24BB4" w:rsidRPr="00B63773" w:rsidRDefault="00E24BB4" w:rsidP="00344E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AEAFA3F" wp14:editId="438EF52A">
                <wp:simplePos x="0" y="0"/>
                <wp:positionH relativeFrom="column">
                  <wp:posOffset>5250180</wp:posOffset>
                </wp:positionH>
                <wp:positionV relativeFrom="paragraph">
                  <wp:posOffset>1870710</wp:posOffset>
                </wp:positionV>
                <wp:extent cx="563880" cy="594360"/>
                <wp:effectExtent l="19050" t="19050" r="26670" b="34290"/>
                <wp:wrapNone/>
                <wp:docPr id="130" name="Arrow: Right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3880" cy="5943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B63773" w:rsidRDefault="00E24BB4" w:rsidP="00344E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AFA3F" id="Arrow: Right 130" o:spid="_x0000_s1128" type="#_x0000_t13" style="position:absolute;left:0;text-align:left;margin-left:413.4pt;margin-top:147.3pt;width:44.4pt;height:46.8pt;flip:x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" adj="10800" fillcolor="#4f81bd [3204]" strokecolor="#243f60 [1604]" strokeweight="2pt">
                <v:textbox>
                  <w:txbxContent>
                    <w:p w:rsidR="00E24BB4" w:rsidRPr="00B63773" w:rsidRDefault="00E24BB4" w:rsidP="00344E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E602186" wp14:editId="28F306A5">
                <wp:simplePos x="0" y="0"/>
                <wp:positionH relativeFrom="column">
                  <wp:posOffset>411480</wp:posOffset>
                </wp:positionH>
                <wp:positionV relativeFrom="paragraph">
                  <wp:posOffset>1874520</wp:posOffset>
                </wp:positionV>
                <wp:extent cx="5082540" cy="3489960"/>
                <wp:effectExtent l="0" t="0" r="22860" b="15240"/>
                <wp:wrapNone/>
                <wp:docPr id="375" name="Rectangle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2540" cy="3489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A93F8" id="Rectangle 375" o:spid="_x0000_s1026" style="position:absolute;margin-left:32.4pt;margin-top:147.6pt;width:400.2pt;height:274.8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E52B02D" wp14:editId="153D65B9">
                <wp:simplePos x="0" y="0"/>
                <wp:positionH relativeFrom="column">
                  <wp:posOffset>4008120</wp:posOffset>
                </wp:positionH>
                <wp:positionV relativeFrom="paragraph">
                  <wp:posOffset>4152900</wp:posOffset>
                </wp:positionV>
                <wp:extent cx="1158240" cy="434340"/>
                <wp:effectExtent l="0" t="0" r="22860" b="22860"/>
                <wp:wrapNone/>
                <wp:docPr id="376" name="Rectangle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434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BCFA6E" id="Rectangle 376" o:spid="_x0000_s1026" style="position:absolute;margin-left:315.6pt;margin-top:327pt;width:91.2pt;height:34.2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F742699" wp14:editId="55F9A4DB">
                <wp:simplePos x="0" y="0"/>
                <wp:positionH relativeFrom="column">
                  <wp:posOffset>4000500</wp:posOffset>
                </wp:positionH>
                <wp:positionV relativeFrom="paragraph">
                  <wp:posOffset>3063240</wp:posOffset>
                </wp:positionV>
                <wp:extent cx="1158240" cy="434340"/>
                <wp:effectExtent l="0" t="0" r="22860" b="22860"/>
                <wp:wrapNone/>
                <wp:docPr id="377" name="Rectangle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434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ED84C3" id="Rectangle 377" o:spid="_x0000_s1026" style="position:absolute;margin-left:315pt;margin-top:241.2pt;width:91.2pt;height:34.2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5364757" wp14:editId="6E5BB004">
                <wp:simplePos x="0" y="0"/>
                <wp:positionH relativeFrom="column">
                  <wp:posOffset>4000500</wp:posOffset>
                </wp:positionH>
                <wp:positionV relativeFrom="paragraph">
                  <wp:posOffset>1943100</wp:posOffset>
                </wp:positionV>
                <wp:extent cx="1158240" cy="434340"/>
                <wp:effectExtent l="0" t="0" r="22860" b="22860"/>
                <wp:wrapNone/>
                <wp:docPr id="378" name="Rectangle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434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58A117" id="Rectangle 378" o:spid="_x0000_s1026" style="position:absolute;margin-left:315pt;margin-top:153pt;width:91.2pt;height:34.2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E7C7A5F" wp14:editId="186F5E2A">
            <wp:extent cx="4960620" cy="7711440"/>
            <wp:effectExtent l="0" t="0" r="0" b="3810"/>
            <wp:docPr id="379" name="Picture 379" descr="C:\Users\Huy\AppData\Local\Microsoft\Windows\INetCacheContent.Word\2 - user manag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y\AppData\Local\Microsoft\Windows\INetCacheContent.Word\2 - user management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771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EF7" w:rsidRDefault="00344EF7" w:rsidP="00344EF7">
      <w:pPr>
        <w:ind w:firstLine="720"/>
      </w:pPr>
    </w:p>
    <w:p w:rsidR="00344EF7" w:rsidRDefault="00344EF7" w:rsidP="00344EF7">
      <w:pPr>
        <w:ind w:firstLine="720"/>
      </w:pPr>
    </w:p>
    <w:p w:rsidR="00344EF7" w:rsidRDefault="00344EF7" w:rsidP="00344EF7">
      <w:pPr>
        <w:ind w:firstLine="72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9"/>
        <w:gridCol w:w="3020"/>
        <w:gridCol w:w="3008"/>
      </w:tblGrid>
      <w:tr w:rsidR="00344EF7" w:rsidTr="00152422">
        <w:tc>
          <w:tcPr>
            <w:tcW w:w="3116" w:type="dxa"/>
          </w:tcPr>
          <w:p w:rsidR="00344EF7" w:rsidRDefault="00344EF7" w:rsidP="00152422"/>
        </w:tc>
        <w:tc>
          <w:tcPr>
            <w:tcW w:w="3117" w:type="dxa"/>
          </w:tcPr>
          <w:p w:rsidR="00344EF7" w:rsidRPr="0085387F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Ràng buộc</w:t>
            </w:r>
          </w:p>
        </w:tc>
        <w:tc>
          <w:tcPr>
            <w:tcW w:w="3117" w:type="dxa"/>
          </w:tcPr>
          <w:p w:rsidR="00344EF7" w:rsidRPr="0085387F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</w:tr>
      <w:tr w:rsidR="00344EF7" w:rsidTr="00152422">
        <w:tc>
          <w:tcPr>
            <w:tcW w:w="3116" w:type="dxa"/>
          </w:tcPr>
          <w:p w:rsidR="00344EF7" w:rsidRPr="000E601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1, 2, 3</w:t>
            </w:r>
          </w:p>
        </w:tc>
        <w:tc>
          <w:tcPr>
            <w:tcW w:w="3117" w:type="dxa"/>
          </w:tcPr>
          <w:p w:rsidR="00344EF7" w:rsidRPr="000E601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Button</w:t>
            </w:r>
          </w:p>
        </w:tc>
        <w:tc>
          <w:tcPr>
            <w:tcW w:w="3117" w:type="dxa"/>
          </w:tcPr>
          <w:p w:rsidR="00344EF7" w:rsidRPr="000E601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Xóa nhận xóa tài khoản chọn</w:t>
            </w:r>
          </w:p>
        </w:tc>
      </w:tr>
      <w:tr w:rsidR="00344EF7" w:rsidTr="00152422">
        <w:tc>
          <w:tcPr>
            <w:tcW w:w="3116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Listview</w:t>
            </w: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Danh sách các tài khoản</w:t>
            </w:r>
          </w:p>
        </w:tc>
      </w:tr>
    </w:tbl>
    <w:p w:rsidR="00344EF7" w:rsidRDefault="00344EF7" w:rsidP="00344EF7"/>
    <w:p w:rsidR="00344EF7" w:rsidRDefault="00B37C55" w:rsidP="00344EF7">
      <w:pPr>
        <w:pStyle w:val="Heading3"/>
        <w:rPr>
          <w:lang w:val="en-US"/>
        </w:rPr>
      </w:pPr>
      <w:bookmarkStart w:id="41" w:name="_Toc464136998"/>
      <w:r>
        <w:rPr>
          <w:lang w:val="en-US"/>
        </w:rPr>
        <w:lastRenderedPageBreak/>
        <w:t>Người quản lý</w:t>
      </w:r>
      <w:bookmarkEnd w:id="41"/>
    </w:p>
    <w:p w:rsidR="00344EF7" w:rsidRDefault="00344EF7" w:rsidP="00344EF7">
      <w:pPr>
        <w:ind w:firstLine="72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2AD87F1" wp14:editId="7644F93F">
                <wp:simplePos x="0" y="0"/>
                <wp:positionH relativeFrom="column">
                  <wp:posOffset>419100</wp:posOffset>
                </wp:positionH>
                <wp:positionV relativeFrom="paragraph">
                  <wp:posOffset>2118360</wp:posOffset>
                </wp:positionV>
                <wp:extent cx="4236720" cy="4648200"/>
                <wp:effectExtent l="0" t="0" r="11430" b="1905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6720" cy="4648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CCCBE" id="Rectangle 142" o:spid="_x0000_s1026" style="position:absolute;margin-left:33pt;margin-top:166.8pt;width:333.6pt;height:366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F1AD7C7" wp14:editId="53D4CABA">
                <wp:simplePos x="0" y="0"/>
                <wp:positionH relativeFrom="column">
                  <wp:posOffset>-228600</wp:posOffset>
                </wp:positionH>
                <wp:positionV relativeFrom="paragraph">
                  <wp:posOffset>2362200</wp:posOffset>
                </wp:positionV>
                <wp:extent cx="579120" cy="586740"/>
                <wp:effectExtent l="0" t="19050" r="30480" b="41910"/>
                <wp:wrapNone/>
                <wp:docPr id="146" name="Arrow: Right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58674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BB4" w:rsidRPr="005F0008" w:rsidRDefault="00E24BB4" w:rsidP="00344E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AD7C7" id="Arrow: Right 146" o:spid="_x0000_s1129" type="#_x0000_t13" style="position:absolute;left:0;text-align:left;margin-left:-18pt;margin-top:186pt;width:45.6pt;height:46.2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" adj="10800" fillcolor="#4f81bd [3204]" strokecolor="#243f60 [1604]" strokeweight="2pt">
                <v:textbox>
                  <w:txbxContent>
                    <w:p w:rsidR="00E24BB4" w:rsidRPr="005F0008" w:rsidRDefault="00E24BB4" w:rsidP="00344E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5722ED1" wp14:editId="287ADB53">
            <wp:extent cx="4152900" cy="7886700"/>
            <wp:effectExtent l="0" t="0" r="0" b="0"/>
            <wp:docPr id="141" name="Picture 141" descr="C:\Users\Huy\AppData\Local\Microsoft\Windows\INetCacheContent.Word\4 - Admin 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y\AppData\Local\Microsoft\Windows\INetCacheContent.Word\4 - Admin main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EF7" w:rsidRDefault="00344EF7" w:rsidP="00344EF7">
      <w:pPr>
        <w:ind w:firstLine="720"/>
      </w:pPr>
    </w:p>
    <w:p w:rsidR="00344EF7" w:rsidRDefault="00344EF7" w:rsidP="00344EF7">
      <w:pPr>
        <w:ind w:firstLine="72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6"/>
        <w:gridCol w:w="3020"/>
        <w:gridCol w:w="3011"/>
      </w:tblGrid>
      <w:tr w:rsidR="00344EF7" w:rsidTr="00152422">
        <w:tc>
          <w:tcPr>
            <w:tcW w:w="3116" w:type="dxa"/>
          </w:tcPr>
          <w:p w:rsidR="00344EF7" w:rsidRDefault="00344EF7" w:rsidP="00152422"/>
        </w:tc>
        <w:tc>
          <w:tcPr>
            <w:tcW w:w="3117" w:type="dxa"/>
          </w:tcPr>
          <w:p w:rsidR="00344EF7" w:rsidRPr="0085387F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Ràng buộc</w:t>
            </w:r>
          </w:p>
        </w:tc>
        <w:tc>
          <w:tcPr>
            <w:tcW w:w="3117" w:type="dxa"/>
          </w:tcPr>
          <w:p w:rsidR="00344EF7" w:rsidRPr="0085387F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Mô tả</w:t>
            </w:r>
          </w:p>
        </w:tc>
      </w:tr>
      <w:tr w:rsidR="00344EF7" w:rsidTr="00152422">
        <w:tc>
          <w:tcPr>
            <w:tcW w:w="3116" w:type="dxa"/>
          </w:tcPr>
          <w:p w:rsidR="00344EF7" w:rsidRPr="000E601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1</w:t>
            </w:r>
          </w:p>
        </w:tc>
        <w:tc>
          <w:tcPr>
            <w:tcW w:w="3117" w:type="dxa"/>
          </w:tcPr>
          <w:p w:rsidR="00344EF7" w:rsidRPr="000E601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Listview</w:t>
            </w:r>
          </w:p>
        </w:tc>
        <w:tc>
          <w:tcPr>
            <w:tcW w:w="3117" w:type="dxa"/>
          </w:tcPr>
          <w:p w:rsidR="00344EF7" w:rsidRPr="000E6017" w:rsidRDefault="00344EF7" w:rsidP="00152422">
            <w:pPr>
              <w:rPr>
                <w:lang w:val="en-US"/>
              </w:rPr>
            </w:pPr>
            <w:r>
              <w:rPr>
                <w:lang w:val="en-US"/>
              </w:rPr>
              <w:t>Danh sách cá</w:t>
            </w:r>
            <w:r w:rsidR="00B37C55">
              <w:rPr>
                <w:lang w:val="en-US"/>
              </w:rPr>
              <w:t>c trương có thể quản lý của người quản lý</w:t>
            </w:r>
          </w:p>
        </w:tc>
      </w:tr>
      <w:tr w:rsidR="00344EF7" w:rsidTr="00152422">
        <w:tc>
          <w:tcPr>
            <w:tcW w:w="3116" w:type="dxa"/>
          </w:tcPr>
          <w:p w:rsidR="00344EF7" w:rsidRDefault="00344EF7" w:rsidP="00152422">
            <w:pPr>
              <w:rPr>
                <w:lang w:val="en-US"/>
              </w:rPr>
            </w:pP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</w:p>
        </w:tc>
        <w:tc>
          <w:tcPr>
            <w:tcW w:w="3117" w:type="dxa"/>
          </w:tcPr>
          <w:p w:rsidR="00344EF7" w:rsidRDefault="00344EF7" w:rsidP="00152422">
            <w:pPr>
              <w:rPr>
                <w:lang w:val="en-US"/>
              </w:rPr>
            </w:pPr>
          </w:p>
        </w:tc>
      </w:tr>
    </w:tbl>
    <w:p w:rsidR="00344EF7" w:rsidRPr="00344EF7" w:rsidRDefault="00344EF7" w:rsidP="00344EF7">
      <w:pPr>
        <w:rPr>
          <w:lang w:val="en-US"/>
        </w:rPr>
      </w:pPr>
    </w:p>
    <w:sectPr w:rsidR="00344EF7" w:rsidRPr="00344EF7" w:rsidSect="00113FC0">
      <w:headerReference w:type="even" r:id="rId33"/>
      <w:headerReference w:type="default" r:id="rId34"/>
      <w:footerReference w:type="default" r:id="rId35"/>
      <w:headerReference w:type="first" r:id="rId36"/>
      <w:pgSz w:w="11907" w:h="16839" w:code="9"/>
      <w:pgMar w:top="1085" w:right="1440" w:bottom="1440" w:left="1440" w:header="45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03381" w:rsidRDefault="00903381">
      <w:r>
        <w:separator/>
      </w:r>
    </w:p>
  </w:endnote>
  <w:endnote w:type="continuationSeparator" w:id="0">
    <w:p w:rsidR="00903381" w:rsidRDefault="009033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4BB4" w:rsidRDefault="00E24BB4" w:rsidP="007C1CAA">
    <w:pPr>
      <w:pStyle w:val="Footer"/>
      <w:jc w:val="right"/>
    </w:pPr>
    <w:r>
      <w:rPr>
        <w:lang w:val="en-US"/>
      </w:rPr>
      <w:t xml:space="preserve">Trang </w:t>
    </w:r>
    <w:sdt>
      <w:sdtPr>
        <w:id w:val="-187584090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91C3F"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:rsidR="00E24BB4" w:rsidRDefault="00E24B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03381" w:rsidRDefault="00903381">
      <w:r>
        <w:separator/>
      </w:r>
    </w:p>
  </w:footnote>
  <w:footnote w:type="continuationSeparator" w:id="0">
    <w:p w:rsidR="00903381" w:rsidRDefault="0090338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4BB4" w:rsidRDefault="00E24BB4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727813" o:spid="_x0000_s2050" type="#_x0000_t136" style="position:absolute;margin-left:0;margin-top:0;width:509.1pt;height:127.2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NHÓM 10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4BB4" w:rsidRDefault="00E24BB4">
    <w:pPr>
      <w:rPr>
        <w:lang w:val="en-US"/>
      </w:rPr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727814" o:spid="_x0000_s2051" type="#_x0000_t136" style="position:absolute;margin-left:0;margin-top:0;width:509.1pt;height:127.2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NHÓM 10"/>
          <w10:wrap anchorx="margin" anchory="margin"/>
        </v:shape>
      </w:pict>
    </w:r>
  </w:p>
  <w:tbl>
    <w:tblPr>
      <w:tblW w:w="946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6623"/>
      <w:gridCol w:w="2845"/>
    </w:tblGrid>
    <w:tr w:rsidR="00E24BB4" w:rsidTr="004E21B2">
      <w:tc>
        <w:tcPr>
          <w:tcW w:w="6623" w:type="dxa"/>
          <w:shd w:val="clear" w:color="auto" w:fill="auto"/>
        </w:tcPr>
        <w:p w:rsidR="00E24BB4" w:rsidRPr="004E21B2" w:rsidRDefault="00E24BB4">
          <w:pPr>
            <w:pStyle w:val="Header"/>
            <w:rPr>
              <w:color w:val="0000FF"/>
              <w:lang w:val="en-US"/>
            </w:rPr>
          </w:pPr>
          <w:r w:rsidRPr="00562E49">
            <w:rPr>
              <w:lang w:val="en-US"/>
            </w:rPr>
            <w:t>Travel City</w:t>
          </w:r>
        </w:p>
      </w:tc>
      <w:tc>
        <w:tcPr>
          <w:tcW w:w="2845" w:type="dxa"/>
          <w:shd w:val="clear" w:color="auto" w:fill="auto"/>
        </w:tcPr>
        <w:p w:rsidR="00E24BB4" w:rsidRPr="004E21B2" w:rsidRDefault="00E24BB4">
          <w:pPr>
            <w:pStyle w:val="Header"/>
            <w:rPr>
              <w:lang w:val="en-US"/>
            </w:rPr>
          </w:pPr>
          <w:r>
            <w:rPr>
              <w:lang w:val="en-US"/>
            </w:rPr>
            <w:t>Phiên bản: 1.0</w:t>
          </w:r>
        </w:p>
      </w:tc>
    </w:tr>
    <w:tr w:rsidR="00E24BB4" w:rsidTr="004E21B2">
      <w:tc>
        <w:tcPr>
          <w:tcW w:w="6623" w:type="dxa"/>
          <w:shd w:val="clear" w:color="auto" w:fill="auto"/>
        </w:tcPr>
        <w:p w:rsidR="00E24BB4" w:rsidRPr="00A43E77" w:rsidRDefault="00F91C3F">
          <w:pPr>
            <w:pStyle w:val="Header"/>
            <w:rPr>
              <w:lang w:val="en-US"/>
            </w:rPr>
          </w:pPr>
          <w:r>
            <w:rPr>
              <w:lang w:val="en-US"/>
            </w:rPr>
            <w:t>Tài liệu Thiết kế</w:t>
          </w:r>
        </w:p>
      </w:tc>
      <w:tc>
        <w:tcPr>
          <w:tcW w:w="2845" w:type="dxa"/>
          <w:shd w:val="clear" w:color="auto" w:fill="auto"/>
        </w:tcPr>
        <w:p w:rsidR="00E24BB4" w:rsidRPr="004E21B2" w:rsidRDefault="00E24BB4" w:rsidP="00A43E77">
          <w:pPr>
            <w:pStyle w:val="Header"/>
            <w:rPr>
              <w:lang w:val="en-US"/>
            </w:rPr>
          </w:pPr>
          <w:r w:rsidRPr="004E21B2">
            <w:rPr>
              <w:lang w:val="en-US"/>
            </w:rPr>
            <w:t>Ngày:</w:t>
          </w:r>
          <w:r>
            <w:rPr>
              <w:color w:val="0000FF"/>
              <w:lang w:val="en-US"/>
            </w:rPr>
            <w:t xml:space="preserve"> </w:t>
          </w:r>
          <w:r w:rsidRPr="00A43E77">
            <w:rPr>
              <w:lang w:val="en-US"/>
            </w:rPr>
            <w:t>04/10/2016</w:t>
          </w:r>
        </w:p>
      </w:tc>
    </w:tr>
  </w:tbl>
  <w:p w:rsidR="00E24BB4" w:rsidRPr="007A1DE8" w:rsidRDefault="00E24BB4">
    <w:pPr>
      <w:pStyle w:val="Header"/>
      <w:rPr>
        <w:lang w:val="en-US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24BB4" w:rsidRDefault="00E24BB4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727812" o:spid="_x0000_s2049" type="#_x0000_t136" style="position:absolute;margin-left:0;margin-top:0;width:509.1pt;height:127.2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NHÓM 10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11.25pt;height:11.25pt" o:bullet="t">
        <v:imagedata r:id="rId1" o:title="msoDE1F"/>
      </v:shape>
    </w:pict>
  </w:numPicBullet>
  <w:abstractNum w:abstractNumId="0" w15:restartNumberingAfterBreak="0">
    <w:nsid w:val="FFFFFFFB"/>
    <w:multiLevelType w:val="multilevel"/>
    <w:tmpl w:val="6AB2B2CE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  <w:rPr>
        <w:b w:val="0"/>
      </w:rPr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17E609A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27B45AC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29CB02D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2A274AE5"/>
    <w:multiLevelType w:val="hybridMultilevel"/>
    <w:tmpl w:val="E384BF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2F052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315D77FF"/>
    <w:multiLevelType w:val="hybridMultilevel"/>
    <w:tmpl w:val="78503352"/>
    <w:lvl w:ilvl="0" w:tplc="637878CC">
      <w:start w:val="10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4182DDF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34A25CA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3C1B197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 w15:restartNumberingAfterBreak="0">
    <w:nsid w:val="3E655860"/>
    <w:multiLevelType w:val="hybridMultilevel"/>
    <w:tmpl w:val="664E3E5C"/>
    <w:lvl w:ilvl="0" w:tplc="637878CC">
      <w:start w:val="10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56B6BA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3" w15:restartNumberingAfterBreak="0">
    <w:nsid w:val="467C4A5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4" w15:restartNumberingAfterBreak="0">
    <w:nsid w:val="47415235"/>
    <w:multiLevelType w:val="hybridMultilevel"/>
    <w:tmpl w:val="0068EB28"/>
    <w:lvl w:ilvl="0" w:tplc="637878CC">
      <w:start w:val="10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41308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4CF76191"/>
    <w:multiLevelType w:val="hybridMultilevel"/>
    <w:tmpl w:val="9C2CB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B92E8F"/>
    <w:multiLevelType w:val="hybridMultilevel"/>
    <w:tmpl w:val="B870280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FFB139A"/>
    <w:multiLevelType w:val="hybridMultilevel"/>
    <w:tmpl w:val="46522D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402215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0" w15:restartNumberingAfterBreak="0">
    <w:nsid w:val="55EC767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1" w15:restartNumberingAfterBreak="0">
    <w:nsid w:val="58E34A8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2" w15:restartNumberingAfterBreak="0">
    <w:nsid w:val="5A2F0953"/>
    <w:multiLevelType w:val="singleLevel"/>
    <w:tmpl w:val="76681128"/>
    <w:lvl w:ilvl="0">
      <w:numFmt w:val="bullet"/>
      <w:pStyle w:val="ToDoItem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3" w15:restartNumberingAfterBreak="0">
    <w:nsid w:val="608B0560"/>
    <w:multiLevelType w:val="hybridMultilevel"/>
    <w:tmpl w:val="DBD29D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16936C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5" w15:restartNumberingAfterBreak="0">
    <w:nsid w:val="623D117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6" w15:restartNumberingAfterBreak="0">
    <w:nsid w:val="6249664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7" w15:restartNumberingAfterBreak="0">
    <w:nsid w:val="652334FC"/>
    <w:multiLevelType w:val="hybridMultilevel"/>
    <w:tmpl w:val="236891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75719D"/>
    <w:multiLevelType w:val="hybridMultilevel"/>
    <w:tmpl w:val="B9BE2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E954B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0" w15:restartNumberingAfterBreak="0">
    <w:nsid w:val="6C1A01C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1" w15:restartNumberingAfterBreak="0">
    <w:nsid w:val="6D5943B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2" w15:restartNumberingAfterBreak="0">
    <w:nsid w:val="72F5738E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3" w15:restartNumberingAfterBreak="0">
    <w:nsid w:val="73E8698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4" w15:restartNumberingAfterBreak="0">
    <w:nsid w:val="74E4221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5" w15:restartNumberingAfterBreak="0">
    <w:nsid w:val="78411D8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6" w15:restartNumberingAfterBreak="0">
    <w:nsid w:val="799A49DD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7" w15:restartNumberingAfterBreak="0">
    <w:nsid w:val="7B52415F"/>
    <w:multiLevelType w:val="hybridMultilevel"/>
    <w:tmpl w:val="23887C5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3">
    <w:abstractNumId w:val="21"/>
  </w:num>
  <w:num w:numId="4">
    <w:abstractNumId w:val="20"/>
  </w:num>
  <w:num w:numId="5">
    <w:abstractNumId w:val="22"/>
  </w:num>
  <w:num w:numId="6">
    <w:abstractNumId w:val="10"/>
  </w:num>
  <w:num w:numId="7">
    <w:abstractNumId w:val="24"/>
  </w:num>
  <w:num w:numId="8">
    <w:abstractNumId w:val="31"/>
  </w:num>
  <w:num w:numId="9">
    <w:abstractNumId w:val="13"/>
  </w:num>
  <w:num w:numId="10">
    <w:abstractNumId w:val="8"/>
  </w:num>
  <w:num w:numId="11">
    <w:abstractNumId w:val="36"/>
  </w:num>
  <w:num w:numId="12">
    <w:abstractNumId w:val="32"/>
  </w:num>
  <w:num w:numId="13">
    <w:abstractNumId w:val="30"/>
  </w:num>
  <w:num w:numId="14">
    <w:abstractNumId w:val="2"/>
  </w:num>
  <w:num w:numId="15">
    <w:abstractNumId w:val="4"/>
  </w:num>
  <w:num w:numId="16">
    <w:abstractNumId w:val="29"/>
  </w:num>
  <w:num w:numId="17">
    <w:abstractNumId w:val="34"/>
  </w:num>
  <w:num w:numId="18">
    <w:abstractNumId w:val="12"/>
  </w:num>
  <w:num w:numId="19">
    <w:abstractNumId w:val="26"/>
  </w:num>
  <w:num w:numId="20">
    <w:abstractNumId w:val="33"/>
  </w:num>
  <w:num w:numId="21">
    <w:abstractNumId w:val="35"/>
  </w:num>
  <w:num w:numId="22">
    <w:abstractNumId w:val="9"/>
  </w:num>
  <w:num w:numId="23">
    <w:abstractNumId w:val="19"/>
  </w:num>
  <w:num w:numId="24">
    <w:abstractNumId w:val="6"/>
  </w:num>
  <w:num w:numId="25">
    <w:abstractNumId w:val="3"/>
  </w:num>
  <w:num w:numId="26">
    <w:abstractNumId w:val="15"/>
  </w:num>
  <w:num w:numId="27">
    <w:abstractNumId w:val="25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4"/>
  </w:num>
  <w:num w:numId="32">
    <w:abstractNumId w:val="11"/>
  </w:num>
  <w:num w:numId="33">
    <w:abstractNumId w:val="17"/>
  </w:num>
  <w:num w:numId="34">
    <w:abstractNumId w:val="5"/>
  </w:num>
  <w:num w:numId="35">
    <w:abstractNumId w:val="7"/>
  </w:num>
  <w:num w:numId="36">
    <w:abstractNumId w:val="37"/>
  </w:num>
  <w:num w:numId="37">
    <w:abstractNumId w:val="28"/>
  </w:num>
  <w:num w:numId="38">
    <w:abstractNumId w:val="16"/>
  </w:num>
  <w:num w:numId="39">
    <w:abstractNumId w:val="23"/>
  </w:num>
  <w:num w:numId="40">
    <w:abstractNumId w:val="18"/>
  </w:num>
  <w:num w:numId="41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hideSpellingErrors/>
  <w:hideGrammaticalErrors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1DE8"/>
    <w:rsid w:val="00016E9C"/>
    <w:rsid w:val="00040187"/>
    <w:rsid w:val="000519D9"/>
    <w:rsid w:val="00091DD1"/>
    <w:rsid w:val="000A32AB"/>
    <w:rsid w:val="000C0CA8"/>
    <w:rsid w:val="00110A14"/>
    <w:rsid w:val="00113FC0"/>
    <w:rsid w:val="0011725F"/>
    <w:rsid w:val="00133D10"/>
    <w:rsid w:val="00135B62"/>
    <w:rsid w:val="001411CC"/>
    <w:rsid w:val="00143DAF"/>
    <w:rsid w:val="00152422"/>
    <w:rsid w:val="00155C10"/>
    <w:rsid w:val="00172617"/>
    <w:rsid w:val="00173051"/>
    <w:rsid w:val="001A4D05"/>
    <w:rsid w:val="001F4E2B"/>
    <w:rsid w:val="00221382"/>
    <w:rsid w:val="00221A67"/>
    <w:rsid w:val="00260213"/>
    <w:rsid w:val="002637C2"/>
    <w:rsid w:val="002707EB"/>
    <w:rsid w:val="002A1642"/>
    <w:rsid w:val="002D4F36"/>
    <w:rsid w:val="00301562"/>
    <w:rsid w:val="003058D4"/>
    <w:rsid w:val="0031511D"/>
    <w:rsid w:val="00344EF7"/>
    <w:rsid w:val="003548A8"/>
    <w:rsid w:val="003701D7"/>
    <w:rsid w:val="003747E6"/>
    <w:rsid w:val="003D4B72"/>
    <w:rsid w:val="0040293A"/>
    <w:rsid w:val="004176B5"/>
    <w:rsid w:val="00435847"/>
    <w:rsid w:val="0045033C"/>
    <w:rsid w:val="00453678"/>
    <w:rsid w:val="00460510"/>
    <w:rsid w:val="004647AE"/>
    <w:rsid w:val="004B7CC9"/>
    <w:rsid w:val="004D0085"/>
    <w:rsid w:val="004E21B2"/>
    <w:rsid w:val="004E4257"/>
    <w:rsid w:val="00511FFA"/>
    <w:rsid w:val="00562E49"/>
    <w:rsid w:val="005802A5"/>
    <w:rsid w:val="00585A65"/>
    <w:rsid w:val="005F0BAD"/>
    <w:rsid w:val="006010C8"/>
    <w:rsid w:val="00606B6D"/>
    <w:rsid w:val="006257BE"/>
    <w:rsid w:val="00655D24"/>
    <w:rsid w:val="006571C4"/>
    <w:rsid w:val="006855DC"/>
    <w:rsid w:val="006D420F"/>
    <w:rsid w:val="006D6DE2"/>
    <w:rsid w:val="006E1FA9"/>
    <w:rsid w:val="006E420F"/>
    <w:rsid w:val="006E56E2"/>
    <w:rsid w:val="006F1B3D"/>
    <w:rsid w:val="00716267"/>
    <w:rsid w:val="007338F6"/>
    <w:rsid w:val="00750931"/>
    <w:rsid w:val="00761FCB"/>
    <w:rsid w:val="00764DD1"/>
    <w:rsid w:val="007905D1"/>
    <w:rsid w:val="007967EE"/>
    <w:rsid w:val="007A1DE8"/>
    <w:rsid w:val="007C1CAA"/>
    <w:rsid w:val="007C7546"/>
    <w:rsid w:val="007D6272"/>
    <w:rsid w:val="007F21C9"/>
    <w:rsid w:val="008243D9"/>
    <w:rsid w:val="0085299F"/>
    <w:rsid w:val="008C513A"/>
    <w:rsid w:val="009021B8"/>
    <w:rsid w:val="00903381"/>
    <w:rsid w:val="00922040"/>
    <w:rsid w:val="00972E36"/>
    <w:rsid w:val="00984338"/>
    <w:rsid w:val="0099744F"/>
    <w:rsid w:val="009A0DA3"/>
    <w:rsid w:val="009B2AFC"/>
    <w:rsid w:val="009F3E04"/>
    <w:rsid w:val="009F47F5"/>
    <w:rsid w:val="00A43E77"/>
    <w:rsid w:val="00A544E7"/>
    <w:rsid w:val="00A638EF"/>
    <w:rsid w:val="00A97AD6"/>
    <w:rsid w:val="00B30AAB"/>
    <w:rsid w:val="00B37C55"/>
    <w:rsid w:val="00B83E64"/>
    <w:rsid w:val="00B871C5"/>
    <w:rsid w:val="00BB5444"/>
    <w:rsid w:val="00BC4605"/>
    <w:rsid w:val="00BE4660"/>
    <w:rsid w:val="00BF2B1C"/>
    <w:rsid w:val="00C45067"/>
    <w:rsid w:val="00C74AD9"/>
    <w:rsid w:val="00C74D6D"/>
    <w:rsid w:val="00C86AA3"/>
    <w:rsid w:val="00CA52C8"/>
    <w:rsid w:val="00CC42BC"/>
    <w:rsid w:val="00D07369"/>
    <w:rsid w:val="00D234F3"/>
    <w:rsid w:val="00D6206A"/>
    <w:rsid w:val="00D933E5"/>
    <w:rsid w:val="00DA2A6D"/>
    <w:rsid w:val="00DC363E"/>
    <w:rsid w:val="00DD7C22"/>
    <w:rsid w:val="00DE661C"/>
    <w:rsid w:val="00E24BB4"/>
    <w:rsid w:val="00E27CA7"/>
    <w:rsid w:val="00E65CB3"/>
    <w:rsid w:val="00E95D0C"/>
    <w:rsid w:val="00EF09BD"/>
    <w:rsid w:val="00F53DBB"/>
    <w:rsid w:val="00F643DE"/>
    <w:rsid w:val="00F644B5"/>
    <w:rsid w:val="00F720DB"/>
    <w:rsid w:val="00F81364"/>
    <w:rsid w:val="00F91C3F"/>
    <w:rsid w:val="00FA2327"/>
    <w:rsid w:val="00FA2F4E"/>
    <w:rsid w:val="00FA6C0E"/>
    <w:rsid w:val="00FB3FFD"/>
    <w:rsid w:val="00FE3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2"/>
    <o:shapelayout v:ext="edit">
      <o:idmap v:ext="edit" data="1"/>
    </o:shapelayout>
  </w:shapeDefaults>
  <w:decimalSymbol w:val="."/>
  <w:listSeparator w:val=","/>
  <w14:docId w14:val="2439A001"/>
  <w15:docId w15:val="{681B3E71-2E5E-4B6A-947E-F18900283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2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</w:latentStyles>
  <w:style w:type="paragraph" w:default="1" w:styleId="Normal">
    <w:name w:val="Normal"/>
    <w:qFormat/>
    <w:pPr>
      <w:widowControl w:val="0"/>
      <w:spacing w:line="240" w:lineRule="atLeast"/>
    </w:pPr>
    <w:rPr>
      <w:sz w:val="24"/>
      <w:lang w:val="vi-VN"/>
    </w:rPr>
  </w:style>
  <w:style w:type="paragraph" w:styleId="Heading1">
    <w:name w:val="heading 1"/>
    <w:basedOn w:val="Normal"/>
    <w:next w:val="Normal"/>
    <w:qFormat/>
    <w:pPr>
      <w:keepNext/>
      <w:numPr>
        <w:numId w:val="1"/>
      </w:numPr>
      <w:spacing w:before="120" w:after="60"/>
      <w:outlineLvl w:val="0"/>
    </w:pPr>
    <w:rPr>
      <w:rFonts w:ascii="Arial" w:hAnsi="Arial"/>
      <w:b/>
    </w:rPr>
  </w:style>
  <w:style w:type="paragraph" w:styleId="Heading2">
    <w:name w:val="heading 2"/>
    <w:basedOn w:val="Heading1"/>
    <w:next w:val="Normal"/>
    <w:link w:val="Heading2Char"/>
    <w:qFormat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uiPriority w:val="39"/>
    <w:pPr>
      <w:tabs>
        <w:tab w:val="right" w:pos="9360"/>
      </w:tabs>
      <w:ind w:left="864"/>
    </w:p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paragraph" w:customStyle="1" w:styleId="Paragraph3">
    <w:name w:val="Paragraph3"/>
    <w:basedOn w:val="Paragraph1"/>
    <w:pPr>
      <w:ind w:left="1530"/>
    </w:pPr>
  </w:style>
  <w:style w:type="paragraph" w:customStyle="1" w:styleId="Bullet1">
    <w:name w:val="Bullet1"/>
    <w:basedOn w:val="Normal"/>
    <w:pPr>
      <w:ind w:left="720" w:hanging="432"/>
    </w:pPr>
  </w:style>
  <w:style w:type="character" w:styleId="FootnoteReference">
    <w:name w:val="footnote reference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customStyle="1" w:styleId="Paragraph4">
    <w:name w:val="Paragraph4"/>
    <w:basedOn w:val="Paragraph1"/>
    <w:pPr>
      <w:ind w:left="2250"/>
    </w:pPr>
  </w:style>
  <w:style w:type="paragraph" w:styleId="TOC4">
    <w:name w:val="toc 4"/>
    <w:basedOn w:val="Normal"/>
    <w:next w:val="Normal"/>
    <w:semiHidden/>
    <w:pPr>
      <w:ind w:left="600"/>
    </w:pPr>
  </w:style>
  <w:style w:type="paragraph" w:styleId="TOC5">
    <w:name w:val="toc 5"/>
    <w:basedOn w:val="Normal"/>
    <w:next w:val="Normal"/>
    <w:semiHidden/>
    <w:pPr>
      <w:ind w:left="800"/>
    </w:pPr>
  </w:style>
  <w:style w:type="paragraph" w:styleId="TOC6">
    <w:name w:val="toc 6"/>
    <w:basedOn w:val="Normal"/>
    <w:next w:val="Normal"/>
    <w:semiHidden/>
    <w:pPr>
      <w:ind w:left="1000"/>
    </w:pPr>
  </w:style>
  <w:style w:type="paragraph" w:styleId="TOC7">
    <w:name w:val="toc 7"/>
    <w:basedOn w:val="Normal"/>
    <w:next w:val="Normal"/>
    <w:semiHidden/>
    <w:pPr>
      <w:ind w:left="1200"/>
    </w:pPr>
  </w:style>
  <w:style w:type="paragraph" w:styleId="TOC8">
    <w:name w:val="toc 8"/>
    <w:basedOn w:val="Normal"/>
    <w:next w:val="Normal"/>
    <w:semiHidden/>
    <w:pPr>
      <w:ind w:left="1400"/>
    </w:pPr>
  </w:style>
  <w:style w:type="paragraph" w:styleId="TOC9">
    <w:name w:val="toc 9"/>
    <w:basedOn w:val="Normal"/>
    <w:next w:val="Normal"/>
    <w:semiHidden/>
    <w:pPr>
      <w:ind w:left="1600"/>
    </w:pPr>
  </w:style>
  <w:style w:type="paragraph" w:styleId="BodyText2">
    <w:name w:val="Body Text 2"/>
    <w:basedOn w:val="Normal"/>
    <w:pPr>
      <w:widowControl/>
      <w:spacing w:line="240" w:lineRule="auto"/>
    </w:pPr>
    <w:rPr>
      <w:snapToGrid w:val="0"/>
      <w:sz w:val="28"/>
    </w:rPr>
  </w:style>
  <w:style w:type="paragraph" w:styleId="BodyText3">
    <w:name w:val="Body Text 3"/>
    <w:basedOn w:val="Normal"/>
    <w:pPr>
      <w:widowControl/>
      <w:spacing w:line="240" w:lineRule="auto"/>
    </w:pPr>
    <w:rPr>
      <w:snapToGrid w:val="0"/>
    </w:rPr>
  </w:style>
  <w:style w:type="paragraph" w:customStyle="1" w:styleId="ToDoItem">
    <w:name w:val="To Do Item"/>
    <w:basedOn w:val="Normal"/>
    <w:pPr>
      <w:numPr>
        <w:numId w:val="5"/>
      </w:numPr>
    </w:pPr>
  </w:style>
  <w:style w:type="character" w:customStyle="1" w:styleId="SoDAField">
    <w:name w:val="SoDA Field"/>
    <w:rPr>
      <w:color w:val="0000FF"/>
    </w:rPr>
  </w:style>
  <w:style w:type="table" w:styleId="TableGrid">
    <w:name w:val="Table Grid"/>
    <w:basedOn w:val="TableNormal"/>
    <w:uiPriority w:val="39"/>
    <w:rsid w:val="007A1DE8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F53DBB"/>
    <w:pPr>
      <w:widowControl/>
      <w:spacing w:before="100" w:beforeAutospacing="1" w:after="100" w:afterAutospacing="1" w:line="240" w:lineRule="auto"/>
    </w:pPr>
    <w:rPr>
      <w:szCs w:val="24"/>
      <w:lang w:val="en-US"/>
    </w:rPr>
  </w:style>
  <w:style w:type="paragraph" w:styleId="BalloonText">
    <w:name w:val="Balloon Text"/>
    <w:basedOn w:val="Normal"/>
    <w:link w:val="BalloonTextChar"/>
    <w:rsid w:val="00BE466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E4660"/>
    <w:rPr>
      <w:rFonts w:ascii="Tahoma" w:hAnsi="Tahoma" w:cs="Tahoma"/>
      <w:sz w:val="16"/>
      <w:szCs w:val="16"/>
      <w:lang w:val="vi-VN"/>
    </w:rPr>
  </w:style>
  <w:style w:type="character" w:customStyle="1" w:styleId="HeaderChar">
    <w:name w:val="Header Char"/>
    <w:basedOn w:val="DefaultParagraphFont"/>
    <w:link w:val="Header"/>
    <w:uiPriority w:val="99"/>
    <w:rsid w:val="0040293A"/>
    <w:rPr>
      <w:sz w:val="24"/>
      <w:lang w:val="vi-VN"/>
    </w:rPr>
  </w:style>
  <w:style w:type="paragraph" w:styleId="ListParagraph">
    <w:name w:val="List Paragraph"/>
    <w:basedOn w:val="Normal"/>
    <w:uiPriority w:val="34"/>
    <w:qFormat/>
    <w:rsid w:val="001F4E2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BC4605"/>
    <w:rPr>
      <w:rFonts w:ascii="Arial" w:hAnsi="Arial"/>
      <w:b/>
      <w:lang w:val="vi-VN"/>
    </w:rPr>
  </w:style>
  <w:style w:type="character" w:styleId="Emphasis">
    <w:name w:val="Emphasis"/>
    <w:basedOn w:val="DefaultParagraphFont"/>
    <w:qFormat/>
    <w:rsid w:val="00BC4605"/>
    <w:rPr>
      <w:i/>
      <w:iCs/>
    </w:rPr>
  </w:style>
  <w:style w:type="paragraph" w:styleId="NoSpacing">
    <w:name w:val="No Spacing"/>
    <w:uiPriority w:val="1"/>
    <w:qFormat/>
    <w:rsid w:val="00BC4605"/>
    <w:pPr>
      <w:widowControl w:val="0"/>
    </w:pPr>
    <w:rPr>
      <w:sz w:val="24"/>
      <w:lang w:val="vi-VN"/>
    </w:rPr>
  </w:style>
  <w:style w:type="table" w:styleId="GridTable4-Accent1">
    <w:name w:val="Grid Table 4 Accent 1"/>
    <w:basedOn w:val="TableNormal"/>
    <w:uiPriority w:val="49"/>
    <w:rsid w:val="00A43E77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A43E77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A43E77"/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2-Accent5">
    <w:name w:val="Grid Table 2 Accent 5"/>
    <w:basedOn w:val="TableNormal"/>
    <w:uiPriority w:val="47"/>
    <w:rsid w:val="00A43E77"/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11725F"/>
    <w:rPr>
      <w:color w:val="0000FF" w:themeColor="hyperlink"/>
      <w:u w:val="single"/>
    </w:rPr>
  </w:style>
  <w:style w:type="table" w:customStyle="1" w:styleId="TableGrid1">
    <w:name w:val="Table Grid1"/>
    <w:basedOn w:val="TableNormal"/>
    <w:next w:val="TableGrid"/>
    <w:uiPriority w:val="39"/>
    <w:rsid w:val="00972E36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9F3E04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9F3E04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7C1CAA"/>
    <w:pPr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7C1CAA"/>
    <w:rPr>
      <w:sz w:val="24"/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vnfinder.com/" TargetMode="External"/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RUP511b12\wordtmpl\templates\req\Visio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742315-308C-4946-94E6-3D3216D548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Vision.dot</Template>
  <TotalTime>1</TotalTime>
  <Pages>49</Pages>
  <Words>2083</Words>
  <Characters>11877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Phát biểu bài toán đăng ký học phần</vt:lpstr>
    </vt:vector>
  </TitlesOfParts>
  <Company>HCMUNS</Company>
  <LinksUpToDate>false</LinksUpToDate>
  <CharactersWithSpaces>13933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Phát biểu bài toán đăng ký học phần</dc:title>
  <dc:subject>OOAD v4.2</dc:subject>
  <dc:creator>Huỳnh Trung Đông</dc:creator>
  <cp:lastModifiedBy>T.N Dũng</cp:lastModifiedBy>
  <cp:revision>2</cp:revision>
  <cp:lastPrinted>2000-10-31T04:37:00Z</cp:lastPrinted>
  <dcterms:created xsi:type="dcterms:W3CDTF">2016-10-13T08:49:00Z</dcterms:created>
  <dcterms:modified xsi:type="dcterms:W3CDTF">2016-10-13T08:49:00Z</dcterms:modified>
</cp:coreProperties>
</file>